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2818" w:type="pct"/>
        <w:tblCellMar>
          <w:left w:w="0" w:type="dxa"/>
          <w:bottom w:w="115" w:type="dxa"/>
          <w:right w:w="0" w:type="dxa"/>
        </w:tblCellMar>
        <w:tblLook w:val="04A0" w:firstRow="1" w:lastRow="0" w:firstColumn="1" w:lastColumn="0" w:noHBand="0" w:noVBand="1"/>
        <w:tblDescription w:val="Layout table for name, contact info, and objective"/>
      </w:tblPr>
      <w:tblGrid>
        <w:gridCol w:w="5275"/>
      </w:tblGrid>
      <w:tr w:rsidR="00692703" w:rsidRPr="004A4688" w14:paraId="13E8CC84" w14:textId="77777777" w:rsidTr="00A67EDA">
        <w:trPr>
          <w:trHeight w:hRule="exact" w:val="1186"/>
        </w:trPr>
        <w:tc>
          <w:tcPr>
            <w:tcW w:w="5275" w:type="dxa"/>
            <w:tcMar>
              <w:top w:w="0" w:type="dxa"/>
              <w:bottom w:w="0" w:type="dxa"/>
            </w:tcMar>
          </w:tcPr>
          <w:p w14:paraId="7F027D81" w14:textId="54390CCE" w:rsidR="00692703" w:rsidRPr="00CF1A49" w:rsidRDefault="004A4688" w:rsidP="00A67EDA">
            <w:pPr>
              <w:pStyle w:val="Title"/>
              <w:jc w:val="left"/>
            </w:pPr>
            <w:r>
              <w:t xml:space="preserve">Kubernetes         </w:t>
            </w:r>
          </w:p>
          <w:p w14:paraId="1D95B90C" w14:textId="1C580DDA" w:rsidR="00692703" w:rsidRPr="00A67EDA" w:rsidRDefault="004A4688" w:rsidP="00A67EDA">
            <w:pPr>
              <w:pStyle w:val="ContactInfoEmphasis"/>
              <w:contextualSpacing w:val="0"/>
              <w:jc w:val="left"/>
              <w:rPr>
                <w:sz w:val="28"/>
                <w:szCs w:val="28"/>
              </w:rPr>
            </w:pPr>
            <w:r w:rsidRPr="00A67EDA">
              <w:rPr>
                <w:sz w:val="28"/>
                <w:szCs w:val="28"/>
              </w:rPr>
              <w:t>RAJESH MUMMIDI                   19/5/2023</w:t>
            </w:r>
          </w:p>
        </w:tc>
      </w:tr>
      <w:tr w:rsidR="005579C9" w:rsidRPr="004A4688" w14:paraId="7DA13C58" w14:textId="77777777" w:rsidTr="00A67EDA">
        <w:trPr>
          <w:trHeight w:hRule="exact" w:val="189"/>
        </w:trPr>
        <w:tc>
          <w:tcPr>
            <w:tcW w:w="5275" w:type="dxa"/>
            <w:tcMar>
              <w:top w:w="0" w:type="dxa"/>
              <w:bottom w:w="0" w:type="dxa"/>
            </w:tcMar>
          </w:tcPr>
          <w:p w14:paraId="64FA9E8C" w14:textId="367814BE" w:rsidR="005579C9" w:rsidRDefault="00A67EDA" w:rsidP="00A67EDA">
            <w:r>
              <w:t xml:space="preserve">                                                                                                      </w:t>
            </w:r>
            <w:r w:rsidR="004A4688">
              <w:t xml:space="preserve">                                                                                                          </w:t>
            </w:r>
          </w:p>
        </w:tc>
      </w:tr>
    </w:tbl>
    <w:p w14:paraId="18E278F4" w14:textId="0CD852FB" w:rsidR="00A67EDA" w:rsidRDefault="00A67EDA" w:rsidP="005579C9">
      <w:pPr>
        <w:pStyle w:val="Header"/>
      </w:pPr>
      <w:r w:rsidRPr="00A67EDA">
        <w:drawing>
          <wp:inline distT="0" distB="0" distL="0" distR="0" wp14:anchorId="61F4181C" wp14:editId="45A6C089">
            <wp:extent cx="2225040" cy="1075187"/>
            <wp:effectExtent l="0" t="0" r="3810" b="0"/>
            <wp:docPr id="1011771454" name="Picture 2" descr="What is Kubernetes? Here’s what you need to know - Concis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Kubernetes? Here’s what you need to know - Concise Softwa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7698" cy="1090968"/>
                    </a:xfrm>
                    <a:prstGeom prst="rect">
                      <a:avLst/>
                    </a:prstGeom>
                    <a:noFill/>
                    <a:ln>
                      <a:noFill/>
                    </a:ln>
                  </pic:spPr>
                </pic:pic>
              </a:graphicData>
            </a:graphic>
          </wp:inline>
        </w:drawing>
      </w:r>
    </w:p>
    <w:p w14:paraId="2D94F3DB" w14:textId="75870011" w:rsidR="005579C9" w:rsidRDefault="00A67EDA" w:rsidP="00A67EDA">
      <w:pPr>
        <w:pStyle w:val="Header"/>
        <w:tabs>
          <w:tab w:val="left" w:pos="1452"/>
        </w:tabs>
      </w:pPr>
      <w:r>
        <w:tab/>
        <w:t xml:space="preserve">     </w:t>
      </w:r>
      <w:r>
        <w:br w:type="textWrapping" w:clear="all"/>
      </w:r>
    </w:p>
    <w:p w14:paraId="755A7FA2" w14:textId="77777777" w:rsidR="00B51D1B" w:rsidRDefault="00B51D1B" w:rsidP="005579C9"/>
    <w:p w14:paraId="5ADE6CF3" w14:textId="64DF2916" w:rsidR="004A4688" w:rsidRDefault="004A4688" w:rsidP="004A4688">
      <w:pPr>
        <w:pStyle w:val="ListParagraph"/>
        <w:numPr>
          <w:ilvl w:val="0"/>
          <w:numId w:val="15"/>
        </w:numPr>
      </w:pPr>
      <w:r w:rsidRPr="004A4688">
        <w:t xml:space="preserve">Explain </w:t>
      </w:r>
      <w:r>
        <w:t>Kubernetes</w:t>
      </w:r>
      <w:r w:rsidRPr="004A4688">
        <w:t xml:space="preserve"> </w:t>
      </w:r>
      <w:r>
        <w:t>A</w:t>
      </w:r>
      <w:r w:rsidRPr="004A4688">
        <w:t>rchitecture and components in detail</w:t>
      </w:r>
      <w:r>
        <w:t>?</w:t>
      </w:r>
    </w:p>
    <w:p w14:paraId="616EBA44" w14:textId="77777777" w:rsidR="002B55F8" w:rsidRDefault="002B55F8" w:rsidP="002B55F8"/>
    <w:p w14:paraId="0941C810" w14:textId="31240308" w:rsidR="004A4688" w:rsidRDefault="002B55F8" w:rsidP="002B55F8">
      <w:pPr>
        <w:pStyle w:val="ListParagraph"/>
      </w:pPr>
      <w:r w:rsidRPr="002B55F8">
        <w:rPr>
          <w:noProof/>
        </w:rPr>
        <w:drawing>
          <wp:inline distT="0" distB="0" distL="0" distR="0" wp14:anchorId="166D4C65" wp14:editId="69E51FB0">
            <wp:extent cx="5943600" cy="2910840"/>
            <wp:effectExtent l="0" t="0" r="0" b="3810"/>
            <wp:docPr id="796681205"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81205" name="Picture 1" descr="A picture containing text, screenshot, number, fo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0840"/>
                    </a:xfrm>
                    <a:prstGeom prst="rect">
                      <a:avLst/>
                    </a:prstGeom>
                    <a:noFill/>
                    <a:ln>
                      <a:noFill/>
                    </a:ln>
                  </pic:spPr>
                </pic:pic>
              </a:graphicData>
            </a:graphic>
          </wp:inline>
        </w:drawing>
      </w:r>
    </w:p>
    <w:p w14:paraId="3CBC2105" w14:textId="77777777" w:rsidR="002B55F8" w:rsidRDefault="002B55F8" w:rsidP="002B55F8">
      <w:pPr>
        <w:pStyle w:val="ListParagraph"/>
      </w:pPr>
    </w:p>
    <w:p w14:paraId="52FB7D01" w14:textId="77777777" w:rsidR="002B55F8" w:rsidRPr="002B55F8" w:rsidRDefault="002B55F8" w:rsidP="002B55F8">
      <w:pPr>
        <w:pStyle w:val="ListParagraph"/>
        <w:rPr>
          <w:b/>
          <w:bCs/>
        </w:rPr>
      </w:pPr>
      <w:r w:rsidRPr="002B55F8">
        <w:rPr>
          <w:b/>
          <w:bCs/>
        </w:rPr>
        <w:t>Kubernetes Architecture</w:t>
      </w:r>
    </w:p>
    <w:p w14:paraId="14F770FF" w14:textId="77777777" w:rsidR="002B55F8" w:rsidRPr="002B55F8" w:rsidRDefault="002B55F8" w:rsidP="002B55F8">
      <w:pPr>
        <w:pStyle w:val="ListParagraph"/>
      </w:pPr>
      <w:r w:rsidRPr="002B55F8">
        <w:t>Kubernetes deployment is called a cluster. A Kubernetes cluster consists of at least one main (control) plane, and one or more worker machines, called </w:t>
      </w:r>
      <w:hyperlink r:id="rId13" w:tgtFrame="_blank" w:history="1">
        <w:r w:rsidRPr="002B55F8">
          <w:rPr>
            <w:rStyle w:val="Hyperlink"/>
          </w:rPr>
          <w:t>nodes</w:t>
        </w:r>
      </w:hyperlink>
      <w:r w:rsidRPr="002B55F8">
        <w:t>. Both the control planes and node instances can be physical devices, virtual machines, or instances in the cloud.</w:t>
      </w:r>
    </w:p>
    <w:p w14:paraId="73B6B41C" w14:textId="38E1725B" w:rsidR="002B55F8" w:rsidRPr="002B55F8" w:rsidRDefault="002B55F8" w:rsidP="002B55F8">
      <w:pPr>
        <w:pStyle w:val="ListParagraph"/>
        <w:rPr>
          <w:b/>
          <w:bCs/>
        </w:rPr>
      </w:pPr>
      <w:r w:rsidRPr="002B55F8">
        <w:rPr>
          <w:b/>
          <w:bCs/>
        </w:rPr>
        <w:t>Control Plane</w:t>
      </w:r>
      <w:r>
        <w:rPr>
          <w:b/>
          <w:bCs/>
        </w:rPr>
        <w:t xml:space="preserve"> or Master Node</w:t>
      </w:r>
    </w:p>
    <w:p w14:paraId="43288F55" w14:textId="77777777" w:rsidR="002B55F8" w:rsidRPr="002B55F8" w:rsidRDefault="002B55F8" w:rsidP="002B55F8">
      <w:pPr>
        <w:pStyle w:val="ListParagraph"/>
        <w:numPr>
          <w:ilvl w:val="0"/>
          <w:numId w:val="16"/>
        </w:numPr>
      </w:pPr>
      <w:r w:rsidRPr="002B55F8">
        <w:t>Also known as master node or head node.</w:t>
      </w:r>
    </w:p>
    <w:p w14:paraId="060F7EC8" w14:textId="77777777" w:rsidR="002B55F8" w:rsidRPr="002B55F8" w:rsidRDefault="002B55F8" w:rsidP="002B55F8">
      <w:pPr>
        <w:pStyle w:val="ListParagraph"/>
        <w:numPr>
          <w:ilvl w:val="0"/>
          <w:numId w:val="16"/>
        </w:numPr>
      </w:pPr>
      <w:r w:rsidRPr="002B55F8">
        <w:t>The control plane manages the worker nodes and the Pods in the cluster.</w:t>
      </w:r>
    </w:p>
    <w:p w14:paraId="1B7F7C66" w14:textId="77777777" w:rsidR="002B55F8" w:rsidRPr="002B55F8" w:rsidRDefault="002B55F8" w:rsidP="002B55F8">
      <w:pPr>
        <w:pStyle w:val="ListParagraph"/>
        <w:numPr>
          <w:ilvl w:val="0"/>
          <w:numId w:val="16"/>
        </w:numPr>
      </w:pPr>
      <w:r w:rsidRPr="002B55F8">
        <w:t>In production environments, the control plane usually runs across multiple computers and a cluster usually runs multiple nodes, providing fault-tolerance and high availability.</w:t>
      </w:r>
    </w:p>
    <w:p w14:paraId="04D4224F" w14:textId="77777777" w:rsidR="002B55F8" w:rsidRPr="002B55F8" w:rsidRDefault="002B55F8" w:rsidP="002B55F8">
      <w:pPr>
        <w:pStyle w:val="ListParagraph"/>
        <w:numPr>
          <w:ilvl w:val="0"/>
          <w:numId w:val="16"/>
        </w:numPr>
      </w:pPr>
      <w:r w:rsidRPr="002B55F8">
        <w:t>The control plane receives input from a CLI or UI via an API.</w:t>
      </w:r>
    </w:p>
    <w:p w14:paraId="5934EE97" w14:textId="77777777" w:rsidR="002B55F8" w:rsidRPr="002B55F8" w:rsidRDefault="002B55F8" w:rsidP="002B55F8">
      <w:pPr>
        <w:pStyle w:val="ListParagraph"/>
        <w:numPr>
          <w:ilvl w:val="0"/>
          <w:numId w:val="16"/>
        </w:numPr>
      </w:pPr>
      <w:r w:rsidRPr="002B55F8">
        <w:t>It is not recommended to run user workloads on master mode.</w:t>
      </w:r>
    </w:p>
    <w:p w14:paraId="5EB1F20B" w14:textId="0FEDED11" w:rsidR="002B55F8" w:rsidRPr="002B55F8" w:rsidRDefault="002B55F8" w:rsidP="002B55F8">
      <w:pPr>
        <w:pStyle w:val="ListParagraph"/>
        <w:rPr>
          <w:b/>
          <w:bCs/>
        </w:rPr>
      </w:pPr>
      <w:r w:rsidRPr="002B55F8">
        <w:rPr>
          <w:b/>
          <w:bCs/>
        </w:rPr>
        <w:t>Node(s)</w:t>
      </w:r>
      <w:r>
        <w:rPr>
          <w:b/>
          <w:bCs/>
        </w:rPr>
        <w:t xml:space="preserve"> or Worker node</w:t>
      </w:r>
    </w:p>
    <w:p w14:paraId="6B9F6C01" w14:textId="77777777" w:rsidR="002B55F8" w:rsidRPr="002B55F8" w:rsidRDefault="002B55F8" w:rsidP="002B55F8">
      <w:pPr>
        <w:pStyle w:val="ListParagraph"/>
        <w:numPr>
          <w:ilvl w:val="0"/>
          <w:numId w:val="17"/>
        </w:numPr>
      </w:pPr>
      <w:r w:rsidRPr="002B55F8">
        <w:t>Also known as worker node or compute node.</w:t>
      </w:r>
    </w:p>
    <w:p w14:paraId="5DFF64A9" w14:textId="77777777" w:rsidR="002B55F8" w:rsidRPr="002B55F8" w:rsidRDefault="002B55F8" w:rsidP="002B55F8">
      <w:pPr>
        <w:pStyle w:val="ListParagraph"/>
        <w:numPr>
          <w:ilvl w:val="0"/>
          <w:numId w:val="17"/>
        </w:numPr>
      </w:pPr>
      <w:r w:rsidRPr="002B55F8">
        <w:t>A virtual or physical machine that contains the services necessary to run containerized applications.</w:t>
      </w:r>
    </w:p>
    <w:p w14:paraId="29C5A2CE" w14:textId="77777777" w:rsidR="002B55F8" w:rsidRPr="002B55F8" w:rsidRDefault="002B55F8" w:rsidP="002B55F8">
      <w:pPr>
        <w:pStyle w:val="ListParagraph"/>
        <w:numPr>
          <w:ilvl w:val="0"/>
          <w:numId w:val="17"/>
        </w:numPr>
      </w:pPr>
      <w:r w:rsidRPr="002B55F8">
        <w:t xml:space="preserve">A Kubernetes cluster needs at least one worker node, but normally </w:t>
      </w:r>
      <w:proofErr w:type="gramStart"/>
      <w:r w:rsidRPr="002B55F8">
        <w:t>have</w:t>
      </w:r>
      <w:proofErr w:type="gramEnd"/>
      <w:r w:rsidRPr="002B55F8">
        <w:t xml:space="preserve"> many.</w:t>
      </w:r>
    </w:p>
    <w:p w14:paraId="1E037288" w14:textId="77777777" w:rsidR="002B55F8" w:rsidRPr="002B55F8" w:rsidRDefault="002B55F8" w:rsidP="002B55F8">
      <w:pPr>
        <w:pStyle w:val="ListParagraph"/>
        <w:numPr>
          <w:ilvl w:val="0"/>
          <w:numId w:val="17"/>
        </w:numPr>
      </w:pPr>
      <w:r w:rsidRPr="002B55F8">
        <w:t xml:space="preserve">The worker node(s) </w:t>
      </w:r>
      <w:proofErr w:type="gramStart"/>
      <w:r w:rsidRPr="002B55F8">
        <w:t>host</w:t>
      </w:r>
      <w:proofErr w:type="gramEnd"/>
      <w:r w:rsidRPr="002B55F8">
        <w:t xml:space="preserve"> the Pods that are the components of the application workload.</w:t>
      </w:r>
    </w:p>
    <w:p w14:paraId="054DA001" w14:textId="77777777" w:rsidR="002B55F8" w:rsidRPr="002B55F8" w:rsidRDefault="002B55F8" w:rsidP="002B55F8">
      <w:pPr>
        <w:pStyle w:val="ListParagraph"/>
        <w:numPr>
          <w:ilvl w:val="0"/>
          <w:numId w:val="17"/>
        </w:numPr>
      </w:pPr>
      <w:r w:rsidRPr="002B55F8">
        <w:t>Pods are scheduled and orchestrated to run on nodes.</w:t>
      </w:r>
    </w:p>
    <w:p w14:paraId="0DFFFC9D" w14:textId="77777777" w:rsidR="002B55F8" w:rsidRDefault="002B55F8" w:rsidP="002B55F8">
      <w:pPr>
        <w:pStyle w:val="ListParagraph"/>
        <w:numPr>
          <w:ilvl w:val="0"/>
          <w:numId w:val="17"/>
        </w:numPr>
      </w:pPr>
      <w:r w:rsidRPr="002B55F8">
        <w:lastRenderedPageBreak/>
        <w:t xml:space="preserve">You can scale up and scale down </w:t>
      </w:r>
      <w:proofErr w:type="gramStart"/>
      <w:r w:rsidRPr="002B55F8">
        <w:t>cluster</w:t>
      </w:r>
      <w:proofErr w:type="gramEnd"/>
      <w:r w:rsidRPr="002B55F8">
        <w:t xml:space="preserve"> by adding and removing nodes.</w:t>
      </w:r>
    </w:p>
    <w:p w14:paraId="2E92BEB2" w14:textId="77777777" w:rsidR="002B55F8" w:rsidRDefault="002B55F8" w:rsidP="002B55F8"/>
    <w:p w14:paraId="2F90E7D0" w14:textId="77777777" w:rsidR="002B55F8" w:rsidRPr="002B55F8" w:rsidRDefault="002B55F8" w:rsidP="002B55F8">
      <w:pPr>
        <w:rPr>
          <w:b/>
          <w:bCs/>
        </w:rPr>
      </w:pPr>
      <w:r w:rsidRPr="002B55F8">
        <w:rPr>
          <w:b/>
          <w:bCs/>
        </w:rPr>
        <w:t>Kubernetes Control Plane Components</w:t>
      </w:r>
    </w:p>
    <w:p w14:paraId="6519D62D" w14:textId="77777777" w:rsidR="002B55F8" w:rsidRPr="002B55F8" w:rsidRDefault="002B55F8" w:rsidP="002B55F8">
      <w:r w:rsidRPr="002B55F8">
        <w:t>The control plane’s components make global decisions about the cluster, as well as detecting and responding to cluster events. Kubernetes relies on several administrative services running on the control plane. These services manage aspects, such as cluster component communication, workload scheduling, and cluster state persistence.</w:t>
      </w:r>
    </w:p>
    <w:p w14:paraId="2B3A5E5B" w14:textId="77777777" w:rsidR="002B55F8" w:rsidRPr="002B55F8" w:rsidRDefault="002B55F8" w:rsidP="002B55F8">
      <w:pPr>
        <w:rPr>
          <w:b/>
          <w:bCs/>
        </w:rPr>
      </w:pPr>
      <w:r w:rsidRPr="002B55F8">
        <w:rPr>
          <w:b/>
          <w:bCs/>
        </w:rPr>
        <w:t>API Server (</w:t>
      </w:r>
      <w:proofErr w:type="spellStart"/>
      <w:r w:rsidRPr="002B55F8">
        <w:rPr>
          <w:b/>
          <w:bCs/>
        </w:rPr>
        <w:t>kube-apiserver</w:t>
      </w:r>
      <w:proofErr w:type="spellEnd"/>
      <w:r w:rsidRPr="002B55F8">
        <w:rPr>
          <w:b/>
          <w:bCs/>
        </w:rPr>
        <w:t>)</w:t>
      </w:r>
    </w:p>
    <w:p w14:paraId="79429302" w14:textId="77777777" w:rsidR="002B55F8" w:rsidRPr="002B55F8" w:rsidRDefault="002B55F8" w:rsidP="002B55F8">
      <w:pPr>
        <w:numPr>
          <w:ilvl w:val="0"/>
          <w:numId w:val="18"/>
        </w:numPr>
      </w:pPr>
      <w:r w:rsidRPr="002B55F8">
        <w:t>API server exposes the Kubernetes API.</w:t>
      </w:r>
    </w:p>
    <w:p w14:paraId="0A0EBEA6" w14:textId="77777777" w:rsidR="002B55F8" w:rsidRPr="002B55F8" w:rsidRDefault="002B55F8" w:rsidP="002B55F8">
      <w:pPr>
        <w:numPr>
          <w:ilvl w:val="0"/>
          <w:numId w:val="18"/>
        </w:numPr>
      </w:pPr>
      <w:r w:rsidRPr="002B55F8">
        <w:t>Entry point for REST/</w:t>
      </w:r>
      <w:proofErr w:type="spellStart"/>
      <w:r w:rsidRPr="002B55F8">
        <w:t>kubectl</w:t>
      </w:r>
      <w:proofErr w:type="spellEnd"/>
      <w:r w:rsidRPr="002B55F8">
        <w:t xml:space="preserve"> — It is the front end for the Kubernetes control plane.</w:t>
      </w:r>
    </w:p>
    <w:p w14:paraId="72B490C9" w14:textId="77777777" w:rsidR="002B55F8" w:rsidRPr="002B55F8" w:rsidRDefault="002B55F8" w:rsidP="002B55F8">
      <w:pPr>
        <w:numPr>
          <w:ilvl w:val="0"/>
          <w:numId w:val="18"/>
        </w:numPr>
      </w:pPr>
      <w:r w:rsidRPr="002B55F8">
        <w:t xml:space="preserve">It tracks the state of all cluster components and </w:t>
      </w:r>
      <w:proofErr w:type="gramStart"/>
      <w:r w:rsidRPr="002B55F8">
        <w:t>managing</w:t>
      </w:r>
      <w:proofErr w:type="gramEnd"/>
      <w:r w:rsidRPr="002B55F8">
        <w:t xml:space="preserve"> the interaction between them.</w:t>
      </w:r>
    </w:p>
    <w:p w14:paraId="14236EDA" w14:textId="77777777" w:rsidR="002B55F8" w:rsidRPr="002B55F8" w:rsidRDefault="002B55F8" w:rsidP="002B55F8">
      <w:pPr>
        <w:numPr>
          <w:ilvl w:val="0"/>
          <w:numId w:val="18"/>
        </w:numPr>
      </w:pPr>
      <w:r w:rsidRPr="002B55F8">
        <w:t>It is designed to scale horizontally.</w:t>
      </w:r>
    </w:p>
    <w:p w14:paraId="2E60502D" w14:textId="77777777" w:rsidR="002B55F8" w:rsidRPr="002B55F8" w:rsidRDefault="002B55F8" w:rsidP="002B55F8">
      <w:pPr>
        <w:numPr>
          <w:ilvl w:val="0"/>
          <w:numId w:val="18"/>
        </w:numPr>
      </w:pPr>
      <w:r w:rsidRPr="002B55F8">
        <w:t>It consumes YAML/JSON manifest files.</w:t>
      </w:r>
    </w:p>
    <w:p w14:paraId="3FF0A3EB" w14:textId="77777777" w:rsidR="002B55F8" w:rsidRPr="002B55F8" w:rsidRDefault="002B55F8" w:rsidP="002B55F8">
      <w:pPr>
        <w:numPr>
          <w:ilvl w:val="0"/>
          <w:numId w:val="18"/>
        </w:numPr>
      </w:pPr>
      <w:r w:rsidRPr="002B55F8">
        <w:t>It validates and processes the requests made via API.</w:t>
      </w:r>
    </w:p>
    <w:p w14:paraId="0DCD327C" w14:textId="77777777" w:rsidR="002B55F8" w:rsidRPr="002B55F8" w:rsidRDefault="002B55F8" w:rsidP="002B55F8">
      <w:pPr>
        <w:rPr>
          <w:b/>
          <w:bCs/>
        </w:rPr>
      </w:pPr>
      <w:proofErr w:type="spellStart"/>
      <w:r w:rsidRPr="002B55F8">
        <w:rPr>
          <w:b/>
          <w:bCs/>
        </w:rPr>
        <w:t>etcd</w:t>
      </w:r>
      <w:proofErr w:type="spellEnd"/>
      <w:r w:rsidRPr="002B55F8">
        <w:rPr>
          <w:b/>
          <w:bCs/>
        </w:rPr>
        <w:t xml:space="preserve"> (key-value store)</w:t>
      </w:r>
    </w:p>
    <w:p w14:paraId="141676CC" w14:textId="77777777" w:rsidR="002B55F8" w:rsidRPr="002B55F8" w:rsidRDefault="002B55F8" w:rsidP="002B55F8">
      <w:pPr>
        <w:numPr>
          <w:ilvl w:val="0"/>
          <w:numId w:val="19"/>
        </w:numPr>
      </w:pPr>
      <w:r w:rsidRPr="002B55F8">
        <w:t xml:space="preserve">It is a consistent, distributed, and </w:t>
      </w:r>
      <w:proofErr w:type="gramStart"/>
      <w:r w:rsidRPr="002B55F8">
        <w:t>highly-available</w:t>
      </w:r>
      <w:proofErr w:type="gramEnd"/>
      <w:r w:rsidRPr="002B55F8">
        <w:t xml:space="preserve"> key value store.</w:t>
      </w:r>
    </w:p>
    <w:p w14:paraId="3CD828FB" w14:textId="77777777" w:rsidR="002B55F8" w:rsidRPr="002B55F8" w:rsidRDefault="002B55F8" w:rsidP="002B55F8">
      <w:pPr>
        <w:numPr>
          <w:ilvl w:val="0"/>
          <w:numId w:val="19"/>
        </w:numPr>
      </w:pPr>
      <w:r w:rsidRPr="002B55F8">
        <w:t>It is stateful, persistent storage that stores all of Kubernetes cluster data (cluster state and config).</w:t>
      </w:r>
    </w:p>
    <w:p w14:paraId="4BA8F9DA" w14:textId="77777777" w:rsidR="002B55F8" w:rsidRPr="002B55F8" w:rsidRDefault="002B55F8" w:rsidP="002B55F8">
      <w:pPr>
        <w:numPr>
          <w:ilvl w:val="0"/>
          <w:numId w:val="19"/>
        </w:numPr>
      </w:pPr>
      <w:r w:rsidRPr="002B55F8">
        <w:t>It is the source of truth for the cluster.</w:t>
      </w:r>
    </w:p>
    <w:p w14:paraId="2C8603C7" w14:textId="77777777" w:rsidR="002B55F8" w:rsidRPr="002B55F8" w:rsidRDefault="002B55F8" w:rsidP="002B55F8">
      <w:pPr>
        <w:numPr>
          <w:ilvl w:val="0"/>
          <w:numId w:val="19"/>
        </w:numPr>
      </w:pPr>
      <w:r w:rsidRPr="002B55F8">
        <w:t xml:space="preserve">It can be part of the control plane, </w:t>
      </w:r>
      <w:proofErr w:type="gramStart"/>
      <w:r w:rsidRPr="002B55F8">
        <w:t>or,</w:t>
      </w:r>
      <w:proofErr w:type="gramEnd"/>
      <w:r w:rsidRPr="002B55F8">
        <w:t xml:space="preserve"> it can be configured externally.</w:t>
      </w:r>
    </w:p>
    <w:p w14:paraId="2C4BAC21" w14:textId="77777777" w:rsidR="002B55F8" w:rsidRPr="002B55F8" w:rsidRDefault="002B55F8" w:rsidP="002B55F8">
      <w:pPr>
        <w:rPr>
          <w:b/>
          <w:bCs/>
        </w:rPr>
      </w:pPr>
      <w:r w:rsidRPr="002B55F8">
        <w:rPr>
          <w:b/>
          <w:bCs/>
        </w:rPr>
        <w:t>Scheduler (</w:t>
      </w:r>
      <w:proofErr w:type="spellStart"/>
      <w:r w:rsidRPr="002B55F8">
        <w:rPr>
          <w:b/>
          <w:bCs/>
        </w:rPr>
        <w:t>kube</w:t>
      </w:r>
      <w:proofErr w:type="spellEnd"/>
      <w:r w:rsidRPr="002B55F8">
        <w:rPr>
          <w:b/>
          <w:bCs/>
        </w:rPr>
        <w:t>-scheduler)</w:t>
      </w:r>
    </w:p>
    <w:p w14:paraId="6E1748B9" w14:textId="77777777" w:rsidR="002B55F8" w:rsidRPr="002B55F8" w:rsidRDefault="002B55F8" w:rsidP="002B55F8">
      <w:pPr>
        <w:numPr>
          <w:ilvl w:val="0"/>
          <w:numId w:val="20"/>
        </w:numPr>
      </w:pPr>
      <w:r w:rsidRPr="002B55F8">
        <w:t>It schedules pods to worker nodes.</w:t>
      </w:r>
    </w:p>
    <w:p w14:paraId="0E4DE024" w14:textId="77777777" w:rsidR="002B55F8" w:rsidRPr="002B55F8" w:rsidRDefault="002B55F8" w:rsidP="002B55F8">
      <w:pPr>
        <w:numPr>
          <w:ilvl w:val="0"/>
          <w:numId w:val="20"/>
        </w:numPr>
      </w:pPr>
      <w:r w:rsidRPr="002B55F8">
        <w:t xml:space="preserve">It watches </w:t>
      </w:r>
      <w:proofErr w:type="spellStart"/>
      <w:r w:rsidRPr="002B55F8">
        <w:t>api</w:t>
      </w:r>
      <w:proofErr w:type="spellEnd"/>
      <w:r w:rsidRPr="002B55F8">
        <w:t xml:space="preserve">-server for newly created Pods with no assigned </w:t>
      </w:r>
      <w:proofErr w:type="gramStart"/>
      <w:r w:rsidRPr="002B55F8">
        <w:t>node, and</w:t>
      </w:r>
      <w:proofErr w:type="gramEnd"/>
      <w:r w:rsidRPr="002B55F8">
        <w:t xml:space="preserve"> selects a healthy node for them to run on.</w:t>
      </w:r>
    </w:p>
    <w:p w14:paraId="5C9C6D2A" w14:textId="77777777" w:rsidR="002B55F8" w:rsidRPr="002B55F8" w:rsidRDefault="002B55F8" w:rsidP="002B55F8">
      <w:pPr>
        <w:numPr>
          <w:ilvl w:val="0"/>
          <w:numId w:val="20"/>
        </w:numPr>
      </w:pPr>
      <w:r w:rsidRPr="002B55F8">
        <w:t>If there are no suitable nodes, the pods are put in a pending state until such a healthy node appears.</w:t>
      </w:r>
    </w:p>
    <w:p w14:paraId="7814C4EA" w14:textId="77777777" w:rsidR="002B55F8" w:rsidRPr="002B55F8" w:rsidRDefault="002B55F8" w:rsidP="002B55F8">
      <w:pPr>
        <w:numPr>
          <w:ilvl w:val="0"/>
          <w:numId w:val="20"/>
        </w:numPr>
      </w:pPr>
      <w:r w:rsidRPr="002B55F8">
        <w:t>It watches API Server for new work tasks.</w:t>
      </w:r>
    </w:p>
    <w:p w14:paraId="4FD32AFC" w14:textId="77777777" w:rsidR="002B55F8" w:rsidRPr="002B55F8" w:rsidRDefault="002B55F8" w:rsidP="002B55F8">
      <w:r w:rsidRPr="002B55F8">
        <w:t xml:space="preserve">Factors </w:t>
      </w:r>
      <w:proofErr w:type="gramStart"/>
      <w:r w:rsidRPr="002B55F8">
        <w:t>taken into account</w:t>
      </w:r>
      <w:proofErr w:type="gramEnd"/>
      <w:r w:rsidRPr="002B55F8">
        <w:t xml:space="preserve"> for scheduling decisions include:</w:t>
      </w:r>
    </w:p>
    <w:p w14:paraId="7324E7A0" w14:textId="77777777" w:rsidR="002B55F8" w:rsidRPr="002B55F8" w:rsidRDefault="002B55F8" w:rsidP="002B55F8">
      <w:pPr>
        <w:numPr>
          <w:ilvl w:val="0"/>
          <w:numId w:val="21"/>
        </w:numPr>
      </w:pPr>
      <w:r w:rsidRPr="002B55F8">
        <w:t>Individual and collective resource requirements.</w:t>
      </w:r>
    </w:p>
    <w:p w14:paraId="69D6DC69" w14:textId="77777777" w:rsidR="002B55F8" w:rsidRPr="002B55F8" w:rsidRDefault="002B55F8" w:rsidP="002B55F8">
      <w:pPr>
        <w:numPr>
          <w:ilvl w:val="0"/>
          <w:numId w:val="21"/>
        </w:numPr>
      </w:pPr>
      <w:r w:rsidRPr="002B55F8">
        <w:t>Hardware/software/policy constraints.</w:t>
      </w:r>
    </w:p>
    <w:p w14:paraId="72D28893" w14:textId="77777777" w:rsidR="002B55F8" w:rsidRPr="002B55F8" w:rsidRDefault="002B55F8" w:rsidP="002B55F8">
      <w:pPr>
        <w:numPr>
          <w:ilvl w:val="0"/>
          <w:numId w:val="21"/>
        </w:numPr>
      </w:pPr>
      <w:r w:rsidRPr="002B55F8">
        <w:t>Affinity and anti-affinity specifications.</w:t>
      </w:r>
    </w:p>
    <w:p w14:paraId="11CE66D7" w14:textId="77777777" w:rsidR="002B55F8" w:rsidRPr="002B55F8" w:rsidRDefault="002B55F8" w:rsidP="002B55F8">
      <w:pPr>
        <w:numPr>
          <w:ilvl w:val="0"/>
          <w:numId w:val="21"/>
        </w:numPr>
      </w:pPr>
      <w:r w:rsidRPr="002B55F8">
        <w:t>Data locality.</w:t>
      </w:r>
    </w:p>
    <w:p w14:paraId="364C0E43" w14:textId="77777777" w:rsidR="002B55F8" w:rsidRPr="002B55F8" w:rsidRDefault="002B55F8" w:rsidP="002B55F8">
      <w:pPr>
        <w:numPr>
          <w:ilvl w:val="0"/>
          <w:numId w:val="21"/>
        </w:numPr>
      </w:pPr>
      <w:r w:rsidRPr="002B55F8">
        <w:t>Inter-workload interference.</w:t>
      </w:r>
    </w:p>
    <w:p w14:paraId="1ECBF71C" w14:textId="77777777" w:rsidR="002B55F8" w:rsidRPr="002B55F8" w:rsidRDefault="002B55F8" w:rsidP="002B55F8">
      <w:pPr>
        <w:numPr>
          <w:ilvl w:val="0"/>
          <w:numId w:val="21"/>
        </w:numPr>
      </w:pPr>
      <w:r w:rsidRPr="002B55F8">
        <w:t>Deadlines and taints.</w:t>
      </w:r>
    </w:p>
    <w:p w14:paraId="11D3ADB0" w14:textId="77777777" w:rsidR="002B55F8" w:rsidRPr="002B55F8" w:rsidRDefault="002B55F8" w:rsidP="002B55F8">
      <w:pPr>
        <w:rPr>
          <w:b/>
          <w:bCs/>
        </w:rPr>
      </w:pPr>
      <w:r w:rsidRPr="002B55F8">
        <w:rPr>
          <w:b/>
          <w:bCs/>
        </w:rPr>
        <w:t>Controller Manager (</w:t>
      </w:r>
      <w:proofErr w:type="spellStart"/>
      <w:r w:rsidRPr="002B55F8">
        <w:rPr>
          <w:b/>
          <w:bCs/>
        </w:rPr>
        <w:t>kube</w:t>
      </w:r>
      <w:proofErr w:type="spellEnd"/>
      <w:r w:rsidRPr="002B55F8">
        <w:rPr>
          <w:b/>
          <w:bCs/>
        </w:rPr>
        <w:t>-controller-manager)</w:t>
      </w:r>
    </w:p>
    <w:p w14:paraId="00BAFB7A" w14:textId="77777777" w:rsidR="002B55F8" w:rsidRPr="002B55F8" w:rsidRDefault="002B55F8" w:rsidP="002B55F8">
      <w:pPr>
        <w:numPr>
          <w:ilvl w:val="0"/>
          <w:numId w:val="22"/>
        </w:numPr>
      </w:pPr>
      <w:r w:rsidRPr="002B55F8">
        <w:t>It watches the desired state of the objects it manages and watches their current state through the API server.</w:t>
      </w:r>
    </w:p>
    <w:p w14:paraId="204E3630" w14:textId="77777777" w:rsidR="002B55F8" w:rsidRPr="002B55F8" w:rsidRDefault="002B55F8" w:rsidP="002B55F8">
      <w:pPr>
        <w:numPr>
          <w:ilvl w:val="0"/>
          <w:numId w:val="22"/>
        </w:numPr>
      </w:pPr>
      <w:r w:rsidRPr="002B55F8">
        <w:t>It takes corrective steps to make sure that the current state is the same as the desired state.</w:t>
      </w:r>
    </w:p>
    <w:p w14:paraId="7381921F" w14:textId="77777777" w:rsidR="002B55F8" w:rsidRPr="002B55F8" w:rsidRDefault="002B55F8" w:rsidP="002B55F8">
      <w:pPr>
        <w:numPr>
          <w:ilvl w:val="0"/>
          <w:numId w:val="22"/>
        </w:numPr>
      </w:pPr>
      <w:r w:rsidRPr="002B55F8">
        <w:t>It is controller of controllers.</w:t>
      </w:r>
    </w:p>
    <w:p w14:paraId="4CCFADED" w14:textId="77777777" w:rsidR="002B55F8" w:rsidRPr="002B55F8" w:rsidRDefault="002B55F8" w:rsidP="002B55F8">
      <w:pPr>
        <w:numPr>
          <w:ilvl w:val="0"/>
          <w:numId w:val="22"/>
        </w:numPr>
      </w:pPr>
      <w:r w:rsidRPr="002B55F8">
        <w:t>It runs controller processes. Logically, each controller is a separate process, but to reduce complexity, they are all compiled into a single binary and run in a single process.</w:t>
      </w:r>
    </w:p>
    <w:p w14:paraId="56504CAA" w14:textId="77777777" w:rsidR="002B55F8" w:rsidRPr="002B55F8" w:rsidRDefault="002B55F8" w:rsidP="002B55F8">
      <w:r w:rsidRPr="002B55F8">
        <w:t>Some types of controllers are:</w:t>
      </w:r>
    </w:p>
    <w:p w14:paraId="619A015A" w14:textId="77777777" w:rsidR="002B55F8" w:rsidRPr="002B55F8" w:rsidRDefault="002B55F8" w:rsidP="002B55F8">
      <w:pPr>
        <w:numPr>
          <w:ilvl w:val="0"/>
          <w:numId w:val="23"/>
        </w:numPr>
      </w:pPr>
      <w:r w:rsidRPr="002B55F8">
        <w:t>Node controller: Responsible for noticing and responding when nodes go down.</w:t>
      </w:r>
    </w:p>
    <w:p w14:paraId="6C32D39A" w14:textId="77777777" w:rsidR="002B55F8" w:rsidRPr="002B55F8" w:rsidRDefault="002B55F8" w:rsidP="002B55F8">
      <w:pPr>
        <w:numPr>
          <w:ilvl w:val="0"/>
          <w:numId w:val="23"/>
        </w:numPr>
      </w:pPr>
      <w:r w:rsidRPr="002B55F8">
        <w:t>Job controller: Watches for Job objects that represent one-off tasks, then creates Pods to run those tasks to completion.</w:t>
      </w:r>
    </w:p>
    <w:p w14:paraId="74ECA916" w14:textId="77777777" w:rsidR="002B55F8" w:rsidRPr="002B55F8" w:rsidRDefault="002B55F8" w:rsidP="002B55F8">
      <w:pPr>
        <w:numPr>
          <w:ilvl w:val="0"/>
          <w:numId w:val="23"/>
        </w:numPr>
      </w:pPr>
      <w:r w:rsidRPr="002B55F8">
        <w:lastRenderedPageBreak/>
        <w:t>Endpoints controller: Populates the Endpoints object (that is, joins Services &amp; Pods).</w:t>
      </w:r>
    </w:p>
    <w:p w14:paraId="361FB1CB" w14:textId="77777777" w:rsidR="002B55F8" w:rsidRPr="002B55F8" w:rsidRDefault="002B55F8" w:rsidP="002B55F8">
      <w:pPr>
        <w:numPr>
          <w:ilvl w:val="0"/>
          <w:numId w:val="23"/>
        </w:numPr>
      </w:pPr>
      <w:r w:rsidRPr="002B55F8">
        <w:t>Service Account &amp; Token controllers: Create default accounts and API access tokens for new namespaces.</w:t>
      </w:r>
    </w:p>
    <w:p w14:paraId="78F49BE0" w14:textId="77777777" w:rsidR="002B55F8" w:rsidRPr="002B55F8" w:rsidRDefault="002B55F8" w:rsidP="002B55F8">
      <w:pPr>
        <w:rPr>
          <w:b/>
          <w:bCs/>
        </w:rPr>
      </w:pPr>
      <w:r w:rsidRPr="002B55F8">
        <w:rPr>
          <w:b/>
          <w:bCs/>
        </w:rPr>
        <w:t>Cloud Controller Manager</w:t>
      </w:r>
    </w:p>
    <w:p w14:paraId="5B0CC620" w14:textId="77777777" w:rsidR="002B55F8" w:rsidRPr="002B55F8" w:rsidRDefault="002B55F8" w:rsidP="002B55F8">
      <w:pPr>
        <w:numPr>
          <w:ilvl w:val="0"/>
          <w:numId w:val="24"/>
        </w:numPr>
      </w:pPr>
      <w:r w:rsidRPr="002B55F8">
        <w:t>The cloud controller manager integrates with the underlying cloud technologies in your cluster when the cluster is running in a cloud environment.</w:t>
      </w:r>
    </w:p>
    <w:p w14:paraId="1419AD3E" w14:textId="77777777" w:rsidR="002B55F8" w:rsidRPr="002B55F8" w:rsidRDefault="002B55F8" w:rsidP="002B55F8">
      <w:pPr>
        <w:numPr>
          <w:ilvl w:val="0"/>
          <w:numId w:val="24"/>
        </w:numPr>
      </w:pPr>
      <w:r w:rsidRPr="002B55F8">
        <w:t>The cloud-controller-manager only runs controllers that are specific to your cloud provider.</w:t>
      </w:r>
    </w:p>
    <w:p w14:paraId="3817E16A" w14:textId="77777777" w:rsidR="002B55F8" w:rsidRPr="002B55F8" w:rsidRDefault="002B55F8" w:rsidP="002B55F8">
      <w:pPr>
        <w:numPr>
          <w:ilvl w:val="0"/>
          <w:numId w:val="24"/>
        </w:numPr>
      </w:pPr>
      <w:r w:rsidRPr="002B55F8">
        <w:t xml:space="preserve">Cloud controller lets you link your cluster into cloud provider’s </w:t>
      </w:r>
      <w:proofErr w:type="gramStart"/>
      <w:r w:rsidRPr="002B55F8">
        <w:t>API, and</w:t>
      </w:r>
      <w:proofErr w:type="gramEnd"/>
      <w:r w:rsidRPr="002B55F8">
        <w:t xml:space="preserve"> separates out the components that interact with that cloud platform from components that only interact with your cluster.</w:t>
      </w:r>
    </w:p>
    <w:p w14:paraId="072F7AB3" w14:textId="77777777" w:rsidR="002B55F8" w:rsidRPr="002B55F8" w:rsidRDefault="002B55F8" w:rsidP="002B55F8">
      <w:r w:rsidRPr="002B55F8">
        <w:t>The following controllers can have cloud provider dependencies:</w:t>
      </w:r>
    </w:p>
    <w:p w14:paraId="4382DAAD" w14:textId="77777777" w:rsidR="002B55F8" w:rsidRPr="002B55F8" w:rsidRDefault="002B55F8" w:rsidP="002B55F8">
      <w:pPr>
        <w:numPr>
          <w:ilvl w:val="0"/>
          <w:numId w:val="25"/>
        </w:numPr>
      </w:pPr>
      <w:r w:rsidRPr="002B55F8">
        <w:t>Node controller: For checking the cloud provider to determine if a node has been deleted in the cloud after it stops responding.</w:t>
      </w:r>
    </w:p>
    <w:p w14:paraId="0E0BFACA" w14:textId="77777777" w:rsidR="002B55F8" w:rsidRPr="002B55F8" w:rsidRDefault="002B55F8" w:rsidP="002B55F8">
      <w:pPr>
        <w:numPr>
          <w:ilvl w:val="0"/>
          <w:numId w:val="25"/>
        </w:numPr>
      </w:pPr>
      <w:r w:rsidRPr="002B55F8">
        <w:t>Route controller: For setting up routes in the underlying cloud infrastructure.</w:t>
      </w:r>
    </w:p>
    <w:p w14:paraId="7CA0C5FC" w14:textId="77777777" w:rsidR="002B55F8" w:rsidRPr="002B55F8" w:rsidRDefault="002B55F8" w:rsidP="002B55F8">
      <w:pPr>
        <w:numPr>
          <w:ilvl w:val="0"/>
          <w:numId w:val="25"/>
        </w:numPr>
      </w:pPr>
      <w:r w:rsidRPr="002B55F8">
        <w:t xml:space="preserve">Service controller: For creating, </w:t>
      </w:r>
      <w:proofErr w:type="gramStart"/>
      <w:r w:rsidRPr="002B55F8">
        <w:t>updating</w:t>
      </w:r>
      <w:proofErr w:type="gramEnd"/>
      <w:r w:rsidRPr="002B55F8">
        <w:t xml:space="preserve"> and deleting cloud provider load balancers.</w:t>
      </w:r>
    </w:p>
    <w:p w14:paraId="3ED85400" w14:textId="77777777" w:rsidR="002B55F8" w:rsidRPr="002B55F8" w:rsidRDefault="002B55F8" w:rsidP="002B55F8">
      <w:pPr>
        <w:rPr>
          <w:b/>
          <w:bCs/>
        </w:rPr>
      </w:pPr>
      <w:r w:rsidRPr="002B55F8">
        <w:rPr>
          <w:b/>
          <w:bCs/>
        </w:rPr>
        <w:t>Kubernetes Node Components</w:t>
      </w:r>
    </w:p>
    <w:p w14:paraId="0C1B5CCB" w14:textId="77777777" w:rsidR="002B55F8" w:rsidRPr="002B55F8" w:rsidRDefault="002B55F8" w:rsidP="002B55F8">
      <w:r w:rsidRPr="002B55F8">
        <w:t>Node components run on every node, maintaining running pods and providing the Kubernetes runtime environment.</w:t>
      </w:r>
    </w:p>
    <w:p w14:paraId="10C39497" w14:textId="77777777" w:rsidR="002B55F8" w:rsidRPr="002B55F8" w:rsidRDefault="002B55F8" w:rsidP="002B55F8">
      <w:pPr>
        <w:rPr>
          <w:b/>
          <w:bCs/>
        </w:rPr>
      </w:pPr>
      <w:proofErr w:type="spellStart"/>
      <w:r w:rsidRPr="002B55F8">
        <w:rPr>
          <w:b/>
          <w:bCs/>
        </w:rPr>
        <w:t>kubelet</w:t>
      </w:r>
      <w:proofErr w:type="spellEnd"/>
    </w:p>
    <w:p w14:paraId="3A282B37" w14:textId="77777777" w:rsidR="002B55F8" w:rsidRPr="002B55F8" w:rsidRDefault="002B55F8" w:rsidP="002B55F8">
      <w:pPr>
        <w:numPr>
          <w:ilvl w:val="0"/>
          <w:numId w:val="26"/>
        </w:numPr>
      </w:pPr>
      <w:r w:rsidRPr="002B55F8">
        <w:t>It is an agent that runs on each node in the cluster.</w:t>
      </w:r>
    </w:p>
    <w:p w14:paraId="320EA5F6" w14:textId="77777777" w:rsidR="002B55F8" w:rsidRPr="002B55F8" w:rsidRDefault="002B55F8" w:rsidP="002B55F8">
      <w:pPr>
        <w:numPr>
          <w:ilvl w:val="0"/>
          <w:numId w:val="26"/>
        </w:numPr>
      </w:pPr>
      <w:r w:rsidRPr="002B55F8">
        <w:t>It acts as a conduit between the API server and the node.</w:t>
      </w:r>
    </w:p>
    <w:p w14:paraId="7701A50E" w14:textId="77777777" w:rsidR="002B55F8" w:rsidRPr="002B55F8" w:rsidRDefault="002B55F8" w:rsidP="002B55F8">
      <w:pPr>
        <w:numPr>
          <w:ilvl w:val="0"/>
          <w:numId w:val="26"/>
        </w:numPr>
      </w:pPr>
      <w:r w:rsidRPr="002B55F8">
        <w:t xml:space="preserve">It makes sure that containers are running in a </w:t>
      </w:r>
      <w:proofErr w:type="gramStart"/>
      <w:r w:rsidRPr="002B55F8">
        <w:t>Pod</w:t>
      </w:r>
      <w:proofErr w:type="gramEnd"/>
      <w:r w:rsidRPr="002B55F8">
        <w:t xml:space="preserve"> and they are healthy.</w:t>
      </w:r>
    </w:p>
    <w:p w14:paraId="1526105C" w14:textId="77777777" w:rsidR="002B55F8" w:rsidRPr="002B55F8" w:rsidRDefault="002B55F8" w:rsidP="002B55F8">
      <w:pPr>
        <w:numPr>
          <w:ilvl w:val="0"/>
          <w:numId w:val="26"/>
        </w:numPr>
      </w:pPr>
      <w:r w:rsidRPr="002B55F8">
        <w:t>It instantiates and executes Pods.</w:t>
      </w:r>
    </w:p>
    <w:p w14:paraId="704E6014" w14:textId="77777777" w:rsidR="002B55F8" w:rsidRPr="002B55F8" w:rsidRDefault="002B55F8" w:rsidP="002B55F8">
      <w:pPr>
        <w:numPr>
          <w:ilvl w:val="0"/>
          <w:numId w:val="26"/>
        </w:numPr>
      </w:pPr>
      <w:r w:rsidRPr="002B55F8">
        <w:t>It watches API Server for work tasks.</w:t>
      </w:r>
    </w:p>
    <w:p w14:paraId="09C8C41F" w14:textId="77777777" w:rsidR="002B55F8" w:rsidRPr="002B55F8" w:rsidRDefault="002B55F8" w:rsidP="002B55F8">
      <w:pPr>
        <w:numPr>
          <w:ilvl w:val="0"/>
          <w:numId w:val="26"/>
        </w:numPr>
      </w:pPr>
      <w:r w:rsidRPr="002B55F8">
        <w:t xml:space="preserve">It gets instructions from </w:t>
      </w:r>
      <w:proofErr w:type="gramStart"/>
      <w:r w:rsidRPr="002B55F8">
        <w:t>master</w:t>
      </w:r>
      <w:proofErr w:type="gramEnd"/>
      <w:r w:rsidRPr="002B55F8">
        <w:t xml:space="preserve"> and reports back to Masters.</w:t>
      </w:r>
    </w:p>
    <w:p w14:paraId="76189F9E" w14:textId="77777777" w:rsidR="002B55F8" w:rsidRPr="002B55F8" w:rsidRDefault="002B55F8" w:rsidP="002B55F8">
      <w:pPr>
        <w:rPr>
          <w:b/>
          <w:bCs/>
        </w:rPr>
      </w:pPr>
      <w:proofErr w:type="spellStart"/>
      <w:r w:rsidRPr="002B55F8">
        <w:rPr>
          <w:b/>
          <w:bCs/>
        </w:rPr>
        <w:t>kube</w:t>
      </w:r>
      <w:proofErr w:type="spellEnd"/>
      <w:r w:rsidRPr="002B55F8">
        <w:rPr>
          <w:b/>
          <w:bCs/>
        </w:rPr>
        <w:t>-proxy</w:t>
      </w:r>
    </w:p>
    <w:p w14:paraId="29B05FBE" w14:textId="77777777" w:rsidR="002B55F8" w:rsidRPr="002B55F8" w:rsidRDefault="002B55F8" w:rsidP="002B55F8">
      <w:pPr>
        <w:numPr>
          <w:ilvl w:val="0"/>
          <w:numId w:val="27"/>
        </w:numPr>
      </w:pPr>
      <w:r w:rsidRPr="002B55F8">
        <w:t xml:space="preserve">It is </w:t>
      </w:r>
      <w:proofErr w:type="gramStart"/>
      <w:r w:rsidRPr="002B55F8">
        <w:t>networking</w:t>
      </w:r>
      <w:proofErr w:type="gramEnd"/>
      <w:r w:rsidRPr="002B55F8">
        <w:t xml:space="preserve"> component that plays vital role in networking.</w:t>
      </w:r>
    </w:p>
    <w:p w14:paraId="6E55D2DD" w14:textId="77777777" w:rsidR="002B55F8" w:rsidRPr="002B55F8" w:rsidRDefault="002B55F8" w:rsidP="002B55F8">
      <w:pPr>
        <w:numPr>
          <w:ilvl w:val="0"/>
          <w:numId w:val="27"/>
        </w:numPr>
      </w:pPr>
      <w:r w:rsidRPr="002B55F8">
        <w:t>It manages IP translation and routing.</w:t>
      </w:r>
    </w:p>
    <w:p w14:paraId="6D875621" w14:textId="77777777" w:rsidR="002B55F8" w:rsidRPr="002B55F8" w:rsidRDefault="002B55F8" w:rsidP="002B55F8">
      <w:pPr>
        <w:numPr>
          <w:ilvl w:val="0"/>
          <w:numId w:val="27"/>
        </w:numPr>
      </w:pPr>
      <w:r w:rsidRPr="002B55F8">
        <w:t>It is a network proxy that runs on each node in cluster.</w:t>
      </w:r>
    </w:p>
    <w:p w14:paraId="7C0014EA" w14:textId="77777777" w:rsidR="002B55F8" w:rsidRPr="002B55F8" w:rsidRDefault="002B55F8" w:rsidP="002B55F8">
      <w:pPr>
        <w:numPr>
          <w:ilvl w:val="0"/>
          <w:numId w:val="27"/>
        </w:numPr>
      </w:pPr>
      <w:r w:rsidRPr="002B55F8">
        <w:t>It maintains network rules on nodes. These network rules allow network communication to Pods from inside or outside of cluster.</w:t>
      </w:r>
    </w:p>
    <w:p w14:paraId="2A2F48A0" w14:textId="77777777" w:rsidR="002B55F8" w:rsidRPr="002B55F8" w:rsidRDefault="002B55F8" w:rsidP="002B55F8">
      <w:pPr>
        <w:numPr>
          <w:ilvl w:val="0"/>
          <w:numId w:val="27"/>
        </w:numPr>
      </w:pPr>
      <w:r w:rsidRPr="002B55F8">
        <w:t xml:space="preserve">It </w:t>
      </w:r>
      <w:proofErr w:type="gramStart"/>
      <w:r w:rsidRPr="002B55F8">
        <w:t>ensure</w:t>
      </w:r>
      <w:proofErr w:type="gramEnd"/>
      <w:r w:rsidRPr="002B55F8">
        <w:t xml:space="preserve"> each Pod gets </w:t>
      </w:r>
      <w:proofErr w:type="gramStart"/>
      <w:r w:rsidRPr="002B55F8">
        <w:t>unique</w:t>
      </w:r>
      <w:proofErr w:type="gramEnd"/>
      <w:r w:rsidRPr="002B55F8">
        <w:t xml:space="preserve"> IP address.</w:t>
      </w:r>
    </w:p>
    <w:p w14:paraId="7301E017" w14:textId="77777777" w:rsidR="002B55F8" w:rsidRPr="002B55F8" w:rsidRDefault="002B55F8" w:rsidP="002B55F8">
      <w:pPr>
        <w:numPr>
          <w:ilvl w:val="0"/>
          <w:numId w:val="27"/>
        </w:numPr>
      </w:pPr>
      <w:r w:rsidRPr="002B55F8">
        <w:t xml:space="preserve">It </w:t>
      </w:r>
      <w:proofErr w:type="gramStart"/>
      <w:r w:rsidRPr="002B55F8">
        <w:t>makes</w:t>
      </w:r>
      <w:proofErr w:type="gramEnd"/>
      <w:r w:rsidRPr="002B55F8">
        <w:t xml:space="preserve"> possible that all containers in a pod share a single IP.</w:t>
      </w:r>
    </w:p>
    <w:p w14:paraId="29FEB483" w14:textId="77777777" w:rsidR="002B55F8" w:rsidRPr="002B55F8" w:rsidRDefault="002B55F8" w:rsidP="002B55F8">
      <w:pPr>
        <w:numPr>
          <w:ilvl w:val="0"/>
          <w:numId w:val="27"/>
        </w:numPr>
      </w:pPr>
      <w:r w:rsidRPr="002B55F8">
        <w:t xml:space="preserve">It </w:t>
      </w:r>
      <w:proofErr w:type="gramStart"/>
      <w:r w:rsidRPr="002B55F8">
        <w:t>facilitating</w:t>
      </w:r>
      <w:proofErr w:type="gramEnd"/>
      <w:r w:rsidRPr="002B55F8">
        <w:t xml:space="preserve"> Kubernetes networking services and load-balancing across all pods in a service.</w:t>
      </w:r>
    </w:p>
    <w:p w14:paraId="2B5FDDA2" w14:textId="77777777" w:rsidR="002B55F8" w:rsidRPr="002B55F8" w:rsidRDefault="002B55F8" w:rsidP="002B55F8">
      <w:pPr>
        <w:numPr>
          <w:ilvl w:val="0"/>
          <w:numId w:val="27"/>
        </w:numPr>
      </w:pPr>
      <w:r w:rsidRPr="002B55F8">
        <w:t xml:space="preserve">It deals with individual host sub-netting and </w:t>
      </w:r>
      <w:proofErr w:type="gramStart"/>
      <w:r w:rsidRPr="002B55F8">
        <w:t>ensure</w:t>
      </w:r>
      <w:proofErr w:type="gramEnd"/>
      <w:r w:rsidRPr="002B55F8">
        <w:t xml:space="preserve"> that the services are available to external parties.</w:t>
      </w:r>
    </w:p>
    <w:p w14:paraId="17C653BD" w14:textId="77777777" w:rsidR="002B55F8" w:rsidRPr="002B55F8" w:rsidRDefault="002B55F8" w:rsidP="002B55F8">
      <w:pPr>
        <w:rPr>
          <w:b/>
          <w:bCs/>
        </w:rPr>
      </w:pPr>
      <w:r w:rsidRPr="002B55F8">
        <w:rPr>
          <w:b/>
          <w:bCs/>
        </w:rPr>
        <w:t>Container runtime</w:t>
      </w:r>
    </w:p>
    <w:p w14:paraId="2E8742DE" w14:textId="77777777" w:rsidR="002B55F8" w:rsidRPr="002B55F8" w:rsidRDefault="002B55F8" w:rsidP="002B55F8">
      <w:pPr>
        <w:numPr>
          <w:ilvl w:val="0"/>
          <w:numId w:val="28"/>
        </w:numPr>
      </w:pPr>
      <w:r w:rsidRPr="002B55F8">
        <w:t>The container runtime is the software that is responsible for running containers (in Pods).</w:t>
      </w:r>
    </w:p>
    <w:p w14:paraId="161D03E3" w14:textId="77777777" w:rsidR="002B55F8" w:rsidRPr="002B55F8" w:rsidRDefault="002B55F8" w:rsidP="002B55F8">
      <w:pPr>
        <w:numPr>
          <w:ilvl w:val="0"/>
          <w:numId w:val="28"/>
        </w:numPr>
      </w:pPr>
      <w:r w:rsidRPr="002B55F8">
        <w:t>To run the containers, each worker node has a container runtime engine.</w:t>
      </w:r>
    </w:p>
    <w:p w14:paraId="722AC8A5" w14:textId="77777777" w:rsidR="002B55F8" w:rsidRPr="002B55F8" w:rsidRDefault="002B55F8" w:rsidP="002B55F8">
      <w:pPr>
        <w:numPr>
          <w:ilvl w:val="0"/>
          <w:numId w:val="28"/>
        </w:numPr>
      </w:pPr>
      <w:r w:rsidRPr="002B55F8">
        <w:t>It pulls images from a container image registry and starts and stops containers.</w:t>
      </w:r>
    </w:p>
    <w:p w14:paraId="6E605015" w14:textId="77777777" w:rsidR="002B55F8" w:rsidRPr="002B55F8" w:rsidRDefault="002B55F8" w:rsidP="002B55F8">
      <w:r w:rsidRPr="002B55F8">
        <w:t>Kubernetes supports several container runtimes:</w:t>
      </w:r>
    </w:p>
    <w:p w14:paraId="7FED366D" w14:textId="77777777" w:rsidR="002B55F8" w:rsidRPr="002B55F8" w:rsidRDefault="00000000" w:rsidP="002B55F8">
      <w:pPr>
        <w:numPr>
          <w:ilvl w:val="0"/>
          <w:numId w:val="29"/>
        </w:numPr>
      </w:pPr>
      <w:hyperlink r:id="rId14" w:tgtFrame="_blank" w:history="1">
        <w:r w:rsidR="002B55F8" w:rsidRPr="002B55F8">
          <w:rPr>
            <w:rStyle w:val="Hyperlink"/>
          </w:rPr>
          <w:t>Docker</w:t>
        </w:r>
      </w:hyperlink>
    </w:p>
    <w:p w14:paraId="4A4DFD17" w14:textId="77777777" w:rsidR="002B55F8" w:rsidRPr="002B55F8" w:rsidRDefault="00000000" w:rsidP="002B55F8">
      <w:pPr>
        <w:numPr>
          <w:ilvl w:val="0"/>
          <w:numId w:val="29"/>
        </w:numPr>
      </w:pPr>
      <w:hyperlink r:id="rId15" w:tgtFrame="_blank" w:history="1">
        <w:proofErr w:type="spellStart"/>
        <w:r w:rsidR="002B55F8" w:rsidRPr="002B55F8">
          <w:rPr>
            <w:rStyle w:val="Hyperlink"/>
          </w:rPr>
          <w:t>containerd</w:t>
        </w:r>
        <w:proofErr w:type="spellEnd"/>
      </w:hyperlink>
    </w:p>
    <w:p w14:paraId="2CF3412F" w14:textId="77777777" w:rsidR="002B55F8" w:rsidRPr="002B55F8" w:rsidRDefault="00000000" w:rsidP="002B55F8">
      <w:pPr>
        <w:numPr>
          <w:ilvl w:val="0"/>
          <w:numId w:val="29"/>
        </w:numPr>
      </w:pPr>
      <w:hyperlink r:id="rId16" w:anchor="what-is-cri-o" w:tgtFrame="_blank" w:history="1">
        <w:r w:rsidR="002B55F8" w:rsidRPr="002B55F8">
          <w:rPr>
            <w:rStyle w:val="Hyperlink"/>
          </w:rPr>
          <w:t>CRI-O</w:t>
        </w:r>
      </w:hyperlink>
    </w:p>
    <w:p w14:paraId="0B187C26" w14:textId="77777777" w:rsidR="002B55F8" w:rsidRPr="002B55F8" w:rsidRDefault="002B55F8" w:rsidP="002B55F8">
      <w:pPr>
        <w:numPr>
          <w:ilvl w:val="0"/>
          <w:numId w:val="29"/>
        </w:numPr>
      </w:pPr>
      <w:r w:rsidRPr="002B55F8">
        <w:lastRenderedPageBreak/>
        <w:t>Any implementation of the Kubernetes CRI (Container Runtime Interface).</w:t>
      </w:r>
    </w:p>
    <w:p w14:paraId="034933CA" w14:textId="49CD117E" w:rsidR="002B55F8" w:rsidRDefault="00F754FE" w:rsidP="00F754FE">
      <w:r>
        <w:t>2)</w:t>
      </w:r>
      <w:r w:rsidRPr="00F754FE">
        <w:t xml:space="preserve">Types of cluster </w:t>
      </w:r>
      <w:proofErr w:type="gramStart"/>
      <w:r w:rsidRPr="00F754FE">
        <w:t>creation</w:t>
      </w:r>
      <w:r>
        <w:t xml:space="preserve"> ?</w:t>
      </w:r>
      <w:proofErr w:type="gramEnd"/>
      <w:r w:rsidRPr="00F754FE">
        <w:t xml:space="preserve"> </w:t>
      </w:r>
      <w:proofErr w:type="spellStart"/>
      <w:r w:rsidRPr="00F754FE">
        <w:t>kubeadm</w:t>
      </w:r>
      <w:proofErr w:type="spellEnd"/>
      <w:r w:rsidRPr="00F754FE">
        <w:t>,</w:t>
      </w:r>
      <w:r>
        <w:t xml:space="preserve"> </w:t>
      </w:r>
      <w:r w:rsidRPr="00F754FE">
        <w:t>kops(terraform),</w:t>
      </w:r>
      <w:r>
        <w:t xml:space="preserve"> M</w:t>
      </w:r>
      <w:r w:rsidRPr="00F754FE">
        <w:t>ini</w:t>
      </w:r>
      <w:r>
        <w:t xml:space="preserve"> </w:t>
      </w:r>
      <w:proofErr w:type="spellStart"/>
      <w:r w:rsidRPr="00F754FE">
        <w:t>kube</w:t>
      </w:r>
      <w:proofErr w:type="spellEnd"/>
      <w:r w:rsidRPr="00F754FE">
        <w:t>,</w:t>
      </w:r>
      <w:r>
        <w:t xml:space="preserve"> </w:t>
      </w:r>
      <w:proofErr w:type="spellStart"/>
      <w:r w:rsidRPr="00F754FE">
        <w:t>kube</w:t>
      </w:r>
      <w:proofErr w:type="spellEnd"/>
      <w:r>
        <w:t xml:space="preserve"> </w:t>
      </w:r>
      <w:r w:rsidRPr="00F754FE">
        <w:t>spray</w:t>
      </w:r>
      <w:r>
        <w:t xml:space="preserve"> </w:t>
      </w:r>
      <w:r w:rsidRPr="00F754FE">
        <w:t>(ansible)</w:t>
      </w:r>
      <w:r w:rsidR="00FF7F04">
        <w:t>?</w:t>
      </w:r>
    </w:p>
    <w:p w14:paraId="309550E0" w14:textId="77777777" w:rsidR="00FF7F04" w:rsidRDefault="00FF7F04" w:rsidP="00F754FE"/>
    <w:p w14:paraId="40A438D3" w14:textId="77777777" w:rsidR="00FF7F04" w:rsidRPr="00FF7F04" w:rsidRDefault="00FF7F04" w:rsidP="00FF7F04">
      <w:r w:rsidRPr="00FF7F04">
        <w:t xml:space="preserve">A Kubernetes cluster is a set of nodes that run containerized applications. Containerizing applications packages an app with its </w:t>
      </w:r>
      <w:proofErr w:type="gramStart"/>
      <w:r w:rsidRPr="00FF7F04">
        <w:t>dependences</w:t>
      </w:r>
      <w:proofErr w:type="gramEnd"/>
      <w:r w:rsidRPr="00FF7F04">
        <w:t xml:space="preserve"> and some necessary services. They are more lightweight and flexible than virtual machines. In this way, Kubernetes clusters allow for applications to be more easily developed, </w:t>
      </w:r>
      <w:proofErr w:type="gramStart"/>
      <w:r w:rsidRPr="00FF7F04">
        <w:t>moved</w:t>
      </w:r>
      <w:proofErr w:type="gramEnd"/>
      <w:r w:rsidRPr="00FF7F04">
        <w:t xml:space="preserve"> and managed.</w:t>
      </w:r>
    </w:p>
    <w:p w14:paraId="7724CEFD" w14:textId="77777777" w:rsidR="00FF7F04" w:rsidRPr="00FF7F04" w:rsidRDefault="00FF7F04" w:rsidP="00FF7F04">
      <w:r w:rsidRPr="00FF7F04">
        <w:t xml:space="preserve">Kubernetes clusters allow containers to run across multiple machines and environments: virtual, physical, cloud-based, and on-premises. Kubernetes containers are not restricted to a specific operating system, unlike virtual machines. Instead, they </w:t>
      </w:r>
      <w:proofErr w:type="gramStart"/>
      <w:r w:rsidRPr="00FF7F04">
        <w:t>are able to</w:t>
      </w:r>
      <w:proofErr w:type="gramEnd"/>
      <w:r w:rsidRPr="00FF7F04">
        <w:t xml:space="preserve"> share operating systems and run anywhere.</w:t>
      </w:r>
    </w:p>
    <w:p w14:paraId="5A25C608" w14:textId="77777777" w:rsidR="00FF7F04" w:rsidRPr="00FF7F04" w:rsidRDefault="00FF7F04" w:rsidP="00FF7F04">
      <w:r w:rsidRPr="00FF7F04">
        <w:t xml:space="preserve">Kubernetes clusters are comprised of one master node and </w:t>
      </w:r>
      <w:proofErr w:type="gramStart"/>
      <w:r w:rsidRPr="00FF7F04">
        <w:t>a number of</w:t>
      </w:r>
      <w:proofErr w:type="gramEnd"/>
      <w:r w:rsidRPr="00FF7F04">
        <w:t xml:space="preserve"> worker nodes. These nodes can either be physical computers or virtual machines, depending on the cluster.</w:t>
      </w:r>
    </w:p>
    <w:p w14:paraId="762B0023" w14:textId="77777777" w:rsidR="00FF7F04" w:rsidRPr="00FF7F04" w:rsidRDefault="00FF7F04" w:rsidP="00FF7F04">
      <w:r w:rsidRPr="00FF7F04">
        <w:t>The master node controls the state of the cluster; for example, which applications are running and their corresponding container images. The master node is the origin for all task assignments. It coordinates processes such as:</w:t>
      </w:r>
    </w:p>
    <w:p w14:paraId="6AB139BF" w14:textId="77777777" w:rsidR="00FF7F04" w:rsidRPr="00FF7F04" w:rsidRDefault="00FF7F04" w:rsidP="00FF7F04">
      <w:pPr>
        <w:numPr>
          <w:ilvl w:val="0"/>
          <w:numId w:val="31"/>
        </w:numPr>
      </w:pPr>
      <w:r w:rsidRPr="00FF7F04">
        <w:t>Scheduling and scaling applications</w:t>
      </w:r>
    </w:p>
    <w:p w14:paraId="2C01381E" w14:textId="77777777" w:rsidR="00FF7F04" w:rsidRPr="00FF7F04" w:rsidRDefault="00FF7F04" w:rsidP="00FF7F04">
      <w:pPr>
        <w:numPr>
          <w:ilvl w:val="0"/>
          <w:numId w:val="31"/>
        </w:numPr>
      </w:pPr>
      <w:r w:rsidRPr="00FF7F04">
        <w:t>Maintaining a cluster’s state </w:t>
      </w:r>
    </w:p>
    <w:p w14:paraId="45D2A7AC" w14:textId="77777777" w:rsidR="00FF7F04" w:rsidRPr="00FF7F04" w:rsidRDefault="00FF7F04" w:rsidP="00FF7F04">
      <w:pPr>
        <w:numPr>
          <w:ilvl w:val="0"/>
          <w:numId w:val="31"/>
        </w:numPr>
      </w:pPr>
      <w:r w:rsidRPr="00FF7F04">
        <w:t>Implementing updates </w:t>
      </w:r>
    </w:p>
    <w:p w14:paraId="3D7743FB" w14:textId="77777777" w:rsidR="00FF7F04" w:rsidRPr="00FF7F04" w:rsidRDefault="00FF7F04" w:rsidP="00FF7F04">
      <w:r w:rsidRPr="00FF7F04">
        <w:t>The worker nodes are the components that run these applications. Worker nodes perform tasks assigned by the master node. They can either be virtual machines or physical computers, all operating as part of one system.  </w:t>
      </w:r>
    </w:p>
    <w:p w14:paraId="2377CD80" w14:textId="77777777" w:rsidR="00FF7F04" w:rsidRPr="00FF7F04" w:rsidRDefault="00FF7F04" w:rsidP="00FF7F04">
      <w:r w:rsidRPr="00FF7F04">
        <w:t>There must be a minimum of one master node and one worker node for a Kubernetes cluster to be operational. For production and staging, the cluster is distributed across multiple worker nodes. For testing, the components can all run on the same physical or virtual node.</w:t>
      </w:r>
    </w:p>
    <w:p w14:paraId="1FCEF386" w14:textId="2793CE69" w:rsidR="00F754FE" w:rsidRDefault="00F754FE" w:rsidP="00F754FE"/>
    <w:p w14:paraId="50C99C32" w14:textId="77777777" w:rsidR="00F754FE" w:rsidRPr="00F754FE" w:rsidRDefault="00F754FE" w:rsidP="00F754FE">
      <w:r>
        <w:t xml:space="preserve">   </w:t>
      </w:r>
      <w:r w:rsidRPr="00F754FE">
        <w:t xml:space="preserve">Here are the types of cluster creation methods and the steps to create a cluster using </w:t>
      </w:r>
      <w:proofErr w:type="spellStart"/>
      <w:r w:rsidRPr="00F754FE">
        <w:t>Kubeadm</w:t>
      </w:r>
      <w:proofErr w:type="spellEnd"/>
      <w:r w:rsidRPr="00F754FE">
        <w:t xml:space="preserve">, Kops, </w:t>
      </w:r>
      <w:proofErr w:type="spellStart"/>
      <w:r w:rsidRPr="00F754FE">
        <w:t>Minikube</w:t>
      </w:r>
      <w:proofErr w:type="spellEnd"/>
      <w:r w:rsidRPr="00F754FE">
        <w:t xml:space="preserve">, and </w:t>
      </w:r>
      <w:proofErr w:type="spellStart"/>
      <w:r w:rsidRPr="00F754FE">
        <w:t>Kubespray</w:t>
      </w:r>
      <w:proofErr w:type="spellEnd"/>
      <w:r w:rsidRPr="00F754FE">
        <w:t>:</w:t>
      </w:r>
    </w:p>
    <w:p w14:paraId="6179F7A4" w14:textId="77777777" w:rsidR="00F754FE" w:rsidRPr="00F754FE" w:rsidRDefault="00F754FE" w:rsidP="00F754FE">
      <w:pPr>
        <w:numPr>
          <w:ilvl w:val="0"/>
          <w:numId w:val="30"/>
        </w:numPr>
      </w:pPr>
      <w:proofErr w:type="spellStart"/>
      <w:r w:rsidRPr="00F754FE">
        <w:t>Kubeadm</w:t>
      </w:r>
      <w:proofErr w:type="spellEnd"/>
      <w:r w:rsidRPr="00F754FE">
        <w:t>:</w:t>
      </w:r>
    </w:p>
    <w:p w14:paraId="1F1E3861" w14:textId="77777777" w:rsidR="00F754FE" w:rsidRPr="00F754FE" w:rsidRDefault="00F754FE" w:rsidP="00F754FE">
      <w:pPr>
        <w:numPr>
          <w:ilvl w:val="1"/>
          <w:numId w:val="30"/>
        </w:numPr>
      </w:pPr>
      <w:r w:rsidRPr="00F754FE">
        <w:t>Install Docker: Install Docker on the nodes that will be part of the cluster.</w:t>
      </w:r>
    </w:p>
    <w:p w14:paraId="6565A6FF" w14:textId="77777777" w:rsidR="00F754FE" w:rsidRPr="00F754FE" w:rsidRDefault="00F754FE" w:rsidP="00F754FE">
      <w:pPr>
        <w:numPr>
          <w:ilvl w:val="1"/>
          <w:numId w:val="30"/>
        </w:numPr>
      </w:pPr>
      <w:r w:rsidRPr="00F754FE">
        <w:t xml:space="preserve">Install </w:t>
      </w:r>
      <w:proofErr w:type="spellStart"/>
      <w:r w:rsidRPr="00F754FE">
        <w:t>Kubeadm</w:t>
      </w:r>
      <w:proofErr w:type="spellEnd"/>
      <w:r w:rsidRPr="00F754FE">
        <w:t xml:space="preserve">, </w:t>
      </w:r>
      <w:proofErr w:type="spellStart"/>
      <w:r w:rsidRPr="00F754FE">
        <w:t>Kubelet</w:t>
      </w:r>
      <w:proofErr w:type="spellEnd"/>
      <w:r w:rsidRPr="00F754FE">
        <w:t xml:space="preserve">, and </w:t>
      </w:r>
      <w:proofErr w:type="spellStart"/>
      <w:r w:rsidRPr="00F754FE">
        <w:t>Kubectl</w:t>
      </w:r>
      <w:proofErr w:type="spellEnd"/>
      <w:r w:rsidRPr="00F754FE">
        <w:t>: Install the necessary Kubernetes components on all nodes.</w:t>
      </w:r>
    </w:p>
    <w:p w14:paraId="07C4629A" w14:textId="77777777" w:rsidR="00F754FE" w:rsidRPr="00F754FE" w:rsidRDefault="00F754FE" w:rsidP="00F754FE">
      <w:pPr>
        <w:numPr>
          <w:ilvl w:val="1"/>
          <w:numId w:val="30"/>
        </w:numPr>
      </w:pPr>
      <w:r w:rsidRPr="00F754FE">
        <w:t xml:space="preserve">Initialize the Control Plane: On the master node, run the </w:t>
      </w:r>
      <w:proofErr w:type="spellStart"/>
      <w:r w:rsidRPr="00F754FE">
        <w:rPr>
          <w:b/>
          <w:bCs/>
        </w:rPr>
        <w:t>kubeadm</w:t>
      </w:r>
      <w:proofErr w:type="spellEnd"/>
      <w:r w:rsidRPr="00F754FE">
        <w:rPr>
          <w:b/>
          <w:bCs/>
        </w:rPr>
        <w:t xml:space="preserve"> </w:t>
      </w:r>
      <w:proofErr w:type="spellStart"/>
      <w:r w:rsidRPr="00F754FE">
        <w:rPr>
          <w:b/>
          <w:bCs/>
        </w:rPr>
        <w:t>init</w:t>
      </w:r>
      <w:proofErr w:type="spellEnd"/>
      <w:r w:rsidRPr="00F754FE">
        <w:t xml:space="preserve"> command to initialize the control plane.</w:t>
      </w:r>
    </w:p>
    <w:p w14:paraId="140758E2" w14:textId="77777777" w:rsidR="00F754FE" w:rsidRPr="00F754FE" w:rsidRDefault="00F754FE" w:rsidP="00F754FE">
      <w:pPr>
        <w:numPr>
          <w:ilvl w:val="1"/>
          <w:numId w:val="30"/>
        </w:numPr>
      </w:pPr>
      <w:r w:rsidRPr="00F754FE">
        <w:t xml:space="preserve">Join Worker Nodes: On each worker node, run the </w:t>
      </w:r>
      <w:proofErr w:type="spellStart"/>
      <w:r w:rsidRPr="00F754FE">
        <w:rPr>
          <w:b/>
          <w:bCs/>
        </w:rPr>
        <w:t>kubeadm</w:t>
      </w:r>
      <w:proofErr w:type="spellEnd"/>
      <w:r w:rsidRPr="00F754FE">
        <w:rPr>
          <w:b/>
          <w:bCs/>
        </w:rPr>
        <w:t xml:space="preserve"> join</w:t>
      </w:r>
      <w:r w:rsidRPr="00F754FE">
        <w:t xml:space="preserve"> command with the appropriate parameters to join the cluster.</w:t>
      </w:r>
    </w:p>
    <w:p w14:paraId="78E98CA5" w14:textId="77777777" w:rsidR="00F754FE" w:rsidRPr="00F754FE" w:rsidRDefault="00F754FE" w:rsidP="00F754FE">
      <w:pPr>
        <w:numPr>
          <w:ilvl w:val="1"/>
          <w:numId w:val="30"/>
        </w:numPr>
      </w:pPr>
      <w:r w:rsidRPr="00F754FE">
        <w:t xml:space="preserve">Configure </w:t>
      </w:r>
      <w:proofErr w:type="spellStart"/>
      <w:r w:rsidRPr="00F754FE">
        <w:t>Kubectl</w:t>
      </w:r>
      <w:proofErr w:type="spellEnd"/>
      <w:r w:rsidRPr="00F754FE">
        <w:t xml:space="preserve">: Copy the </w:t>
      </w:r>
      <w:proofErr w:type="spellStart"/>
      <w:r w:rsidRPr="00F754FE">
        <w:t>kubeconfig</w:t>
      </w:r>
      <w:proofErr w:type="spellEnd"/>
      <w:r w:rsidRPr="00F754FE">
        <w:t xml:space="preserve"> file from the master node to your local machine and set the </w:t>
      </w:r>
      <w:r w:rsidRPr="00F754FE">
        <w:rPr>
          <w:b/>
          <w:bCs/>
        </w:rPr>
        <w:t>KUBECONFIG</w:t>
      </w:r>
      <w:r w:rsidRPr="00F754FE">
        <w:t xml:space="preserve"> environment variable.</w:t>
      </w:r>
    </w:p>
    <w:p w14:paraId="32C59F23" w14:textId="77777777" w:rsidR="00F754FE" w:rsidRPr="00F754FE" w:rsidRDefault="00F754FE" w:rsidP="00F754FE">
      <w:pPr>
        <w:numPr>
          <w:ilvl w:val="1"/>
          <w:numId w:val="30"/>
        </w:numPr>
      </w:pPr>
      <w:r w:rsidRPr="00F754FE">
        <w:t>Deploy a Pod Network: Install a network plugin like Calico, Flannel, or Weave to enable pod networking.</w:t>
      </w:r>
    </w:p>
    <w:p w14:paraId="6276CBAB" w14:textId="77777777" w:rsidR="00F754FE" w:rsidRPr="00F754FE" w:rsidRDefault="00F754FE" w:rsidP="00F754FE">
      <w:pPr>
        <w:numPr>
          <w:ilvl w:val="1"/>
          <w:numId w:val="30"/>
        </w:numPr>
      </w:pPr>
      <w:r w:rsidRPr="00F754FE">
        <w:t xml:space="preserve">Verify Cluster: Run </w:t>
      </w:r>
      <w:proofErr w:type="spellStart"/>
      <w:r w:rsidRPr="00F754FE">
        <w:rPr>
          <w:b/>
          <w:bCs/>
        </w:rPr>
        <w:t>kubectl</w:t>
      </w:r>
      <w:proofErr w:type="spellEnd"/>
      <w:r w:rsidRPr="00F754FE">
        <w:rPr>
          <w:b/>
          <w:bCs/>
        </w:rPr>
        <w:t xml:space="preserve"> get nodes</w:t>
      </w:r>
      <w:r w:rsidRPr="00F754FE">
        <w:t xml:space="preserve"> to verify that all nodes are in the "Ready" state.</w:t>
      </w:r>
    </w:p>
    <w:p w14:paraId="027043AE" w14:textId="77777777" w:rsidR="00F754FE" w:rsidRPr="00F754FE" w:rsidRDefault="00F754FE" w:rsidP="00F754FE">
      <w:pPr>
        <w:numPr>
          <w:ilvl w:val="0"/>
          <w:numId w:val="30"/>
        </w:numPr>
      </w:pPr>
      <w:r w:rsidRPr="00F754FE">
        <w:t>Kops:</w:t>
      </w:r>
    </w:p>
    <w:p w14:paraId="27E1148C" w14:textId="77777777" w:rsidR="00F754FE" w:rsidRPr="00F754FE" w:rsidRDefault="00F754FE" w:rsidP="00F754FE">
      <w:pPr>
        <w:numPr>
          <w:ilvl w:val="1"/>
          <w:numId w:val="30"/>
        </w:numPr>
      </w:pPr>
      <w:r w:rsidRPr="00F754FE">
        <w:t>Install Kops: Install Kops on your local machine.</w:t>
      </w:r>
    </w:p>
    <w:p w14:paraId="00DE0A65" w14:textId="77777777" w:rsidR="00F754FE" w:rsidRPr="00F754FE" w:rsidRDefault="00F754FE" w:rsidP="00F754FE">
      <w:pPr>
        <w:numPr>
          <w:ilvl w:val="1"/>
          <w:numId w:val="30"/>
        </w:numPr>
      </w:pPr>
      <w:r w:rsidRPr="00F754FE">
        <w:t>Create an S3 Bucket: Create an S3 bucket to store the cluster configuration.</w:t>
      </w:r>
    </w:p>
    <w:p w14:paraId="61416C67" w14:textId="77777777" w:rsidR="00F754FE" w:rsidRPr="00F754FE" w:rsidRDefault="00F754FE" w:rsidP="00F754FE">
      <w:pPr>
        <w:numPr>
          <w:ilvl w:val="1"/>
          <w:numId w:val="30"/>
        </w:numPr>
      </w:pPr>
      <w:r w:rsidRPr="00F754FE">
        <w:t>Create Cluster Configuration: Use Kops to create the cluster configuration file.</w:t>
      </w:r>
    </w:p>
    <w:p w14:paraId="25E88F9A" w14:textId="77777777" w:rsidR="00F754FE" w:rsidRPr="00F754FE" w:rsidRDefault="00F754FE" w:rsidP="00F754FE">
      <w:pPr>
        <w:numPr>
          <w:ilvl w:val="1"/>
          <w:numId w:val="30"/>
        </w:numPr>
      </w:pPr>
      <w:r w:rsidRPr="00F754FE">
        <w:lastRenderedPageBreak/>
        <w:t xml:space="preserve">Create Cluster: Run </w:t>
      </w:r>
      <w:r w:rsidRPr="00F754FE">
        <w:rPr>
          <w:b/>
          <w:bCs/>
        </w:rPr>
        <w:t>kops create cluster</w:t>
      </w:r>
      <w:r w:rsidRPr="00F754FE">
        <w:t xml:space="preserve"> command with the cluster configuration file to create the cluster.</w:t>
      </w:r>
    </w:p>
    <w:p w14:paraId="65D9C043" w14:textId="77777777" w:rsidR="00F754FE" w:rsidRPr="00F754FE" w:rsidRDefault="00F754FE" w:rsidP="00F754FE">
      <w:pPr>
        <w:numPr>
          <w:ilvl w:val="1"/>
          <w:numId w:val="30"/>
        </w:numPr>
      </w:pPr>
      <w:r w:rsidRPr="00F754FE">
        <w:t>Update DNS: Update the DNS records to point to the newly created cluster.</w:t>
      </w:r>
    </w:p>
    <w:p w14:paraId="6DB1C8D1" w14:textId="77777777" w:rsidR="00F754FE" w:rsidRPr="00F754FE" w:rsidRDefault="00F754FE" w:rsidP="00F754FE">
      <w:pPr>
        <w:numPr>
          <w:ilvl w:val="1"/>
          <w:numId w:val="30"/>
        </w:numPr>
      </w:pPr>
      <w:r w:rsidRPr="00F754FE">
        <w:t xml:space="preserve">Validate Cluster: Run </w:t>
      </w:r>
      <w:r w:rsidRPr="00F754FE">
        <w:rPr>
          <w:b/>
          <w:bCs/>
        </w:rPr>
        <w:t>kops validate cluster</w:t>
      </w:r>
      <w:r w:rsidRPr="00F754FE">
        <w:t xml:space="preserve"> to verify that the cluster is running correctly.</w:t>
      </w:r>
    </w:p>
    <w:p w14:paraId="5871EB24" w14:textId="77777777" w:rsidR="00F754FE" w:rsidRPr="00F754FE" w:rsidRDefault="00F754FE" w:rsidP="00F754FE">
      <w:pPr>
        <w:numPr>
          <w:ilvl w:val="0"/>
          <w:numId w:val="30"/>
        </w:numPr>
      </w:pPr>
      <w:proofErr w:type="spellStart"/>
      <w:r w:rsidRPr="00F754FE">
        <w:t>Minikube</w:t>
      </w:r>
      <w:proofErr w:type="spellEnd"/>
      <w:r w:rsidRPr="00F754FE">
        <w:t>:</w:t>
      </w:r>
    </w:p>
    <w:p w14:paraId="2556AF9A" w14:textId="77777777" w:rsidR="00F754FE" w:rsidRPr="00F754FE" w:rsidRDefault="00F754FE" w:rsidP="00F754FE">
      <w:pPr>
        <w:numPr>
          <w:ilvl w:val="1"/>
          <w:numId w:val="30"/>
        </w:numPr>
      </w:pPr>
      <w:r w:rsidRPr="00F754FE">
        <w:t xml:space="preserve">Install </w:t>
      </w:r>
      <w:proofErr w:type="spellStart"/>
      <w:r w:rsidRPr="00F754FE">
        <w:t>Minikube</w:t>
      </w:r>
      <w:proofErr w:type="spellEnd"/>
      <w:r w:rsidRPr="00F754FE">
        <w:t xml:space="preserve">: Install </w:t>
      </w:r>
      <w:proofErr w:type="spellStart"/>
      <w:r w:rsidRPr="00F754FE">
        <w:t>Minikube</w:t>
      </w:r>
      <w:proofErr w:type="spellEnd"/>
      <w:r w:rsidRPr="00F754FE">
        <w:t xml:space="preserve"> on your local machine.</w:t>
      </w:r>
    </w:p>
    <w:p w14:paraId="099B7387" w14:textId="77777777" w:rsidR="00F754FE" w:rsidRPr="00F754FE" w:rsidRDefault="00F754FE" w:rsidP="00F754FE">
      <w:pPr>
        <w:numPr>
          <w:ilvl w:val="1"/>
          <w:numId w:val="30"/>
        </w:numPr>
      </w:pPr>
      <w:r w:rsidRPr="00F754FE">
        <w:t xml:space="preserve">Start </w:t>
      </w:r>
      <w:proofErr w:type="spellStart"/>
      <w:r w:rsidRPr="00F754FE">
        <w:t>Minikube</w:t>
      </w:r>
      <w:proofErr w:type="spellEnd"/>
      <w:r w:rsidRPr="00F754FE">
        <w:t xml:space="preserve">: Run the </w:t>
      </w:r>
      <w:proofErr w:type="spellStart"/>
      <w:r w:rsidRPr="00F754FE">
        <w:rPr>
          <w:b/>
          <w:bCs/>
        </w:rPr>
        <w:t>minikube</w:t>
      </w:r>
      <w:proofErr w:type="spellEnd"/>
      <w:r w:rsidRPr="00F754FE">
        <w:rPr>
          <w:b/>
          <w:bCs/>
        </w:rPr>
        <w:t xml:space="preserve"> start</w:t>
      </w:r>
      <w:r w:rsidRPr="00F754FE">
        <w:t xml:space="preserve"> command to start the local cluster.</w:t>
      </w:r>
    </w:p>
    <w:p w14:paraId="2BABA795" w14:textId="77777777" w:rsidR="00F754FE" w:rsidRPr="00F754FE" w:rsidRDefault="00F754FE" w:rsidP="00F754FE">
      <w:pPr>
        <w:numPr>
          <w:ilvl w:val="1"/>
          <w:numId w:val="30"/>
        </w:numPr>
      </w:pPr>
      <w:r w:rsidRPr="00F754FE">
        <w:t xml:space="preserve">Verify Cluster: Run </w:t>
      </w:r>
      <w:proofErr w:type="spellStart"/>
      <w:r w:rsidRPr="00F754FE">
        <w:rPr>
          <w:b/>
          <w:bCs/>
        </w:rPr>
        <w:t>kubectl</w:t>
      </w:r>
      <w:proofErr w:type="spellEnd"/>
      <w:r w:rsidRPr="00F754FE">
        <w:rPr>
          <w:b/>
          <w:bCs/>
        </w:rPr>
        <w:t xml:space="preserve"> get nodes</w:t>
      </w:r>
      <w:r w:rsidRPr="00F754FE">
        <w:t xml:space="preserve"> to verify that the </w:t>
      </w:r>
      <w:proofErr w:type="spellStart"/>
      <w:r w:rsidRPr="00F754FE">
        <w:t>Minikube</w:t>
      </w:r>
      <w:proofErr w:type="spellEnd"/>
      <w:r w:rsidRPr="00F754FE">
        <w:t xml:space="preserve"> cluster is running.</w:t>
      </w:r>
    </w:p>
    <w:p w14:paraId="7348D90A" w14:textId="77777777" w:rsidR="00F754FE" w:rsidRPr="00F754FE" w:rsidRDefault="00F754FE" w:rsidP="00F754FE">
      <w:pPr>
        <w:numPr>
          <w:ilvl w:val="1"/>
          <w:numId w:val="30"/>
        </w:numPr>
      </w:pPr>
      <w:r w:rsidRPr="00F754FE">
        <w:t xml:space="preserve">Interact with Cluster: Use </w:t>
      </w:r>
      <w:proofErr w:type="spellStart"/>
      <w:r w:rsidRPr="00F754FE">
        <w:rPr>
          <w:b/>
          <w:bCs/>
        </w:rPr>
        <w:t>kubectl</w:t>
      </w:r>
      <w:proofErr w:type="spellEnd"/>
      <w:r w:rsidRPr="00F754FE">
        <w:t xml:space="preserve"> commands to deploy and manage applications on the </w:t>
      </w:r>
      <w:proofErr w:type="spellStart"/>
      <w:r w:rsidRPr="00F754FE">
        <w:t>Minikube</w:t>
      </w:r>
      <w:proofErr w:type="spellEnd"/>
      <w:r w:rsidRPr="00F754FE">
        <w:t xml:space="preserve"> cluster.</w:t>
      </w:r>
    </w:p>
    <w:p w14:paraId="4CBB53A3" w14:textId="77777777" w:rsidR="00F754FE" w:rsidRPr="00F754FE" w:rsidRDefault="00F754FE" w:rsidP="00F754FE">
      <w:pPr>
        <w:numPr>
          <w:ilvl w:val="0"/>
          <w:numId w:val="30"/>
        </w:numPr>
      </w:pPr>
      <w:proofErr w:type="spellStart"/>
      <w:r w:rsidRPr="00F754FE">
        <w:t>Kubespray</w:t>
      </w:r>
      <w:proofErr w:type="spellEnd"/>
      <w:r w:rsidRPr="00F754FE">
        <w:t>:</w:t>
      </w:r>
    </w:p>
    <w:p w14:paraId="4984698F" w14:textId="77777777" w:rsidR="00F754FE" w:rsidRPr="00F754FE" w:rsidRDefault="00F754FE" w:rsidP="00F754FE">
      <w:pPr>
        <w:numPr>
          <w:ilvl w:val="1"/>
          <w:numId w:val="30"/>
        </w:numPr>
      </w:pPr>
      <w:r w:rsidRPr="00F754FE">
        <w:t>Install Ansible: Install Ansible on your local machine.</w:t>
      </w:r>
    </w:p>
    <w:p w14:paraId="77D26884" w14:textId="77777777" w:rsidR="00F754FE" w:rsidRPr="00F754FE" w:rsidRDefault="00F754FE" w:rsidP="00F754FE">
      <w:pPr>
        <w:numPr>
          <w:ilvl w:val="1"/>
          <w:numId w:val="30"/>
        </w:numPr>
      </w:pPr>
      <w:r w:rsidRPr="00F754FE">
        <w:t xml:space="preserve">Clone </w:t>
      </w:r>
      <w:proofErr w:type="spellStart"/>
      <w:r w:rsidRPr="00F754FE">
        <w:t>Kubespray</w:t>
      </w:r>
      <w:proofErr w:type="spellEnd"/>
      <w:r w:rsidRPr="00F754FE">
        <w:t xml:space="preserve">: Clone the </w:t>
      </w:r>
      <w:proofErr w:type="spellStart"/>
      <w:r w:rsidRPr="00F754FE">
        <w:t>Kubespray</w:t>
      </w:r>
      <w:proofErr w:type="spellEnd"/>
      <w:r w:rsidRPr="00F754FE">
        <w:t xml:space="preserve"> repository to your local machine.</w:t>
      </w:r>
    </w:p>
    <w:p w14:paraId="5E007A6D" w14:textId="77777777" w:rsidR="00F754FE" w:rsidRPr="00F754FE" w:rsidRDefault="00F754FE" w:rsidP="00F754FE">
      <w:pPr>
        <w:numPr>
          <w:ilvl w:val="1"/>
          <w:numId w:val="30"/>
        </w:numPr>
      </w:pPr>
      <w:r w:rsidRPr="00F754FE">
        <w:t>Configure Inventory: Edit the inventory file to define the nodes and their roles in the cluster.</w:t>
      </w:r>
    </w:p>
    <w:p w14:paraId="536585C8" w14:textId="77777777" w:rsidR="00F754FE" w:rsidRPr="00F754FE" w:rsidRDefault="00F754FE" w:rsidP="00F754FE">
      <w:pPr>
        <w:numPr>
          <w:ilvl w:val="1"/>
          <w:numId w:val="30"/>
        </w:numPr>
      </w:pPr>
      <w:r w:rsidRPr="00F754FE">
        <w:t>Customize Configuration: Modify the configuration files according to your requirements.</w:t>
      </w:r>
    </w:p>
    <w:p w14:paraId="78CA2FDB" w14:textId="77777777" w:rsidR="00F754FE" w:rsidRPr="00F754FE" w:rsidRDefault="00F754FE" w:rsidP="00F754FE">
      <w:pPr>
        <w:numPr>
          <w:ilvl w:val="1"/>
          <w:numId w:val="30"/>
        </w:numPr>
      </w:pPr>
      <w:r w:rsidRPr="00F754FE">
        <w:t xml:space="preserve">Run Playbooks: Run the Ansible playbooks provided by </w:t>
      </w:r>
      <w:proofErr w:type="spellStart"/>
      <w:r w:rsidRPr="00F754FE">
        <w:t>Kubespray</w:t>
      </w:r>
      <w:proofErr w:type="spellEnd"/>
      <w:r w:rsidRPr="00F754FE">
        <w:t xml:space="preserve"> to deploy the cluster.</w:t>
      </w:r>
    </w:p>
    <w:p w14:paraId="7F9ADB77" w14:textId="77777777" w:rsidR="00F754FE" w:rsidRPr="00F754FE" w:rsidRDefault="00F754FE" w:rsidP="00F754FE">
      <w:pPr>
        <w:numPr>
          <w:ilvl w:val="1"/>
          <w:numId w:val="30"/>
        </w:numPr>
      </w:pPr>
      <w:r w:rsidRPr="00F754FE">
        <w:t xml:space="preserve">Verify Cluster: Use </w:t>
      </w:r>
      <w:proofErr w:type="spellStart"/>
      <w:r w:rsidRPr="00F754FE">
        <w:rPr>
          <w:b/>
          <w:bCs/>
        </w:rPr>
        <w:t>kubectl</w:t>
      </w:r>
      <w:proofErr w:type="spellEnd"/>
      <w:r w:rsidRPr="00F754FE">
        <w:t xml:space="preserve"> commands to verify the cluster and its components.</w:t>
      </w:r>
    </w:p>
    <w:p w14:paraId="73BAB67B" w14:textId="77777777" w:rsidR="00F754FE" w:rsidRDefault="00F754FE" w:rsidP="00F754FE">
      <w:r w:rsidRPr="00F754FE">
        <w:rPr>
          <w:vanish/>
        </w:rPr>
        <w:t>Top of Form</w:t>
      </w:r>
    </w:p>
    <w:p w14:paraId="1506A90B" w14:textId="6B75CAE4" w:rsidR="00FF7F04" w:rsidRDefault="002A5FBF" w:rsidP="002A5FBF">
      <w:r>
        <w:t xml:space="preserve">3)  </w:t>
      </w:r>
      <w:r w:rsidR="00D94A88">
        <w:t xml:space="preserve"> What </w:t>
      </w:r>
      <w:proofErr w:type="gramStart"/>
      <w:r w:rsidR="00D94A88">
        <w:t>is</w:t>
      </w:r>
      <w:proofErr w:type="gramEnd"/>
      <w:r w:rsidR="00D94A88">
        <w:t xml:space="preserve"> Pods?  Check </w:t>
      </w:r>
      <w:proofErr w:type="spellStart"/>
      <w:proofErr w:type="gramStart"/>
      <w:r w:rsidR="00D94A88">
        <w:t>pod.yaml</w:t>
      </w:r>
      <w:proofErr w:type="spellEnd"/>
      <w:proofErr w:type="gramEnd"/>
      <w:r w:rsidR="00D94A88">
        <w:t xml:space="preserve"> will have?</w:t>
      </w:r>
    </w:p>
    <w:p w14:paraId="29B8AF49" w14:textId="77777777" w:rsidR="002A5FBF" w:rsidRDefault="002A5FBF" w:rsidP="002A5FBF"/>
    <w:p w14:paraId="49C53D2C" w14:textId="77777777" w:rsidR="002A5FBF" w:rsidRPr="002A5FBF" w:rsidRDefault="002A5FBF" w:rsidP="002A5FBF">
      <w:r w:rsidRPr="002A5FBF">
        <w:t>A pod is the smallest execution unit in Kubernetes. A pod encapsulates one or more applications. Pods are ephemeral by nature, if a pod (or the node it executes on) fails, Kubernetes can automatically create a new replica of that pod to continue operations. Pods include one or more </w:t>
      </w:r>
      <w:hyperlink r:id="rId17" w:history="1">
        <w:r w:rsidRPr="002A5FBF">
          <w:rPr>
            <w:rStyle w:val="Hyperlink"/>
          </w:rPr>
          <w:t>containers</w:t>
        </w:r>
      </w:hyperlink>
      <w:r w:rsidRPr="002A5FBF">
        <w:t> (such as Docker containers).</w:t>
      </w:r>
    </w:p>
    <w:p w14:paraId="78795654" w14:textId="77777777" w:rsidR="002A5FBF" w:rsidRDefault="002A5FBF" w:rsidP="002A5FBF"/>
    <w:p w14:paraId="2EC89C53" w14:textId="2DE655E1" w:rsidR="002A5FBF" w:rsidRDefault="002A5FBF" w:rsidP="002A5FBF">
      <w:r w:rsidRPr="002A5FBF">
        <w:t>Pods also provide environmental dependencies, including persistent storage volumes (storage that is permanent and available to all pods in the cluster</w:t>
      </w:r>
      <w:proofErr w:type="gramStart"/>
      <w:r w:rsidRPr="002A5FBF">
        <w:t>)</w:t>
      </w:r>
      <w:proofErr w:type="gramEnd"/>
      <w:r w:rsidRPr="002A5FBF">
        <w:t xml:space="preserve"> and configuration data needed to run the container(s) within the pod.</w:t>
      </w:r>
    </w:p>
    <w:p w14:paraId="1180D660" w14:textId="77777777" w:rsidR="002A5FBF" w:rsidRDefault="002A5FBF" w:rsidP="002A5FBF"/>
    <w:p w14:paraId="007DA54F" w14:textId="4771563E" w:rsidR="002A5FBF" w:rsidRDefault="002A5FBF" w:rsidP="002A5FBF">
      <w:r>
        <w:t xml:space="preserve">PODs Kubernetes Manifest file </w:t>
      </w:r>
      <w:proofErr w:type="gramStart"/>
      <w:r>
        <w:t xml:space="preserve">( </w:t>
      </w:r>
      <w:proofErr w:type="spellStart"/>
      <w:r>
        <w:t>Yaml</w:t>
      </w:r>
      <w:proofErr w:type="spellEnd"/>
      <w:proofErr w:type="gramEnd"/>
      <w:r>
        <w:t xml:space="preserve"> File)</w:t>
      </w:r>
    </w:p>
    <w:p w14:paraId="2B1AAE66" w14:textId="77777777" w:rsidR="002A5FBF" w:rsidRDefault="002A5FBF" w:rsidP="002A5FBF"/>
    <w:p w14:paraId="3882B350" w14:textId="77777777" w:rsidR="002A5FBF" w:rsidRPr="002A5FBF" w:rsidRDefault="002A5FBF" w:rsidP="002A5FBF">
      <w:proofErr w:type="spellStart"/>
      <w:r w:rsidRPr="002A5FBF">
        <w:rPr>
          <w:b/>
          <w:bCs/>
        </w:rPr>
        <w:t>apiVersion</w:t>
      </w:r>
      <w:proofErr w:type="spellEnd"/>
      <w:r w:rsidRPr="002A5FBF">
        <w:t>: v1</w:t>
      </w:r>
    </w:p>
    <w:p w14:paraId="0925C734" w14:textId="77777777" w:rsidR="002A5FBF" w:rsidRPr="002A5FBF" w:rsidRDefault="002A5FBF" w:rsidP="002A5FBF">
      <w:r w:rsidRPr="002A5FBF">
        <w:rPr>
          <w:b/>
          <w:bCs/>
        </w:rPr>
        <w:t>kind</w:t>
      </w:r>
      <w:r w:rsidRPr="002A5FBF">
        <w:t>: Pod</w:t>
      </w:r>
    </w:p>
    <w:p w14:paraId="0957BFC7" w14:textId="77777777" w:rsidR="002A5FBF" w:rsidRPr="002A5FBF" w:rsidRDefault="002A5FBF" w:rsidP="002A5FBF">
      <w:r w:rsidRPr="002A5FBF">
        <w:rPr>
          <w:b/>
          <w:bCs/>
        </w:rPr>
        <w:t>metadata</w:t>
      </w:r>
      <w:r w:rsidRPr="002A5FBF">
        <w:t>:</w:t>
      </w:r>
    </w:p>
    <w:p w14:paraId="0664FD61" w14:textId="77777777" w:rsidR="002A5FBF" w:rsidRPr="002A5FBF" w:rsidRDefault="002A5FBF" w:rsidP="002A5FBF">
      <w:r w:rsidRPr="002A5FBF">
        <w:t xml:space="preserve">  </w:t>
      </w:r>
      <w:r w:rsidRPr="002A5FBF">
        <w:rPr>
          <w:b/>
          <w:bCs/>
        </w:rPr>
        <w:t>name</w:t>
      </w:r>
      <w:r w:rsidRPr="002A5FBF">
        <w:t>: nginx</w:t>
      </w:r>
    </w:p>
    <w:p w14:paraId="6B591BAC" w14:textId="77777777" w:rsidR="002A5FBF" w:rsidRPr="002A5FBF" w:rsidRDefault="002A5FBF" w:rsidP="002A5FBF">
      <w:r w:rsidRPr="002A5FBF">
        <w:rPr>
          <w:b/>
          <w:bCs/>
        </w:rPr>
        <w:t>spec</w:t>
      </w:r>
      <w:r w:rsidRPr="002A5FBF">
        <w:t>:</w:t>
      </w:r>
    </w:p>
    <w:p w14:paraId="5487807B" w14:textId="77777777" w:rsidR="002A5FBF" w:rsidRPr="002A5FBF" w:rsidRDefault="002A5FBF" w:rsidP="002A5FBF">
      <w:r w:rsidRPr="002A5FBF">
        <w:t xml:space="preserve">  </w:t>
      </w:r>
      <w:r w:rsidRPr="002A5FBF">
        <w:rPr>
          <w:b/>
          <w:bCs/>
        </w:rPr>
        <w:t>containers</w:t>
      </w:r>
      <w:r w:rsidRPr="002A5FBF">
        <w:t>:</w:t>
      </w:r>
    </w:p>
    <w:p w14:paraId="6D58D735" w14:textId="77777777" w:rsidR="002A5FBF" w:rsidRPr="002A5FBF" w:rsidRDefault="002A5FBF" w:rsidP="002A5FBF">
      <w:r w:rsidRPr="002A5FBF">
        <w:t xml:space="preserve">  - </w:t>
      </w:r>
      <w:r w:rsidRPr="002A5FBF">
        <w:rPr>
          <w:b/>
          <w:bCs/>
        </w:rPr>
        <w:t>name</w:t>
      </w:r>
      <w:r w:rsidRPr="002A5FBF">
        <w:t>: nginx</w:t>
      </w:r>
    </w:p>
    <w:p w14:paraId="0444F502" w14:textId="77777777" w:rsidR="002A5FBF" w:rsidRPr="002A5FBF" w:rsidRDefault="002A5FBF" w:rsidP="002A5FBF">
      <w:r w:rsidRPr="002A5FBF">
        <w:t xml:space="preserve">    </w:t>
      </w:r>
      <w:r w:rsidRPr="002A5FBF">
        <w:rPr>
          <w:b/>
          <w:bCs/>
        </w:rPr>
        <w:t>image</w:t>
      </w:r>
      <w:r w:rsidRPr="002A5FBF">
        <w:t>: nginx:1.14.2</w:t>
      </w:r>
    </w:p>
    <w:p w14:paraId="6477FECD" w14:textId="77777777" w:rsidR="002A5FBF" w:rsidRPr="002A5FBF" w:rsidRDefault="002A5FBF" w:rsidP="002A5FBF">
      <w:r w:rsidRPr="002A5FBF">
        <w:t xml:space="preserve">    </w:t>
      </w:r>
      <w:r w:rsidRPr="002A5FBF">
        <w:rPr>
          <w:b/>
          <w:bCs/>
        </w:rPr>
        <w:t>ports</w:t>
      </w:r>
      <w:r w:rsidRPr="002A5FBF">
        <w:t>:</w:t>
      </w:r>
    </w:p>
    <w:p w14:paraId="6A76FDB3" w14:textId="77777777" w:rsidR="002A5FBF" w:rsidRPr="002A5FBF" w:rsidRDefault="002A5FBF" w:rsidP="002A5FBF">
      <w:r w:rsidRPr="002A5FBF">
        <w:t xml:space="preserve">    - </w:t>
      </w:r>
      <w:proofErr w:type="spellStart"/>
      <w:r w:rsidRPr="002A5FBF">
        <w:rPr>
          <w:b/>
          <w:bCs/>
        </w:rPr>
        <w:t>containerPort</w:t>
      </w:r>
      <w:proofErr w:type="spellEnd"/>
      <w:r w:rsidRPr="002A5FBF">
        <w:t>: 80</w:t>
      </w:r>
    </w:p>
    <w:p w14:paraId="78E873E5" w14:textId="08B2FFE5" w:rsidR="002A5FBF" w:rsidRPr="002A5FBF" w:rsidRDefault="002A5FBF" w:rsidP="002A5FBF">
      <w:r>
        <w:t xml:space="preserve"> </w:t>
      </w:r>
    </w:p>
    <w:p w14:paraId="05A0AF8F" w14:textId="77777777" w:rsidR="002A5FBF" w:rsidRDefault="002A5FBF" w:rsidP="002A5FBF"/>
    <w:p w14:paraId="0CF663C2" w14:textId="1E070FBD" w:rsidR="00D94A88" w:rsidRDefault="00D94A88" w:rsidP="00D94A88">
      <w:r>
        <w:t xml:space="preserve">  </w:t>
      </w:r>
    </w:p>
    <w:p w14:paraId="0B751A24" w14:textId="5A607A60" w:rsidR="00D94A88" w:rsidRDefault="00D94A88" w:rsidP="00D94A88">
      <w:r>
        <w:t xml:space="preserve">   </w:t>
      </w:r>
    </w:p>
    <w:p w14:paraId="6ED4E3C5" w14:textId="77777777" w:rsidR="00D94A88" w:rsidRDefault="00D94A88" w:rsidP="00D94A88">
      <w:pPr>
        <w:ind w:left="360"/>
      </w:pPr>
    </w:p>
    <w:p w14:paraId="162EA6C0" w14:textId="298970A0" w:rsidR="00FF7F04" w:rsidRDefault="00FF7F04" w:rsidP="00F754FE">
      <w:r>
        <w:t xml:space="preserve">4)  </w:t>
      </w:r>
      <w:r w:rsidRPr="00FF7F04">
        <w:t xml:space="preserve">What are the objects you have used so </w:t>
      </w:r>
      <w:proofErr w:type="gramStart"/>
      <w:r w:rsidRPr="00FF7F04">
        <w:t>far</w:t>
      </w:r>
      <w:r>
        <w:t xml:space="preserve"> ?</w:t>
      </w:r>
      <w:proofErr w:type="gramEnd"/>
    </w:p>
    <w:p w14:paraId="6C7D88B0" w14:textId="77777777" w:rsidR="00225820" w:rsidRDefault="00225820" w:rsidP="00F754FE"/>
    <w:p w14:paraId="4670C53C" w14:textId="77777777" w:rsidR="00225820" w:rsidRPr="00225820" w:rsidRDefault="00225820" w:rsidP="00225820">
      <w:r w:rsidRPr="00225820">
        <w:t>Kubernetes Objects are persistent entities in the cluster. These objects are used to represent the state of the cluster.</w:t>
      </w:r>
    </w:p>
    <w:p w14:paraId="6F4B7479" w14:textId="77777777" w:rsidR="00225820" w:rsidRDefault="00225820" w:rsidP="00225820">
      <w:r w:rsidRPr="00225820">
        <w:t>The following are some of the Kubernetes Objects:</w:t>
      </w:r>
    </w:p>
    <w:p w14:paraId="0FC1EC78" w14:textId="77777777" w:rsidR="00225820" w:rsidRPr="00225820" w:rsidRDefault="00225820" w:rsidP="00225820"/>
    <w:p w14:paraId="3CC03274" w14:textId="77777777" w:rsidR="00225820" w:rsidRPr="00225820" w:rsidRDefault="00225820" w:rsidP="00225820">
      <w:pPr>
        <w:numPr>
          <w:ilvl w:val="0"/>
          <w:numId w:val="32"/>
        </w:numPr>
      </w:pPr>
      <w:r w:rsidRPr="00225820">
        <w:t>pods</w:t>
      </w:r>
    </w:p>
    <w:p w14:paraId="345C6695" w14:textId="77777777" w:rsidR="00225820" w:rsidRPr="00225820" w:rsidRDefault="00225820" w:rsidP="00225820">
      <w:pPr>
        <w:numPr>
          <w:ilvl w:val="0"/>
          <w:numId w:val="32"/>
        </w:numPr>
      </w:pPr>
      <w:r w:rsidRPr="00225820">
        <w:t>Namespaces</w:t>
      </w:r>
    </w:p>
    <w:p w14:paraId="57D81ED2" w14:textId="5ADFCE55" w:rsidR="00225820" w:rsidRPr="00225820" w:rsidRDefault="00225820" w:rsidP="00225820">
      <w:pPr>
        <w:numPr>
          <w:ilvl w:val="0"/>
          <w:numId w:val="32"/>
        </w:numPr>
      </w:pPr>
      <w:r w:rsidRPr="00225820">
        <w:t>Replication</w:t>
      </w:r>
      <w:r>
        <w:t xml:space="preserve"> </w:t>
      </w:r>
      <w:r w:rsidRPr="00225820">
        <w:t>Controller (Manages Pods)</w:t>
      </w:r>
    </w:p>
    <w:p w14:paraId="19233D13" w14:textId="56FB763C" w:rsidR="00225820" w:rsidRPr="00225820" w:rsidRDefault="00225820" w:rsidP="00225820">
      <w:pPr>
        <w:numPr>
          <w:ilvl w:val="0"/>
          <w:numId w:val="32"/>
        </w:numPr>
      </w:pPr>
      <w:r w:rsidRPr="00225820">
        <w:t>Deployment</w:t>
      </w:r>
      <w:r>
        <w:t xml:space="preserve"> </w:t>
      </w:r>
      <w:r w:rsidRPr="00225820">
        <w:t>Controller (Manages Pods)</w:t>
      </w:r>
    </w:p>
    <w:p w14:paraId="77EAD31F" w14:textId="07F3B018" w:rsidR="00225820" w:rsidRPr="00225820" w:rsidRDefault="00225820" w:rsidP="00225820">
      <w:pPr>
        <w:numPr>
          <w:ilvl w:val="0"/>
          <w:numId w:val="32"/>
        </w:numPr>
      </w:pPr>
      <w:r w:rsidRPr="00225820">
        <w:t>Stateful</w:t>
      </w:r>
      <w:r>
        <w:t xml:space="preserve"> </w:t>
      </w:r>
      <w:r w:rsidRPr="00225820">
        <w:t>Sets</w:t>
      </w:r>
    </w:p>
    <w:p w14:paraId="06B24892" w14:textId="2AB74975" w:rsidR="00225820" w:rsidRPr="00225820" w:rsidRDefault="00225820" w:rsidP="00225820">
      <w:pPr>
        <w:numPr>
          <w:ilvl w:val="0"/>
          <w:numId w:val="32"/>
        </w:numPr>
      </w:pPr>
      <w:r w:rsidRPr="00225820">
        <w:t>Daemon</w:t>
      </w:r>
      <w:r>
        <w:t xml:space="preserve"> </w:t>
      </w:r>
      <w:r w:rsidRPr="00225820">
        <w:t>Sets</w:t>
      </w:r>
    </w:p>
    <w:p w14:paraId="0096C9B5" w14:textId="77777777" w:rsidR="00225820" w:rsidRPr="00225820" w:rsidRDefault="00225820" w:rsidP="00225820">
      <w:pPr>
        <w:numPr>
          <w:ilvl w:val="0"/>
          <w:numId w:val="32"/>
        </w:numPr>
      </w:pPr>
      <w:r w:rsidRPr="00225820">
        <w:t>Services</w:t>
      </w:r>
    </w:p>
    <w:p w14:paraId="33C4CEDD" w14:textId="5489E4F2" w:rsidR="00225820" w:rsidRPr="00225820" w:rsidRDefault="00225820" w:rsidP="00225820">
      <w:pPr>
        <w:numPr>
          <w:ilvl w:val="0"/>
          <w:numId w:val="32"/>
        </w:numPr>
      </w:pPr>
      <w:r w:rsidRPr="00225820">
        <w:t>Config</w:t>
      </w:r>
      <w:r>
        <w:t xml:space="preserve"> </w:t>
      </w:r>
      <w:r w:rsidRPr="00225820">
        <w:t>Maps</w:t>
      </w:r>
    </w:p>
    <w:p w14:paraId="2040D146" w14:textId="77777777" w:rsidR="00225820" w:rsidRDefault="00225820" w:rsidP="00225820">
      <w:pPr>
        <w:numPr>
          <w:ilvl w:val="0"/>
          <w:numId w:val="32"/>
        </w:numPr>
      </w:pPr>
      <w:r w:rsidRPr="00225820">
        <w:t>Volumes</w:t>
      </w:r>
    </w:p>
    <w:p w14:paraId="20890A9E" w14:textId="77777777" w:rsidR="00D60F15" w:rsidRDefault="00D60F15" w:rsidP="00D60F15"/>
    <w:p w14:paraId="148AAE71" w14:textId="77777777" w:rsidR="00D60F15" w:rsidRDefault="00D60F15" w:rsidP="00D60F15">
      <w:r>
        <w:t xml:space="preserve">5) </w:t>
      </w:r>
      <w:bookmarkStart w:id="0" w:name="&amp;lpos=content_topics_:_130"/>
      <w:r w:rsidRPr="00D60F15">
        <w:t>What is a Kubernetes Namespace?</w:t>
      </w:r>
      <w:bookmarkEnd w:id="0"/>
    </w:p>
    <w:p w14:paraId="03F07A71" w14:textId="01362088" w:rsidR="00D60F15" w:rsidRPr="00D60F15" w:rsidRDefault="00D60F15" w:rsidP="00D60F15">
      <w:r>
        <w:t xml:space="preserve">   </w:t>
      </w:r>
    </w:p>
    <w:p w14:paraId="3B95ED2F" w14:textId="77777777" w:rsidR="00D60F15" w:rsidRPr="00D60F15" w:rsidRDefault="00D60F15" w:rsidP="00D60F15">
      <w:r w:rsidRPr="00D60F15">
        <w:t>Namespaces are a way to organize clusters into virtual sub-clusters — they can be helpful when different teams or projects share a Kubernetes cluster. Any number of namespaces are supported within a cluster, each logically separated from others but with the ability to communicate with each other. Namespaces cannot be nested within each other.</w:t>
      </w:r>
    </w:p>
    <w:p w14:paraId="01B8FD65" w14:textId="77777777" w:rsidR="00D60F15" w:rsidRDefault="00D60F15" w:rsidP="00D60F15">
      <w:r w:rsidRPr="00D60F15">
        <w:t>Any resource that exists within </w:t>
      </w:r>
      <w:bookmarkStart w:id="1" w:name="&amp;lpos=content_topics_:_131"/>
      <w:r w:rsidRPr="00D60F15">
        <w:fldChar w:fldCharType="begin"/>
      </w:r>
      <w:r w:rsidRPr="00D60F15">
        <w:instrText xml:space="preserve"> HYPERLINK "https://tanzu.vmware.com/kubernetes-vs-docker" \t "_blank" </w:instrText>
      </w:r>
      <w:r w:rsidRPr="00D60F15">
        <w:fldChar w:fldCharType="separate"/>
      </w:r>
      <w:r w:rsidRPr="00D60F15">
        <w:rPr>
          <w:rStyle w:val="Hyperlink"/>
        </w:rPr>
        <w:t>Kubernetes</w:t>
      </w:r>
      <w:r w:rsidRPr="00D60F15">
        <w:fldChar w:fldCharType="end"/>
      </w:r>
      <w:bookmarkEnd w:id="1"/>
      <w:r w:rsidRPr="00D60F15">
        <w:t> exists either in the default namespace or a namespace that is created by the cluster operator. Only nodes and persistent storage volumes exist outside of the namespace; these low-level resources are always visible to every namespace in the cluster.</w:t>
      </w:r>
    </w:p>
    <w:p w14:paraId="313DE53A" w14:textId="77777777" w:rsidR="00D60F15" w:rsidRDefault="00D60F15" w:rsidP="00D60F15"/>
    <w:p w14:paraId="594C3337" w14:textId="6535F0DC" w:rsidR="00D60F15" w:rsidRDefault="00D60F15" w:rsidP="00D60F15">
      <w:bookmarkStart w:id="2" w:name="&amp;lpos=content_topics_:_134"/>
      <w:r>
        <w:t>D</w:t>
      </w:r>
      <w:r w:rsidRPr="00D60F15">
        <w:t>efault” namespace in Kubernetes</w:t>
      </w:r>
      <w:bookmarkEnd w:id="2"/>
      <w:r>
        <w:t>:</w:t>
      </w:r>
    </w:p>
    <w:p w14:paraId="2474E3F3" w14:textId="77777777" w:rsidR="00D60F15" w:rsidRPr="00D60F15" w:rsidRDefault="00D60F15" w:rsidP="00D60F15"/>
    <w:p w14:paraId="5B5597ED" w14:textId="77777777" w:rsidR="00D60F15" w:rsidRPr="00D60F15" w:rsidRDefault="00D60F15" w:rsidP="00D60F15">
      <w:r w:rsidRPr="00D60F15">
        <w:t>Kubernetes comes with three namespaces out-of-the-box. They are:</w:t>
      </w:r>
    </w:p>
    <w:p w14:paraId="7DB23BDB" w14:textId="77777777" w:rsidR="00D60F15" w:rsidRPr="00D60F15" w:rsidRDefault="00D60F15" w:rsidP="00D60F15">
      <w:pPr>
        <w:numPr>
          <w:ilvl w:val="0"/>
          <w:numId w:val="33"/>
        </w:numPr>
      </w:pPr>
      <w:r w:rsidRPr="00D60F15">
        <w:rPr>
          <w:b/>
          <w:bCs/>
        </w:rPr>
        <w:t>default:</w:t>
      </w:r>
      <w:r w:rsidRPr="00D60F15">
        <w:t> As its name implies, this is the namespace that is referenced by default for every Kubernetes command, and where every Kubernetes resource is located by default. Until new namespaces are created, the entire cluster resides in ‘default’.</w:t>
      </w:r>
    </w:p>
    <w:p w14:paraId="39AF3BD1" w14:textId="77777777" w:rsidR="00D60F15" w:rsidRPr="00D60F15" w:rsidRDefault="00D60F15" w:rsidP="00D60F15">
      <w:pPr>
        <w:numPr>
          <w:ilvl w:val="0"/>
          <w:numId w:val="33"/>
        </w:numPr>
      </w:pPr>
      <w:proofErr w:type="spellStart"/>
      <w:r w:rsidRPr="00D60F15">
        <w:rPr>
          <w:b/>
          <w:bCs/>
        </w:rPr>
        <w:t>kube</w:t>
      </w:r>
      <w:proofErr w:type="spellEnd"/>
      <w:r w:rsidRPr="00D60F15">
        <w:rPr>
          <w:b/>
          <w:bCs/>
        </w:rPr>
        <w:t>-system:</w:t>
      </w:r>
      <w:r w:rsidRPr="00D60F15">
        <w:t> Used for </w:t>
      </w:r>
      <w:bookmarkStart w:id="3" w:name="&amp;lpos=content_topics_:_135"/>
      <w:r w:rsidRPr="00D60F15">
        <w:fldChar w:fldCharType="begin"/>
      </w:r>
      <w:r w:rsidRPr="00D60F15">
        <w:instrText xml:space="preserve"> HYPERLINK "https://www.vmware.com/topics/glossary/content/components-kubernetes.html" </w:instrText>
      </w:r>
      <w:r w:rsidRPr="00D60F15">
        <w:fldChar w:fldCharType="separate"/>
      </w:r>
      <w:r w:rsidRPr="00D60F15">
        <w:rPr>
          <w:rStyle w:val="Hyperlink"/>
        </w:rPr>
        <w:t>Kubernetes components</w:t>
      </w:r>
      <w:r w:rsidRPr="00D60F15">
        <w:fldChar w:fldCharType="end"/>
      </w:r>
      <w:bookmarkEnd w:id="3"/>
      <w:r w:rsidRPr="00D60F15">
        <w:t> and should be avoided.</w:t>
      </w:r>
    </w:p>
    <w:p w14:paraId="12969320" w14:textId="77777777" w:rsidR="00D60F15" w:rsidRDefault="00D60F15" w:rsidP="00D60F15">
      <w:pPr>
        <w:numPr>
          <w:ilvl w:val="0"/>
          <w:numId w:val="33"/>
        </w:numPr>
      </w:pPr>
      <w:proofErr w:type="spellStart"/>
      <w:r w:rsidRPr="00D60F15">
        <w:rPr>
          <w:b/>
          <w:bCs/>
        </w:rPr>
        <w:t>kube</w:t>
      </w:r>
      <w:proofErr w:type="spellEnd"/>
      <w:r w:rsidRPr="00D60F15">
        <w:rPr>
          <w:b/>
          <w:bCs/>
        </w:rPr>
        <w:t>-public:</w:t>
      </w:r>
      <w:r w:rsidRPr="00D60F15">
        <w:t> Used for public resources. Not recommended for use by users.</w:t>
      </w:r>
    </w:p>
    <w:p w14:paraId="6D7AA9CD" w14:textId="77777777" w:rsidR="00D60F15" w:rsidRDefault="00D60F15" w:rsidP="00D60F15"/>
    <w:p w14:paraId="22995717" w14:textId="77777777" w:rsidR="00D60F15" w:rsidRPr="00D60F15" w:rsidRDefault="00D60F15" w:rsidP="00D60F15">
      <w:r w:rsidRPr="00D60F15">
        <w:t>There are many use cases for Kubernetes namespaces, including:</w:t>
      </w:r>
    </w:p>
    <w:p w14:paraId="6FAED582" w14:textId="77777777" w:rsidR="00D60F15" w:rsidRPr="00D60F15" w:rsidRDefault="00D60F15" w:rsidP="00D60F15">
      <w:pPr>
        <w:numPr>
          <w:ilvl w:val="0"/>
          <w:numId w:val="34"/>
        </w:numPr>
      </w:pPr>
      <w:r w:rsidRPr="00D60F15">
        <w:t>Allowing teams or projects to exist in their own virtual clusters without fear of impacting each other’s work. </w:t>
      </w:r>
    </w:p>
    <w:p w14:paraId="2141D95C" w14:textId="77777777" w:rsidR="00D60F15" w:rsidRPr="00D60F15" w:rsidRDefault="00D60F15" w:rsidP="00D60F15">
      <w:pPr>
        <w:numPr>
          <w:ilvl w:val="0"/>
          <w:numId w:val="34"/>
        </w:numPr>
      </w:pPr>
      <w:r w:rsidRPr="00D60F15">
        <w:t>Enhancing role-based access controls (RBAC) by limiting users and processes to certain namespaces.</w:t>
      </w:r>
    </w:p>
    <w:p w14:paraId="763C5F15" w14:textId="77777777" w:rsidR="00D60F15" w:rsidRPr="00D60F15" w:rsidRDefault="00D60F15" w:rsidP="00D60F15">
      <w:pPr>
        <w:numPr>
          <w:ilvl w:val="0"/>
          <w:numId w:val="34"/>
        </w:numPr>
      </w:pPr>
      <w:r w:rsidRPr="00D60F15">
        <w:t>Enabling the dividing of a cluster’s resources between multiple teams and users via resource quotas.</w:t>
      </w:r>
    </w:p>
    <w:p w14:paraId="05189F78" w14:textId="77777777" w:rsidR="00D60F15" w:rsidRDefault="00D60F15" w:rsidP="00D60F15">
      <w:pPr>
        <w:numPr>
          <w:ilvl w:val="0"/>
          <w:numId w:val="34"/>
        </w:numPr>
      </w:pPr>
      <w:r w:rsidRPr="00D60F15">
        <w:lastRenderedPageBreak/>
        <w:t>Providing an easy method of separating development, testing, and deployment of containerized applications enabling the entire lifecycle to take place on the same cluster.</w:t>
      </w:r>
    </w:p>
    <w:p w14:paraId="4E9ADDBE" w14:textId="77777777" w:rsidR="002A5FBF" w:rsidRDefault="002A5FBF" w:rsidP="002A5FBF">
      <w:pPr>
        <w:ind w:left="360"/>
      </w:pPr>
    </w:p>
    <w:p w14:paraId="0CB28CBA" w14:textId="4A3A47A6" w:rsidR="002A5FBF" w:rsidRPr="00D60F15" w:rsidRDefault="002A5FBF" w:rsidP="002A5FBF">
      <w:pPr>
        <w:ind w:left="360"/>
      </w:pPr>
      <w:r>
        <w:t xml:space="preserve">Command to create namespace </w:t>
      </w:r>
      <w:r>
        <w:sym w:font="Wingdings" w:char="F0E0"/>
      </w:r>
      <w:r>
        <w:t xml:space="preserve">  </w:t>
      </w:r>
      <w:proofErr w:type="spellStart"/>
      <w:r w:rsidRPr="002A5FBF">
        <w:rPr>
          <w:b/>
          <w:bCs/>
        </w:rPr>
        <w:t>kubectl</w:t>
      </w:r>
      <w:proofErr w:type="spellEnd"/>
      <w:r w:rsidRPr="002A5FBF">
        <w:rPr>
          <w:b/>
          <w:bCs/>
        </w:rPr>
        <w:t xml:space="preserve"> create namespace &lt;namespace-name&gt;</w:t>
      </w:r>
    </w:p>
    <w:p w14:paraId="56C90DB0" w14:textId="77777777" w:rsidR="00D60F15" w:rsidRPr="00D60F15" w:rsidRDefault="00D60F15" w:rsidP="00D60F15"/>
    <w:p w14:paraId="3A50BB96" w14:textId="395B367A" w:rsidR="00D60F15" w:rsidRPr="00D60F15" w:rsidRDefault="00D60F15" w:rsidP="00D60F15">
      <w:r>
        <w:t xml:space="preserve">6) </w:t>
      </w:r>
      <w:bookmarkStart w:id="4" w:name="&amp;lpos=content_topics_:_133"/>
      <w:r w:rsidRPr="00D60F15">
        <w:t>What is Kubernetes Deployment?</w:t>
      </w:r>
      <w:bookmarkEnd w:id="4"/>
    </w:p>
    <w:p w14:paraId="31F41C34" w14:textId="77777777" w:rsidR="00D60F15" w:rsidRDefault="00D60F15" w:rsidP="00D60F15"/>
    <w:p w14:paraId="52C60862" w14:textId="5D8709AD" w:rsidR="00D60F15" w:rsidRDefault="00D60F15" w:rsidP="00D60F15">
      <w:r w:rsidRPr="00D60F15">
        <w:t>A Kubernetes Deployment tells </w:t>
      </w:r>
      <w:hyperlink r:id="rId18" w:tgtFrame="_blank" w:history="1">
        <w:r w:rsidRPr="00D60F15">
          <w:rPr>
            <w:rStyle w:val="Hyperlink"/>
          </w:rPr>
          <w:t>Kubernetes</w:t>
        </w:r>
      </w:hyperlink>
      <w:r w:rsidRPr="00D60F15">
        <w:t> how to create or modify instances of the pods that hold a </w:t>
      </w:r>
      <w:hyperlink r:id="rId19" w:tgtFrame="_blank" w:history="1">
        <w:r w:rsidRPr="00D60F15">
          <w:rPr>
            <w:rStyle w:val="Hyperlink"/>
          </w:rPr>
          <w:t>containerized application</w:t>
        </w:r>
      </w:hyperlink>
      <w:r w:rsidRPr="00D60F15">
        <w:t xml:space="preserve">. Deployments can help to efficiently scale the number of replica pods, enable the rollout of updated code in a controlled manner, or roll back to an earlier deployment version if necessary. Kubernetes deployments are completed using </w:t>
      </w:r>
      <w:proofErr w:type="spellStart"/>
      <w:r w:rsidRPr="00D60F15">
        <w:t>kubectl</w:t>
      </w:r>
      <w:proofErr w:type="spellEnd"/>
      <w:r w:rsidR="00AD7ED1">
        <w:t>.</w:t>
      </w:r>
    </w:p>
    <w:p w14:paraId="10BC7714" w14:textId="77777777" w:rsidR="00AD7ED1" w:rsidRDefault="00AD7ED1" w:rsidP="00D60F15"/>
    <w:p w14:paraId="572E4BE6" w14:textId="4009CF46" w:rsidR="00AD7ED1" w:rsidRDefault="00AD7ED1" w:rsidP="00D60F15">
      <w:r w:rsidRPr="00AD7ED1">
        <w:t>Deployment is an object that manages the deployment and scaling of a set of pods. It provides a declarative way to define and maintain the desired state of applications running in the cluster</w:t>
      </w:r>
      <w:r w:rsidR="00DA5673">
        <w:t>.</w:t>
      </w:r>
    </w:p>
    <w:p w14:paraId="32543521" w14:textId="77777777" w:rsidR="002A5FBF" w:rsidRDefault="002A5FBF" w:rsidP="00D60F15"/>
    <w:p w14:paraId="4FFE076F" w14:textId="07A72683" w:rsidR="002A5FBF" w:rsidRDefault="002A5FBF" w:rsidP="00D60F15">
      <w:r>
        <w:t>Deployment set Manifest File (</w:t>
      </w:r>
      <w:proofErr w:type="spellStart"/>
      <w:r>
        <w:t>Yaml</w:t>
      </w:r>
      <w:proofErr w:type="spellEnd"/>
      <w:r>
        <w:t xml:space="preserve"> File)</w:t>
      </w:r>
    </w:p>
    <w:p w14:paraId="07943F62" w14:textId="77777777" w:rsidR="002A5FBF" w:rsidRDefault="002A5FBF" w:rsidP="00D60F15"/>
    <w:p w14:paraId="395A44DA" w14:textId="77777777" w:rsidR="002A5FBF" w:rsidRPr="002A5FBF" w:rsidRDefault="002A5FBF" w:rsidP="002A5FBF">
      <w:proofErr w:type="spellStart"/>
      <w:r w:rsidRPr="002A5FBF">
        <w:rPr>
          <w:b/>
          <w:bCs/>
        </w:rPr>
        <w:t>apiVersion</w:t>
      </w:r>
      <w:proofErr w:type="spellEnd"/>
      <w:r w:rsidRPr="002A5FBF">
        <w:t>: apps/v1</w:t>
      </w:r>
    </w:p>
    <w:p w14:paraId="5710239B" w14:textId="77777777" w:rsidR="002A5FBF" w:rsidRPr="002A5FBF" w:rsidRDefault="002A5FBF" w:rsidP="002A5FBF">
      <w:r w:rsidRPr="002A5FBF">
        <w:rPr>
          <w:b/>
          <w:bCs/>
        </w:rPr>
        <w:t>kind</w:t>
      </w:r>
      <w:r w:rsidRPr="002A5FBF">
        <w:t>: Deployment</w:t>
      </w:r>
    </w:p>
    <w:p w14:paraId="2132C4EE" w14:textId="77777777" w:rsidR="002A5FBF" w:rsidRPr="002A5FBF" w:rsidRDefault="002A5FBF" w:rsidP="002A5FBF">
      <w:r w:rsidRPr="002A5FBF">
        <w:rPr>
          <w:b/>
          <w:bCs/>
        </w:rPr>
        <w:t>metadata</w:t>
      </w:r>
      <w:r w:rsidRPr="002A5FBF">
        <w:t>:</w:t>
      </w:r>
    </w:p>
    <w:p w14:paraId="33B9AD36" w14:textId="77777777" w:rsidR="002A5FBF" w:rsidRPr="002A5FBF" w:rsidRDefault="002A5FBF" w:rsidP="002A5FBF">
      <w:r w:rsidRPr="002A5FBF">
        <w:t xml:space="preserve">  </w:t>
      </w:r>
      <w:r w:rsidRPr="002A5FBF">
        <w:rPr>
          <w:b/>
          <w:bCs/>
        </w:rPr>
        <w:t>name</w:t>
      </w:r>
      <w:r w:rsidRPr="002A5FBF">
        <w:t>: nginx-deployment</w:t>
      </w:r>
    </w:p>
    <w:p w14:paraId="7536C6C8" w14:textId="77777777" w:rsidR="002A5FBF" w:rsidRPr="002A5FBF" w:rsidRDefault="002A5FBF" w:rsidP="002A5FBF">
      <w:r w:rsidRPr="002A5FBF">
        <w:t xml:space="preserve">  </w:t>
      </w:r>
      <w:r w:rsidRPr="002A5FBF">
        <w:rPr>
          <w:b/>
          <w:bCs/>
        </w:rPr>
        <w:t>labels</w:t>
      </w:r>
      <w:r w:rsidRPr="002A5FBF">
        <w:t>:</w:t>
      </w:r>
    </w:p>
    <w:p w14:paraId="5174E283" w14:textId="77777777" w:rsidR="002A5FBF" w:rsidRPr="002A5FBF" w:rsidRDefault="002A5FBF" w:rsidP="002A5FBF">
      <w:r w:rsidRPr="002A5FBF">
        <w:t xml:space="preserve">    </w:t>
      </w:r>
      <w:r w:rsidRPr="002A5FBF">
        <w:rPr>
          <w:b/>
          <w:bCs/>
        </w:rPr>
        <w:t>app</w:t>
      </w:r>
      <w:r w:rsidRPr="002A5FBF">
        <w:t>: nginx</w:t>
      </w:r>
    </w:p>
    <w:p w14:paraId="0C229F2C" w14:textId="77777777" w:rsidR="002A5FBF" w:rsidRPr="002A5FBF" w:rsidRDefault="002A5FBF" w:rsidP="002A5FBF">
      <w:r w:rsidRPr="002A5FBF">
        <w:rPr>
          <w:b/>
          <w:bCs/>
        </w:rPr>
        <w:t>spec</w:t>
      </w:r>
      <w:r w:rsidRPr="002A5FBF">
        <w:t>:</w:t>
      </w:r>
    </w:p>
    <w:p w14:paraId="27411DD2" w14:textId="77777777" w:rsidR="002A5FBF" w:rsidRPr="002A5FBF" w:rsidRDefault="002A5FBF" w:rsidP="002A5FBF">
      <w:r w:rsidRPr="002A5FBF">
        <w:t xml:space="preserve">  </w:t>
      </w:r>
      <w:r w:rsidRPr="002A5FBF">
        <w:rPr>
          <w:b/>
          <w:bCs/>
        </w:rPr>
        <w:t>replicas</w:t>
      </w:r>
      <w:r w:rsidRPr="002A5FBF">
        <w:t>: 3</w:t>
      </w:r>
    </w:p>
    <w:p w14:paraId="0821DC08" w14:textId="77777777" w:rsidR="002A5FBF" w:rsidRPr="002A5FBF" w:rsidRDefault="002A5FBF" w:rsidP="002A5FBF">
      <w:r w:rsidRPr="002A5FBF">
        <w:t xml:space="preserve">  </w:t>
      </w:r>
      <w:r w:rsidRPr="002A5FBF">
        <w:rPr>
          <w:b/>
          <w:bCs/>
        </w:rPr>
        <w:t>selector</w:t>
      </w:r>
      <w:r w:rsidRPr="002A5FBF">
        <w:t>:</w:t>
      </w:r>
    </w:p>
    <w:p w14:paraId="1602D11C" w14:textId="77777777" w:rsidR="002A5FBF" w:rsidRPr="002A5FBF" w:rsidRDefault="002A5FBF" w:rsidP="002A5FBF">
      <w:r w:rsidRPr="002A5FBF">
        <w:t xml:space="preserve">    </w:t>
      </w:r>
      <w:proofErr w:type="spellStart"/>
      <w:r w:rsidRPr="002A5FBF">
        <w:rPr>
          <w:b/>
          <w:bCs/>
        </w:rPr>
        <w:t>matchLabels</w:t>
      </w:r>
      <w:proofErr w:type="spellEnd"/>
      <w:r w:rsidRPr="002A5FBF">
        <w:t>:</w:t>
      </w:r>
    </w:p>
    <w:p w14:paraId="051CED7A" w14:textId="77777777" w:rsidR="002A5FBF" w:rsidRPr="002A5FBF" w:rsidRDefault="002A5FBF" w:rsidP="002A5FBF">
      <w:r w:rsidRPr="002A5FBF">
        <w:t xml:space="preserve">      </w:t>
      </w:r>
      <w:r w:rsidRPr="002A5FBF">
        <w:rPr>
          <w:b/>
          <w:bCs/>
        </w:rPr>
        <w:t>app</w:t>
      </w:r>
      <w:r w:rsidRPr="002A5FBF">
        <w:t>: nginx</w:t>
      </w:r>
    </w:p>
    <w:p w14:paraId="41CF0DAE" w14:textId="77777777" w:rsidR="002A5FBF" w:rsidRPr="002A5FBF" w:rsidRDefault="002A5FBF" w:rsidP="002A5FBF">
      <w:r w:rsidRPr="002A5FBF">
        <w:t xml:space="preserve">  </w:t>
      </w:r>
      <w:r w:rsidRPr="002A5FBF">
        <w:rPr>
          <w:b/>
          <w:bCs/>
        </w:rPr>
        <w:t>template</w:t>
      </w:r>
      <w:r w:rsidRPr="002A5FBF">
        <w:t>:</w:t>
      </w:r>
    </w:p>
    <w:p w14:paraId="3F4C9411" w14:textId="77777777" w:rsidR="002A5FBF" w:rsidRPr="002A5FBF" w:rsidRDefault="002A5FBF" w:rsidP="002A5FBF">
      <w:r w:rsidRPr="002A5FBF">
        <w:t xml:space="preserve">    </w:t>
      </w:r>
      <w:r w:rsidRPr="002A5FBF">
        <w:rPr>
          <w:b/>
          <w:bCs/>
        </w:rPr>
        <w:t>metadata</w:t>
      </w:r>
      <w:r w:rsidRPr="002A5FBF">
        <w:t>:</w:t>
      </w:r>
    </w:p>
    <w:p w14:paraId="77D9316E" w14:textId="77777777" w:rsidR="002A5FBF" w:rsidRPr="002A5FBF" w:rsidRDefault="002A5FBF" w:rsidP="002A5FBF">
      <w:r w:rsidRPr="002A5FBF">
        <w:t xml:space="preserve">      </w:t>
      </w:r>
      <w:r w:rsidRPr="002A5FBF">
        <w:rPr>
          <w:b/>
          <w:bCs/>
        </w:rPr>
        <w:t>labels</w:t>
      </w:r>
      <w:r w:rsidRPr="002A5FBF">
        <w:t>:</w:t>
      </w:r>
    </w:p>
    <w:p w14:paraId="624A4052" w14:textId="77777777" w:rsidR="002A5FBF" w:rsidRPr="002A5FBF" w:rsidRDefault="002A5FBF" w:rsidP="002A5FBF">
      <w:r w:rsidRPr="002A5FBF">
        <w:t xml:space="preserve">        </w:t>
      </w:r>
      <w:r w:rsidRPr="002A5FBF">
        <w:rPr>
          <w:b/>
          <w:bCs/>
        </w:rPr>
        <w:t>app</w:t>
      </w:r>
      <w:r w:rsidRPr="002A5FBF">
        <w:t>: nginx</w:t>
      </w:r>
    </w:p>
    <w:p w14:paraId="55927144" w14:textId="77777777" w:rsidR="002A5FBF" w:rsidRPr="002A5FBF" w:rsidRDefault="002A5FBF" w:rsidP="002A5FBF">
      <w:r w:rsidRPr="002A5FBF">
        <w:t xml:space="preserve">    </w:t>
      </w:r>
      <w:r w:rsidRPr="002A5FBF">
        <w:rPr>
          <w:b/>
          <w:bCs/>
        </w:rPr>
        <w:t>spec</w:t>
      </w:r>
      <w:r w:rsidRPr="002A5FBF">
        <w:t>:</w:t>
      </w:r>
    </w:p>
    <w:p w14:paraId="6E10119F" w14:textId="77777777" w:rsidR="002A5FBF" w:rsidRPr="002A5FBF" w:rsidRDefault="002A5FBF" w:rsidP="002A5FBF">
      <w:r w:rsidRPr="002A5FBF">
        <w:t xml:space="preserve">      </w:t>
      </w:r>
      <w:r w:rsidRPr="002A5FBF">
        <w:rPr>
          <w:b/>
          <w:bCs/>
        </w:rPr>
        <w:t>containers</w:t>
      </w:r>
      <w:r w:rsidRPr="002A5FBF">
        <w:t>:</w:t>
      </w:r>
    </w:p>
    <w:p w14:paraId="7980EB62" w14:textId="77777777" w:rsidR="002A5FBF" w:rsidRPr="002A5FBF" w:rsidRDefault="002A5FBF" w:rsidP="002A5FBF">
      <w:r w:rsidRPr="002A5FBF">
        <w:t xml:space="preserve">      - </w:t>
      </w:r>
      <w:r w:rsidRPr="002A5FBF">
        <w:rPr>
          <w:b/>
          <w:bCs/>
        </w:rPr>
        <w:t>name</w:t>
      </w:r>
      <w:r w:rsidRPr="002A5FBF">
        <w:t>: nginx</w:t>
      </w:r>
    </w:p>
    <w:p w14:paraId="61D2FAB9" w14:textId="77777777" w:rsidR="002A5FBF" w:rsidRPr="002A5FBF" w:rsidRDefault="002A5FBF" w:rsidP="002A5FBF">
      <w:r w:rsidRPr="002A5FBF">
        <w:t xml:space="preserve">        </w:t>
      </w:r>
      <w:r w:rsidRPr="002A5FBF">
        <w:rPr>
          <w:b/>
          <w:bCs/>
        </w:rPr>
        <w:t>image</w:t>
      </w:r>
      <w:r w:rsidRPr="002A5FBF">
        <w:t>: nginx:1.14.2</w:t>
      </w:r>
    </w:p>
    <w:p w14:paraId="75E9693D" w14:textId="77777777" w:rsidR="002A5FBF" w:rsidRPr="002A5FBF" w:rsidRDefault="002A5FBF" w:rsidP="002A5FBF">
      <w:r w:rsidRPr="002A5FBF">
        <w:t xml:space="preserve">        </w:t>
      </w:r>
      <w:r w:rsidRPr="002A5FBF">
        <w:rPr>
          <w:b/>
          <w:bCs/>
        </w:rPr>
        <w:t>ports</w:t>
      </w:r>
      <w:r w:rsidRPr="002A5FBF">
        <w:t>:</w:t>
      </w:r>
    </w:p>
    <w:p w14:paraId="167747CB" w14:textId="77777777" w:rsidR="002A5FBF" w:rsidRPr="002A5FBF" w:rsidRDefault="002A5FBF" w:rsidP="002A5FBF">
      <w:r w:rsidRPr="002A5FBF">
        <w:t xml:space="preserve">        - </w:t>
      </w:r>
      <w:proofErr w:type="spellStart"/>
      <w:r w:rsidRPr="002A5FBF">
        <w:rPr>
          <w:b/>
          <w:bCs/>
        </w:rPr>
        <w:t>containerPort</w:t>
      </w:r>
      <w:proofErr w:type="spellEnd"/>
      <w:r w:rsidRPr="002A5FBF">
        <w:t>: 80</w:t>
      </w:r>
    </w:p>
    <w:p w14:paraId="6C833497" w14:textId="77777777" w:rsidR="002A5FBF" w:rsidRDefault="002A5FBF" w:rsidP="00D60F15"/>
    <w:p w14:paraId="13270603" w14:textId="77777777" w:rsidR="002A5FBF" w:rsidRDefault="002A5FBF" w:rsidP="00D60F15"/>
    <w:p w14:paraId="5DC084BB" w14:textId="77777777" w:rsidR="00DA5673" w:rsidRDefault="00DA5673" w:rsidP="00D60F15"/>
    <w:p w14:paraId="470EDE31" w14:textId="689BBAD4" w:rsidR="00DA5673" w:rsidRDefault="00DA5673" w:rsidP="00D60F15">
      <w:r>
        <w:t>7)</w:t>
      </w:r>
      <w:r w:rsidR="003F48A7" w:rsidRPr="003F48A7">
        <w:t xml:space="preserve"> what is </w:t>
      </w:r>
      <w:r w:rsidR="003F48A7">
        <w:t>R</w:t>
      </w:r>
      <w:r w:rsidR="003F48A7" w:rsidRPr="003F48A7">
        <w:t>eplica</w:t>
      </w:r>
      <w:r w:rsidR="003F48A7">
        <w:t xml:space="preserve"> </w:t>
      </w:r>
      <w:r w:rsidR="003F48A7" w:rsidRPr="003F48A7">
        <w:t>set</w:t>
      </w:r>
      <w:r w:rsidR="003F48A7">
        <w:t>?</w:t>
      </w:r>
      <w:r>
        <w:t xml:space="preserve"> </w:t>
      </w:r>
    </w:p>
    <w:p w14:paraId="5EA78706" w14:textId="77777777" w:rsidR="003F48A7" w:rsidRDefault="003F48A7" w:rsidP="00D60F15"/>
    <w:p w14:paraId="3292528F" w14:textId="1D79E6E6" w:rsidR="003F48A7" w:rsidRDefault="003F48A7" w:rsidP="003F48A7">
      <w:r w:rsidRPr="003F48A7">
        <w:t>A Replica</w:t>
      </w:r>
      <w:r>
        <w:t xml:space="preserve"> </w:t>
      </w:r>
      <w:r w:rsidRPr="003F48A7">
        <w:t xml:space="preserve">Set is defined with fields, including a selector that specifies how to identify Pods it can acquire, </w:t>
      </w:r>
      <w:proofErr w:type="gramStart"/>
      <w:r w:rsidRPr="003F48A7">
        <w:t>a number of</w:t>
      </w:r>
      <w:proofErr w:type="gramEnd"/>
      <w:r w:rsidRPr="003F48A7">
        <w:t xml:space="preserve"> replicas indicating how many Pods it should be </w:t>
      </w:r>
      <w:r>
        <w:t>maintained</w:t>
      </w:r>
      <w:r w:rsidRPr="003F48A7">
        <w:t xml:space="preserve">, and a pod template specifying the data of new Pods it should create to meet the number of replicas </w:t>
      </w:r>
      <w:r w:rsidRPr="003F48A7">
        <w:lastRenderedPageBreak/>
        <w:t>criteria. A Replica</w:t>
      </w:r>
      <w:r>
        <w:t xml:space="preserve"> </w:t>
      </w:r>
      <w:r w:rsidRPr="003F48A7">
        <w:t>Set then fulfills its purpose by creating and deleting Pods as needed to reach the desired number. When a Replica</w:t>
      </w:r>
      <w:r>
        <w:t xml:space="preserve"> </w:t>
      </w:r>
      <w:r w:rsidRPr="003F48A7">
        <w:t>Set needs to create new Pods, it uses its Pod template.</w:t>
      </w:r>
    </w:p>
    <w:p w14:paraId="15F798FF" w14:textId="77777777" w:rsidR="003F48A7" w:rsidRDefault="003F48A7" w:rsidP="003F48A7"/>
    <w:p w14:paraId="7D7D491E" w14:textId="2C6B93F8" w:rsidR="003F48A7" w:rsidRDefault="003F48A7" w:rsidP="003F48A7">
      <w:proofErr w:type="spellStart"/>
      <w:r w:rsidRPr="003F48A7">
        <w:t>ReplicaSet</w:t>
      </w:r>
      <w:proofErr w:type="spellEnd"/>
      <w:r w:rsidRPr="003F48A7">
        <w:t xml:space="preserve"> is an object that ensures a specified number of identical pods are </w:t>
      </w:r>
      <w:proofErr w:type="gramStart"/>
      <w:r w:rsidRPr="003F48A7">
        <w:t>running at all times</w:t>
      </w:r>
      <w:proofErr w:type="gramEnd"/>
      <w:r w:rsidRPr="003F48A7">
        <w:t>. It is a lower-level construct than a Deployment but is often used by Deployments internally to manage the pod replicas.</w:t>
      </w:r>
    </w:p>
    <w:p w14:paraId="2669F22F" w14:textId="77777777" w:rsidR="002A5FBF" w:rsidRDefault="002A5FBF" w:rsidP="003F48A7"/>
    <w:p w14:paraId="69181E35" w14:textId="2E3FCCD1" w:rsidR="002A5FBF" w:rsidRDefault="002A5FBF" w:rsidP="002A5FBF">
      <w:r>
        <w:t>Replica set Manifest File (</w:t>
      </w:r>
      <w:proofErr w:type="spellStart"/>
      <w:r>
        <w:t>Yaml</w:t>
      </w:r>
      <w:proofErr w:type="spellEnd"/>
      <w:r>
        <w:t xml:space="preserve"> File)</w:t>
      </w:r>
    </w:p>
    <w:p w14:paraId="251D2975" w14:textId="77777777" w:rsidR="002A5FBF" w:rsidRDefault="002A5FBF" w:rsidP="002A5FBF"/>
    <w:p w14:paraId="7CCE0A96" w14:textId="77777777" w:rsidR="002A5FBF" w:rsidRPr="002A5FBF" w:rsidRDefault="002A5FBF" w:rsidP="002A5FBF">
      <w:proofErr w:type="spellStart"/>
      <w:r w:rsidRPr="002A5FBF">
        <w:rPr>
          <w:b/>
          <w:bCs/>
        </w:rPr>
        <w:t>apiVersion</w:t>
      </w:r>
      <w:proofErr w:type="spellEnd"/>
      <w:r w:rsidRPr="002A5FBF">
        <w:t>: apps/v1</w:t>
      </w:r>
    </w:p>
    <w:p w14:paraId="07791DE6" w14:textId="77777777" w:rsidR="002A5FBF" w:rsidRPr="002A5FBF" w:rsidRDefault="002A5FBF" w:rsidP="002A5FBF">
      <w:r w:rsidRPr="002A5FBF">
        <w:rPr>
          <w:b/>
          <w:bCs/>
        </w:rPr>
        <w:t>kind</w:t>
      </w:r>
      <w:r w:rsidRPr="002A5FBF">
        <w:t xml:space="preserve">: </w:t>
      </w:r>
      <w:proofErr w:type="spellStart"/>
      <w:r w:rsidRPr="002A5FBF">
        <w:t>ReplicaSet</w:t>
      </w:r>
      <w:proofErr w:type="spellEnd"/>
    </w:p>
    <w:p w14:paraId="4C7CA857" w14:textId="77777777" w:rsidR="002A5FBF" w:rsidRPr="002A5FBF" w:rsidRDefault="002A5FBF" w:rsidP="002A5FBF">
      <w:r w:rsidRPr="002A5FBF">
        <w:rPr>
          <w:b/>
          <w:bCs/>
        </w:rPr>
        <w:t>metadata</w:t>
      </w:r>
      <w:r w:rsidRPr="002A5FBF">
        <w:t>:</w:t>
      </w:r>
    </w:p>
    <w:p w14:paraId="6552FCC0" w14:textId="77777777" w:rsidR="002A5FBF" w:rsidRPr="002A5FBF" w:rsidRDefault="002A5FBF" w:rsidP="002A5FBF">
      <w:r w:rsidRPr="002A5FBF">
        <w:t xml:space="preserve">  </w:t>
      </w:r>
      <w:r w:rsidRPr="002A5FBF">
        <w:rPr>
          <w:b/>
          <w:bCs/>
        </w:rPr>
        <w:t>name</w:t>
      </w:r>
      <w:r w:rsidRPr="002A5FBF">
        <w:t>: frontend</w:t>
      </w:r>
    </w:p>
    <w:p w14:paraId="3BB74836" w14:textId="77777777" w:rsidR="002A5FBF" w:rsidRPr="002A5FBF" w:rsidRDefault="002A5FBF" w:rsidP="002A5FBF">
      <w:r w:rsidRPr="002A5FBF">
        <w:t xml:space="preserve">  </w:t>
      </w:r>
      <w:r w:rsidRPr="002A5FBF">
        <w:rPr>
          <w:b/>
          <w:bCs/>
        </w:rPr>
        <w:t>labels</w:t>
      </w:r>
      <w:r w:rsidRPr="002A5FBF">
        <w:t>:</w:t>
      </w:r>
    </w:p>
    <w:p w14:paraId="015A2021" w14:textId="77777777" w:rsidR="002A5FBF" w:rsidRPr="002A5FBF" w:rsidRDefault="002A5FBF" w:rsidP="002A5FBF">
      <w:r w:rsidRPr="002A5FBF">
        <w:t xml:space="preserve">    </w:t>
      </w:r>
      <w:r w:rsidRPr="002A5FBF">
        <w:rPr>
          <w:b/>
          <w:bCs/>
        </w:rPr>
        <w:t>app</w:t>
      </w:r>
      <w:r w:rsidRPr="002A5FBF">
        <w:t>: guestbook</w:t>
      </w:r>
    </w:p>
    <w:p w14:paraId="798F43AA" w14:textId="77777777" w:rsidR="002A5FBF" w:rsidRPr="002A5FBF" w:rsidRDefault="002A5FBF" w:rsidP="002A5FBF">
      <w:r w:rsidRPr="002A5FBF">
        <w:t xml:space="preserve">    </w:t>
      </w:r>
      <w:r w:rsidRPr="002A5FBF">
        <w:rPr>
          <w:b/>
          <w:bCs/>
        </w:rPr>
        <w:t>tier</w:t>
      </w:r>
      <w:r w:rsidRPr="002A5FBF">
        <w:t>: frontend</w:t>
      </w:r>
    </w:p>
    <w:p w14:paraId="0823BB03" w14:textId="77777777" w:rsidR="002A5FBF" w:rsidRPr="002A5FBF" w:rsidRDefault="002A5FBF" w:rsidP="002A5FBF">
      <w:r w:rsidRPr="002A5FBF">
        <w:rPr>
          <w:b/>
          <w:bCs/>
        </w:rPr>
        <w:t>spec</w:t>
      </w:r>
      <w:r w:rsidRPr="002A5FBF">
        <w:t>:</w:t>
      </w:r>
    </w:p>
    <w:p w14:paraId="5DCA1078" w14:textId="77777777" w:rsidR="002A5FBF" w:rsidRPr="002A5FBF" w:rsidRDefault="002A5FBF" w:rsidP="002A5FBF">
      <w:r w:rsidRPr="002A5FBF">
        <w:t xml:space="preserve">  </w:t>
      </w:r>
      <w:r w:rsidRPr="002A5FBF">
        <w:rPr>
          <w:i/>
          <w:iCs/>
        </w:rPr>
        <w:t xml:space="preserve"># </w:t>
      </w:r>
      <w:proofErr w:type="gramStart"/>
      <w:r w:rsidRPr="002A5FBF">
        <w:rPr>
          <w:i/>
          <w:iCs/>
        </w:rPr>
        <w:t>modify</w:t>
      </w:r>
      <w:proofErr w:type="gramEnd"/>
      <w:r w:rsidRPr="002A5FBF">
        <w:rPr>
          <w:i/>
          <w:iCs/>
        </w:rPr>
        <w:t xml:space="preserve"> replicas according to your case</w:t>
      </w:r>
    </w:p>
    <w:p w14:paraId="2BE6B625" w14:textId="77777777" w:rsidR="002A5FBF" w:rsidRPr="002A5FBF" w:rsidRDefault="002A5FBF" w:rsidP="002A5FBF">
      <w:r w:rsidRPr="002A5FBF">
        <w:t xml:space="preserve">  </w:t>
      </w:r>
      <w:r w:rsidRPr="002A5FBF">
        <w:rPr>
          <w:b/>
          <w:bCs/>
        </w:rPr>
        <w:t>replicas</w:t>
      </w:r>
      <w:r w:rsidRPr="002A5FBF">
        <w:t>: 3</w:t>
      </w:r>
    </w:p>
    <w:p w14:paraId="4CE66828" w14:textId="77777777" w:rsidR="002A5FBF" w:rsidRPr="002A5FBF" w:rsidRDefault="002A5FBF" w:rsidP="002A5FBF">
      <w:r w:rsidRPr="002A5FBF">
        <w:t xml:space="preserve">  </w:t>
      </w:r>
      <w:r w:rsidRPr="002A5FBF">
        <w:rPr>
          <w:b/>
          <w:bCs/>
        </w:rPr>
        <w:t>selector</w:t>
      </w:r>
      <w:r w:rsidRPr="002A5FBF">
        <w:t>:</w:t>
      </w:r>
    </w:p>
    <w:p w14:paraId="3E36A1A5" w14:textId="77777777" w:rsidR="002A5FBF" w:rsidRPr="002A5FBF" w:rsidRDefault="002A5FBF" w:rsidP="002A5FBF">
      <w:r w:rsidRPr="002A5FBF">
        <w:t xml:space="preserve">    </w:t>
      </w:r>
      <w:proofErr w:type="spellStart"/>
      <w:r w:rsidRPr="002A5FBF">
        <w:rPr>
          <w:b/>
          <w:bCs/>
        </w:rPr>
        <w:t>matchLabels</w:t>
      </w:r>
      <w:proofErr w:type="spellEnd"/>
      <w:r w:rsidRPr="002A5FBF">
        <w:t>:</w:t>
      </w:r>
    </w:p>
    <w:p w14:paraId="50E40BFC" w14:textId="77777777" w:rsidR="002A5FBF" w:rsidRPr="002A5FBF" w:rsidRDefault="002A5FBF" w:rsidP="002A5FBF">
      <w:r w:rsidRPr="002A5FBF">
        <w:t xml:space="preserve">      </w:t>
      </w:r>
      <w:r w:rsidRPr="002A5FBF">
        <w:rPr>
          <w:b/>
          <w:bCs/>
        </w:rPr>
        <w:t>tier</w:t>
      </w:r>
      <w:r w:rsidRPr="002A5FBF">
        <w:t>: frontend</w:t>
      </w:r>
    </w:p>
    <w:p w14:paraId="57ACA29B" w14:textId="77777777" w:rsidR="002A5FBF" w:rsidRPr="002A5FBF" w:rsidRDefault="002A5FBF" w:rsidP="002A5FBF">
      <w:r w:rsidRPr="002A5FBF">
        <w:t xml:space="preserve">  </w:t>
      </w:r>
      <w:r w:rsidRPr="002A5FBF">
        <w:rPr>
          <w:b/>
          <w:bCs/>
        </w:rPr>
        <w:t>template</w:t>
      </w:r>
      <w:r w:rsidRPr="002A5FBF">
        <w:t>:</w:t>
      </w:r>
    </w:p>
    <w:p w14:paraId="14E6E8E8" w14:textId="77777777" w:rsidR="002A5FBF" w:rsidRPr="002A5FBF" w:rsidRDefault="002A5FBF" w:rsidP="002A5FBF">
      <w:r w:rsidRPr="002A5FBF">
        <w:t xml:space="preserve">    </w:t>
      </w:r>
      <w:r w:rsidRPr="002A5FBF">
        <w:rPr>
          <w:b/>
          <w:bCs/>
        </w:rPr>
        <w:t>metadata</w:t>
      </w:r>
      <w:r w:rsidRPr="002A5FBF">
        <w:t>:</w:t>
      </w:r>
    </w:p>
    <w:p w14:paraId="7981C287" w14:textId="77777777" w:rsidR="002A5FBF" w:rsidRPr="002A5FBF" w:rsidRDefault="002A5FBF" w:rsidP="002A5FBF">
      <w:r w:rsidRPr="002A5FBF">
        <w:t xml:space="preserve">      </w:t>
      </w:r>
      <w:r w:rsidRPr="002A5FBF">
        <w:rPr>
          <w:b/>
          <w:bCs/>
        </w:rPr>
        <w:t>labels</w:t>
      </w:r>
      <w:r w:rsidRPr="002A5FBF">
        <w:t>:</w:t>
      </w:r>
    </w:p>
    <w:p w14:paraId="0210A25E" w14:textId="77777777" w:rsidR="002A5FBF" w:rsidRPr="002A5FBF" w:rsidRDefault="002A5FBF" w:rsidP="002A5FBF">
      <w:r w:rsidRPr="002A5FBF">
        <w:t xml:space="preserve">        </w:t>
      </w:r>
      <w:r w:rsidRPr="002A5FBF">
        <w:rPr>
          <w:b/>
          <w:bCs/>
        </w:rPr>
        <w:t>tier</w:t>
      </w:r>
      <w:r w:rsidRPr="002A5FBF">
        <w:t>: frontend</w:t>
      </w:r>
    </w:p>
    <w:p w14:paraId="5331A439" w14:textId="77777777" w:rsidR="002A5FBF" w:rsidRPr="002A5FBF" w:rsidRDefault="002A5FBF" w:rsidP="002A5FBF">
      <w:r w:rsidRPr="002A5FBF">
        <w:t xml:space="preserve">    </w:t>
      </w:r>
      <w:r w:rsidRPr="002A5FBF">
        <w:rPr>
          <w:b/>
          <w:bCs/>
        </w:rPr>
        <w:t>spec</w:t>
      </w:r>
      <w:r w:rsidRPr="002A5FBF">
        <w:t>:</w:t>
      </w:r>
    </w:p>
    <w:p w14:paraId="327601C4" w14:textId="77777777" w:rsidR="002A5FBF" w:rsidRPr="002A5FBF" w:rsidRDefault="002A5FBF" w:rsidP="002A5FBF">
      <w:r w:rsidRPr="002A5FBF">
        <w:t xml:space="preserve">      </w:t>
      </w:r>
      <w:r w:rsidRPr="002A5FBF">
        <w:rPr>
          <w:b/>
          <w:bCs/>
        </w:rPr>
        <w:t>containers</w:t>
      </w:r>
      <w:r w:rsidRPr="002A5FBF">
        <w:t>:</w:t>
      </w:r>
    </w:p>
    <w:p w14:paraId="742E8BA0" w14:textId="77777777" w:rsidR="002A5FBF" w:rsidRPr="002A5FBF" w:rsidRDefault="002A5FBF" w:rsidP="002A5FBF">
      <w:r w:rsidRPr="002A5FBF">
        <w:t xml:space="preserve">      - </w:t>
      </w:r>
      <w:r w:rsidRPr="002A5FBF">
        <w:rPr>
          <w:b/>
          <w:bCs/>
        </w:rPr>
        <w:t>name</w:t>
      </w:r>
      <w:r w:rsidRPr="002A5FBF">
        <w:t xml:space="preserve">: </w:t>
      </w:r>
      <w:proofErr w:type="spellStart"/>
      <w:r w:rsidRPr="002A5FBF">
        <w:t>php-redis</w:t>
      </w:r>
      <w:proofErr w:type="spellEnd"/>
    </w:p>
    <w:p w14:paraId="38AF67A5" w14:textId="77777777" w:rsidR="002A5FBF" w:rsidRPr="002A5FBF" w:rsidRDefault="002A5FBF" w:rsidP="002A5FBF">
      <w:r w:rsidRPr="002A5FBF">
        <w:t xml:space="preserve">        </w:t>
      </w:r>
      <w:r w:rsidRPr="002A5FBF">
        <w:rPr>
          <w:b/>
          <w:bCs/>
        </w:rPr>
        <w:t>image</w:t>
      </w:r>
      <w:r w:rsidRPr="002A5FBF">
        <w:t>: gcr.io/</w:t>
      </w:r>
      <w:proofErr w:type="spellStart"/>
      <w:r w:rsidRPr="002A5FBF">
        <w:t>google_samples</w:t>
      </w:r>
      <w:proofErr w:type="spellEnd"/>
      <w:r w:rsidRPr="002A5FBF">
        <w:t>/gb-</w:t>
      </w:r>
      <w:proofErr w:type="gramStart"/>
      <w:r w:rsidRPr="002A5FBF">
        <w:t>frontend:v</w:t>
      </w:r>
      <w:proofErr w:type="gramEnd"/>
      <w:r w:rsidRPr="002A5FBF">
        <w:t>3</w:t>
      </w:r>
    </w:p>
    <w:p w14:paraId="621E80BE" w14:textId="77777777" w:rsidR="003F48A7" w:rsidRDefault="003F48A7" w:rsidP="003F48A7"/>
    <w:p w14:paraId="2ED42026" w14:textId="77777777" w:rsidR="003F48A7" w:rsidRDefault="003F48A7" w:rsidP="003F48A7"/>
    <w:p w14:paraId="266E672B" w14:textId="22A77063" w:rsidR="003F48A7" w:rsidRDefault="003F48A7" w:rsidP="003F48A7">
      <w:r>
        <w:t>8)</w:t>
      </w:r>
      <w:r w:rsidR="002A5FBF">
        <w:t xml:space="preserve"> </w:t>
      </w:r>
      <w:r w:rsidR="002A5FBF" w:rsidRPr="002A5FBF">
        <w:t xml:space="preserve">what </w:t>
      </w:r>
      <w:r w:rsidR="002A5FBF">
        <w:t xml:space="preserve">is </w:t>
      </w:r>
      <w:proofErr w:type="spellStart"/>
      <w:r w:rsidR="002A5FBF">
        <w:t>D</w:t>
      </w:r>
      <w:r w:rsidR="002A5FBF" w:rsidRPr="002A5FBF">
        <w:t>eamon</w:t>
      </w:r>
      <w:proofErr w:type="spellEnd"/>
      <w:r w:rsidR="002A5FBF">
        <w:t xml:space="preserve"> </w:t>
      </w:r>
      <w:r w:rsidR="002A5FBF" w:rsidRPr="002A5FBF">
        <w:t>set</w:t>
      </w:r>
      <w:r w:rsidR="002A5FBF">
        <w:t>?</w:t>
      </w:r>
    </w:p>
    <w:p w14:paraId="6EDA875D" w14:textId="77777777" w:rsidR="002A5FBF" w:rsidRDefault="002A5FBF" w:rsidP="003F48A7"/>
    <w:p w14:paraId="202428C7" w14:textId="77777777" w:rsidR="0016669F" w:rsidRPr="0016669F" w:rsidRDefault="0016669F" w:rsidP="0016669F">
      <w:r w:rsidRPr="0016669F">
        <w:t>A </w:t>
      </w:r>
      <w:proofErr w:type="spellStart"/>
      <w:r w:rsidRPr="0016669F">
        <w:rPr>
          <w:i/>
          <w:iCs/>
        </w:rPr>
        <w:t>DaemonSet</w:t>
      </w:r>
      <w:proofErr w:type="spellEnd"/>
      <w:r w:rsidRPr="0016669F">
        <w:t xml:space="preserve"> ensures that all (or some) Nodes run a copy of a Pod. As nodes are added to the cluster, Pods are added to them. As nodes are removed from the cluster, those Pods are garbage collected. Deleting a </w:t>
      </w:r>
      <w:proofErr w:type="spellStart"/>
      <w:r w:rsidRPr="0016669F">
        <w:t>DaemonSet</w:t>
      </w:r>
      <w:proofErr w:type="spellEnd"/>
      <w:r w:rsidRPr="0016669F">
        <w:t xml:space="preserve"> will clean up the Pods it created.</w:t>
      </w:r>
    </w:p>
    <w:p w14:paraId="263D0FB8" w14:textId="77777777" w:rsidR="0016669F" w:rsidRPr="0016669F" w:rsidRDefault="0016669F" w:rsidP="0016669F">
      <w:r w:rsidRPr="0016669F">
        <w:t xml:space="preserve">Some typical uses of a </w:t>
      </w:r>
      <w:proofErr w:type="spellStart"/>
      <w:r w:rsidRPr="0016669F">
        <w:t>DaemonSet</w:t>
      </w:r>
      <w:proofErr w:type="spellEnd"/>
      <w:r w:rsidRPr="0016669F">
        <w:t xml:space="preserve"> are:</w:t>
      </w:r>
    </w:p>
    <w:p w14:paraId="0F90CCE1" w14:textId="77777777" w:rsidR="0016669F" w:rsidRPr="0016669F" w:rsidRDefault="0016669F" w:rsidP="0016669F">
      <w:pPr>
        <w:numPr>
          <w:ilvl w:val="0"/>
          <w:numId w:val="35"/>
        </w:numPr>
      </w:pPr>
      <w:r w:rsidRPr="0016669F">
        <w:t>running a cluster storage daemon on every node</w:t>
      </w:r>
    </w:p>
    <w:p w14:paraId="41108EB5" w14:textId="77777777" w:rsidR="0016669F" w:rsidRPr="0016669F" w:rsidRDefault="0016669F" w:rsidP="0016669F">
      <w:pPr>
        <w:numPr>
          <w:ilvl w:val="0"/>
          <w:numId w:val="35"/>
        </w:numPr>
      </w:pPr>
      <w:r w:rsidRPr="0016669F">
        <w:t>running a logs collection daemon on every node</w:t>
      </w:r>
    </w:p>
    <w:p w14:paraId="333F8DB9" w14:textId="77777777" w:rsidR="0016669F" w:rsidRPr="0016669F" w:rsidRDefault="0016669F" w:rsidP="0016669F">
      <w:pPr>
        <w:numPr>
          <w:ilvl w:val="0"/>
          <w:numId w:val="35"/>
        </w:numPr>
      </w:pPr>
      <w:r w:rsidRPr="0016669F">
        <w:t>running a node monitoring daemon on every node</w:t>
      </w:r>
    </w:p>
    <w:p w14:paraId="0DE270CA" w14:textId="77777777" w:rsidR="002A5FBF" w:rsidRDefault="002A5FBF" w:rsidP="003F48A7"/>
    <w:p w14:paraId="67209BA9" w14:textId="77777777" w:rsidR="002A5FBF" w:rsidRPr="002A5FBF" w:rsidRDefault="002A5FBF" w:rsidP="002A5FBF">
      <w:pPr>
        <w:rPr>
          <w:b/>
          <w:bCs/>
        </w:rPr>
      </w:pPr>
      <w:proofErr w:type="spellStart"/>
      <w:r w:rsidRPr="002A5FBF">
        <w:rPr>
          <w:b/>
          <w:bCs/>
        </w:rPr>
        <w:t>apiVersion</w:t>
      </w:r>
      <w:proofErr w:type="spellEnd"/>
      <w:r w:rsidRPr="002A5FBF">
        <w:rPr>
          <w:b/>
          <w:bCs/>
        </w:rPr>
        <w:t>: apps/v1</w:t>
      </w:r>
    </w:p>
    <w:p w14:paraId="690084D9" w14:textId="77777777" w:rsidR="002A5FBF" w:rsidRPr="002A5FBF" w:rsidRDefault="002A5FBF" w:rsidP="002A5FBF">
      <w:pPr>
        <w:rPr>
          <w:b/>
          <w:bCs/>
        </w:rPr>
      </w:pPr>
      <w:r w:rsidRPr="002A5FBF">
        <w:rPr>
          <w:b/>
          <w:bCs/>
        </w:rPr>
        <w:t xml:space="preserve">kind: </w:t>
      </w:r>
      <w:proofErr w:type="spellStart"/>
      <w:r w:rsidRPr="002A5FBF">
        <w:rPr>
          <w:b/>
          <w:bCs/>
        </w:rPr>
        <w:t>DaemonSet</w:t>
      </w:r>
      <w:proofErr w:type="spellEnd"/>
    </w:p>
    <w:p w14:paraId="53F56C98" w14:textId="77777777" w:rsidR="002A5FBF" w:rsidRPr="002A5FBF" w:rsidRDefault="002A5FBF" w:rsidP="002A5FBF">
      <w:pPr>
        <w:rPr>
          <w:b/>
          <w:bCs/>
        </w:rPr>
      </w:pPr>
      <w:r w:rsidRPr="002A5FBF">
        <w:rPr>
          <w:b/>
          <w:bCs/>
        </w:rPr>
        <w:t>metadata:</w:t>
      </w:r>
    </w:p>
    <w:p w14:paraId="0953F56A" w14:textId="77777777" w:rsidR="002A5FBF" w:rsidRPr="002A5FBF" w:rsidRDefault="002A5FBF" w:rsidP="002A5FBF">
      <w:pPr>
        <w:rPr>
          <w:b/>
          <w:bCs/>
        </w:rPr>
      </w:pPr>
      <w:r w:rsidRPr="002A5FBF">
        <w:rPr>
          <w:b/>
          <w:bCs/>
        </w:rPr>
        <w:t xml:space="preserve">  name: </w:t>
      </w:r>
      <w:proofErr w:type="spellStart"/>
      <w:r w:rsidRPr="002A5FBF">
        <w:rPr>
          <w:b/>
          <w:bCs/>
        </w:rPr>
        <w:t>mynode</w:t>
      </w:r>
      <w:proofErr w:type="spellEnd"/>
      <w:r w:rsidRPr="002A5FBF">
        <w:rPr>
          <w:b/>
          <w:bCs/>
        </w:rPr>
        <w:t>-exporter</w:t>
      </w:r>
    </w:p>
    <w:p w14:paraId="74FA9016" w14:textId="77777777" w:rsidR="002A5FBF" w:rsidRPr="002A5FBF" w:rsidRDefault="002A5FBF" w:rsidP="002A5FBF">
      <w:pPr>
        <w:rPr>
          <w:b/>
          <w:bCs/>
        </w:rPr>
      </w:pPr>
      <w:r w:rsidRPr="002A5FBF">
        <w:rPr>
          <w:b/>
          <w:bCs/>
        </w:rPr>
        <w:t>  labels:</w:t>
      </w:r>
    </w:p>
    <w:p w14:paraId="4B769F1E" w14:textId="77777777" w:rsidR="002A5FBF" w:rsidRPr="002A5FBF" w:rsidRDefault="002A5FBF" w:rsidP="002A5FBF">
      <w:pPr>
        <w:rPr>
          <w:b/>
          <w:bCs/>
        </w:rPr>
      </w:pPr>
      <w:r w:rsidRPr="002A5FBF">
        <w:rPr>
          <w:b/>
          <w:bCs/>
        </w:rPr>
        <w:lastRenderedPageBreak/>
        <w:t xml:space="preserve">    app: </w:t>
      </w:r>
      <w:proofErr w:type="spellStart"/>
      <w:r w:rsidRPr="002A5FBF">
        <w:rPr>
          <w:b/>
          <w:bCs/>
        </w:rPr>
        <w:t>mynode</w:t>
      </w:r>
      <w:proofErr w:type="spellEnd"/>
      <w:r w:rsidRPr="002A5FBF">
        <w:rPr>
          <w:b/>
          <w:bCs/>
        </w:rPr>
        <w:t>-exporter</w:t>
      </w:r>
    </w:p>
    <w:p w14:paraId="20C316F2" w14:textId="77777777" w:rsidR="002A5FBF" w:rsidRPr="002A5FBF" w:rsidRDefault="002A5FBF" w:rsidP="002A5FBF">
      <w:pPr>
        <w:rPr>
          <w:b/>
          <w:bCs/>
        </w:rPr>
      </w:pPr>
      <w:r w:rsidRPr="002A5FBF">
        <w:rPr>
          <w:b/>
          <w:bCs/>
        </w:rPr>
        <w:t>spec:</w:t>
      </w:r>
    </w:p>
    <w:p w14:paraId="7753FB9B" w14:textId="77777777" w:rsidR="002A5FBF" w:rsidRPr="002A5FBF" w:rsidRDefault="002A5FBF" w:rsidP="002A5FBF">
      <w:pPr>
        <w:rPr>
          <w:b/>
          <w:bCs/>
        </w:rPr>
      </w:pPr>
      <w:r w:rsidRPr="002A5FBF">
        <w:rPr>
          <w:b/>
          <w:bCs/>
        </w:rPr>
        <w:t>  selector:</w:t>
      </w:r>
    </w:p>
    <w:p w14:paraId="6BE86443" w14:textId="77777777" w:rsidR="002A5FBF" w:rsidRPr="002A5FBF" w:rsidRDefault="002A5FBF" w:rsidP="002A5FBF">
      <w:pPr>
        <w:rPr>
          <w:b/>
          <w:bCs/>
        </w:rPr>
      </w:pPr>
      <w:r w:rsidRPr="002A5FBF">
        <w:rPr>
          <w:b/>
          <w:bCs/>
        </w:rPr>
        <w:t xml:space="preserve">    </w:t>
      </w:r>
      <w:proofErr w:type="spellStart"/>
      <w:r w:rsidRPr="002A5FBF">
        <w:rPr>
          <w:b/>
          <w:bCs/>
        </w:rPr>
        <w:t>matchLabels</w:t>
      </w:r>
      <w:proofErr w:type="spellEnd"/>
      <w:r w:rsidRPr="002A5FBF">
        <w:rPr>
          <w:b/>
          <w:bCs/>
        </w:rPr>
        <w:t>:</w:t>
      </w:r>
    </w:p>
    <w:p w14:paraId="4D5B6164" w14:textId="77777777" w:rsidR="002A5FBF" w:rsidRPr="002A5FBF" w:rsidRDefault="002A5FBF" w:rsidP="002A5FBF">
      <w:pPr>
        <w:rPr>
          <w:b/>
          <w:bCs/>
        </w:rPr>
      </w:pPr>
      <w:r w:rsidRPr="002A5FBF">
        <w:rPr>
          <w:b/>
          <w:bCs/>
        </w:rPr>
        <w:t xml:space="preserve">      app: </w:t>
      </w:r>
      <w:proofErr w:type="spellStart"/>
      <w:r w:rsidRPr="002A5FBF">
        <w:rPr>
          <w:b/>
          <w:bCs/>
        </w:rPr>
        <w:t>mynode</w:t>
      </w:r>
      <w:proofErr w:type="spellEnd"/>
      <w:r w:rsidRPr="002A5FBF">
        <w:rPr>
          <w:b/>
          <w:bCs/>
        </w:rPr>
        <w:t>-exporter</w:t>
      </w:r>
    </w:p>
    <w:p w14:paraId="45B40754" w14:textId="77777777" w:rsidR="002A5FBF" w:rsidRPr="002A5FBF" w:rsidRDefault="002A5FBF" w:rsidP="002A5FBF">
      <w:pPr>
        <w:rPr>
          <w:b/>
          <w:bCs/>
        </w:rPr>
      </w:pPr>
      <w:r w:rsidRPr="002A5FBF">
        <w:rPr>
          <w:b/>
          <w:bCs/>
        </w:rPr>
        <w:t>  template:</w:t>
      </w:r>
    </w:p>
    <w:p w14:paraId="2689FEBA" w14:textId="77777777" w:rsidR="002A5FBF" w:rsidRPr="002A5FBF" w:rsidRDefault="002A5FBF" w:rsidP="002A5FBF">
      <w:pPr>
        <w:rPr>
          <w:b/>
          <w:bCs/>
        </w:rPr>
      </w:pPr>
      <w:r w:rsidRPr="002A5FBF">
        <w:rPr>
          <w:b/>
          <w:bCs/>
        </w:rPr>
        <w:t>    metadata:</w:t>
      </w:r>
    </w:p>
    <w:p w14:paraId="16FDFDEA" w14:textId="77777777" w:rsidR="002A5FBF" w:rsidRPr="002A5FBF" w:rsidRDefault="002A5FBF" w:rsidP="002A5FBF">
      <w:pPr>
        <w:rPr>
          <w:b/>
          <w:bCs/>
        </w:rPr>
      </w:pPr>
      <w:r w:rsidRPr="002A5FBF">
        <w:rPr>
          <w:b/>
          <w:bCs/>
        </w:rPr>
        <w:t>      labels:</w:t>
      </w:r>
    </w:p>
    <w:p w14:paraId="2902B368" w14:textId="77777777" w:rsidR="002A5FBF" w:rsidRPr="002A5FBF" w:rsidRDefault="002A5FBF" w:rsidP="002A5FBF">
      <w:pPr>
        <w:rPr>
          <w:b/>
          <w:bCs/>
        </w:rPr>
      </w:pPr>
      <w:r w:rsidRPr="002A5FBF">
        <w:rPr>
          <w:b/>
          <w:bCs/>
        </w:rPr>
        <w:t xml:space="preserve">        app: </w:t>
      </w:r>
      <w:proofErr w:type="spellStart"/>
      <w:r w:rsidRPr="002A5FBF">
        <w:rPr>
          <w:b/>
          <w:bCs/>
        </w:rPr>
        <w:t>mynode</w:t>
      </w:r>
      <w:proofErr w:type="spellEnd"/>
      <w:r w:rsidRPr="002A5FBF">
        <w:rPr>
          <w:b/>
          <w:bCs/>
        </w:rPr>
        <w:t>-exporter</w:t>
      </w:r>
    </w:p>
    <w:p w14:paraId="67A95580" w14:textId="77777777" w:rsidR="002A5FBF" w:rsidRPr="002A5FBF" w:rsidRDefault="002A5FBF" w:rsidP="002A5FBF">
      <w:pPr>
        <w:rPr>
          <w:b/>
          <w:bCs/>
        </w:rPr>
      </w:pPr>
      <w:r w:rsidRPr="002A5FBF">
        <w:rPr>
          <w:b/>
          <w:bCs/>
        </w:rPr>
        <w:t>    spec:</w:t>
      </w:r>
    </w:p>
    <w:p w14:paraId="6641FC98" w14:textId="77777777" w:rsidR="002A5FBF" w:rsidRPr="002A5FBF" w:rsidRDefault="002A5FBF" w:rsidP="002A5FBF">
      <w:pPr>
        <w:rPr>
          <w:b/>
          <w:bCs/>
        </w:rPr>
      </w:pPr>
      <w:r w:rsidRPr="002A5FBF">
        <w:rPr>
          <w:b/>
          <w:bCs/>
        </w:rPr>
        <w:t>       containers:</w:t>
      </w:r>
    </w:p>
    <w:p w14:paraId="0C843F0B" w14:textId="77777777" w:rsidR="002A5FBF" w:rsidRPr="002A5FBF" w:rsidRDefault="002A5FBF" w:rsidP="002A5FBF">
      <w:pPr>
        <w:rPr>
          <w:b/>
          <w:bCs/>
        </w:rPr>
      </w:pPr>
      <w:r w:rsidRPr="002A5FBF">
        <w:rPr>
          <w:b/>
          <w:bCs/>
        </w:rPr>
        <w:t xml:space="preserve">          - name: </w:t>
      </w:r>
      <w:proofErr w:type="spellStart"/>
      <w:r w:rsidRPr="002A5FBF">
        <w:rPr>
          <w:b/>
          <w:bCs/>
        </w:rPr>
        <w:t>mynode</w:t>
      </w:r>
      <w:proofErr w:type="spellEnd"/>
      <w:r w:rsidRPr="002A5FBF">
        <w:rPr>
          <w:b/>
          <w:bCs/>
        </w:rPr>
        <w:t>-exporter</w:t>
      </w:r>
    </w:p>
    <w:p w14:paraId="48734B15" w14:textId="77777777" w:rsidR="002A5FBF" w:rsidRPr="002A5FBF" w:rsidRDefault="002A5FBF" w:rsidP="002A5FBF">
      <w:pPr>
        <w:rPr>
          <w:b/>
          <w:bCs/>
        </w:rPr>
      </w:pPr>
      <w:r w:rsidRPr="002A5FBF">
        <w:rPr>
          <w:b/>
          <w:bCs/>
        </w:rPr>
        <w:t>            image: prom/node-</w:t>
      </w:r>
      <w:proofErr w:type="gramStart"/>
      <w:r w:rsidRPr="002A5FBF">
        <w:rPr>
          <w:b/>
          <w:bCs/>
        </w:rPr>
        <w:t>exporter:v</w:t>
      </w:r>
      <w:proofErr w:type="gramEnd"/>
      <w:r w:rsidRPr="002A5FBF">
        <w:rPr>
          <w:b/>
          <w:bCs/>
        </w:rPr>
        <w:t>0.18.1</w:t>
      </w:r>
    </w:p>
    <w:p w14:paraId="0A14466A" w14:textId="77777777" w:rsidR="002A5FBF" w:rsidRPr="002A5FBF" w:rsidRDefault="002A5FBF" w:rsidP="002A5FBF">
      <w:pPr>
        <w:rPr>
          <w:b/>
          <w:bCs/>
        </w:rPr>
      </w:pPr>
      <w:r w:rsidRPr="002A5FBF">
        <w:rPr>
          <w:b/>
          <w:bCs/>
        </w:rPr>
        <w:t>            ports:</w:t>
      </w:r>
    </w:p>
    <w:p w14:paraId="46DE058F" w14:textId="77777777" w:rsidR="002A5FBF" w:rsidRPr="002A5FBF" w:rsidRDefault="002A5FBF" w:rsidP="002A5FBF">
      <w:pPr>
        <w:rPr>
          <w:b/>
          <w:bCs/>
        </w:rPr>
      </w:pPr>
      <w:r w:rsidRPr="002A5FBF">
        <w:rPr>
          <w:b/>
          <w:bCs/>
        </w:rPr>
        <w:t xml:space="preserve">              - </w:t>
      </w:r>
      <w:proofErr w:type="spellStart"/>
      <w:r w:rsidRPr="002A5FBF">
        <w:rPr>
          <w:b/>
          <w:bCs/>
        </w:rPr>
        <w:t>containerPort</w:t>
      </w:r>
      <w:proofErr w:type="spellEnd"/>
      <w:r w:rsidRPr="002A5FBF">
        <w:rPr>
          <w:b/>
          <w:bCs/>
        </w:rPr>
        <w:t>: 9100</w:t>
      </w:r>
    </w:p>
    <w:p w14:paraId="4E880981" w14:textId="77777777" w:rsidR="002A5FBF" w:rsidRPr="002A5FBF" w:rsidRDefault="002A5FBF" w:rsidP="002A5FBF">
      <w:pPr>
        <w:rPr>
          <w:b/>
          <w:bCs/>
        </w:rPr>
      </w:pPr>
      <w:r w:rsidRPr="002A5FBF">
        <w:rPr>
          <w:b/>
          <w:bCs/>
        </w:rPr>
        <w:t xml:space="preserve">                </w:t>
      </w:r>
      <w:proofErr w:type="spellStart"/>
      <w:r w:rsidRPr="002A5FBF">
        <w:rPr>
          <w:b/>
          <w:bCs/>
        </w:rPr>
        <w:t>hostPort</w:t>
      </w:r>
      <w:proofErr w:type="spellEnd"/>
      <w:r w:rsidRPr="002A5FBF">
        <w:rPr>
          <w:b/>
          <w:bCs/>
        </w:rPr>
        <w:t>: 9100</w:t>
      </w:r>
    </w:p>
    <w:p w14:paraId="53E16970" w14:textId="77777777" w:rsidR="002A5FBF" w:rsidRDefault="002A5FBF" w:rsidP="002A5FBF">
      <w:pPr>
        <w:rPr>
          <w:b/>
          <w:bCs/>
        </w:rPr>
      </w:pPr>
      <w:r w:rsidRPr="002A5FBF">
        <w:rPr>
          <w:b/>
          <w:bCs/>
        </w:rPr>
        <w:t>                protocol: TCP</w:t>
      </w:r>
    </w:p>
    <w:p w14:paraId="2CFA5A8B" w14:textId="77777777" w:rsidR="0016669F" w:rsidRDefault="0016669F" w:rsidP="002A5FBF">
      <w:pPr>
        <w:rPr>
          <w:b/>
          <w:bCs/>
        </w:rPr>
      </w:pPr>
    </w:p>
    <w:p w14:paraId="3E25E7C5" w14:textId="4ABF80D4" w:rsidR="0016669F" w:rsidRDefault="0016669F" w:rsidP="002A5FBF">
      <w:r>
        <w:t xml:space="preserve">9) </w:t>
      </w:r>
      <w:r w:rsidRPr="0016669F">
        <w:t xml:space="preserve">what is </w:t>
      </w:r>
      <w:r>
        <w:t>C</w:t>
      </w:r>
      <w:r w:rsidRPr="0016669F">
        <w:t xml:space="preserve">onflict </w:t>
      </w:r>
      <w:proofErr w:type="gramStart"/>
      <w:r w:rsidRPr="0016669F">
        <w:t>map</w:t>
      </w:r>
      <w:r>
        <w:t xml:space="preserve"> ?</w:t>
      </w:r>
      <w:proofErr w:type="gramEnd"/>
    </w:p>
    <w:p w14:paraId="40E8E534" w14:textId="77777777" w:rsidR="0016669F" w:rsidRDefault="0016669F" w:rsidP="002A5FBF"/>
    <w:p w14:paraId="28F2E438" w14:textId="0B9DD2A3" w:rsidR="0016669F" w:rsidRDefault="0016669F" w:rsidP="002A5FBF">
      <w:r w:rsidRPr="0016669F">
        <w:t>Config</w:t>
      </w:r>
      <w:r>
        <w:t xml:space="preserve"> </w:t>
      </w:r>
      <w:r w:rsidRPr="0016669F">
        <w:t>Map is an API object used to store non-sensitive configuration data that can be consumed by pods, containers, or other resources in the cluster. It provides a way to decouple configuration from the application code, allowing for easier management and modification of configuration settings without redeploying the application.</w:t>
      </w:r>
      <w:r>
        <w:t xml:space="preserve"> </w:t>
      </w:r>
      <w:r w:rsidRPr="0016669F">
        <w:t>Config</w:t>
      </w:r>
      <w:r>
        <w:t xml:space="preserve"> </w:t>
      </w:r>
      <w:r w:rsidRPr="0016669F">
        <w:t>Map can store key-value pairs or even entire configuration files.</w:t>
      </w:r>
    </w:p>
    <w:p w14:paraId="29DDFE50" w14:textId="77777777" w:rsidR="0016669F" w:rsidRDefault="0016669F" w:rsidP="002A5FBF"/>
    <w:p w14:paraId="39F70CA2" w14:textId="77777777" w:rsidR="0016669F" w:rsidRDefault="0016669F" w:rsidP="002A5FBF">
      <w:r>
        <w:t>10)</w:t>
      </w:r>
      <w:r w:rsidRPr="0016669F">
        <w:t xml:space="preserve"> what is </w:t>
      </w:r>
      <w:proofErr w:type="gramStart"/>
      <w:r w:rsidRPr="0016669F">
        <w:t>secrets</w:t>
      </w:r>
      <w:r>
        <w:t xml:space="preserve"> ?</w:t>
      </w:r>
      <w:proofErr w:type="gramEnd"/>
    </w:p>
    <w:p w14:paraId="53DF737E" w14:textId="77777777" w:rsidR="0016669F" w:rsidRDefault="0016669F" w:rsidP="002A5FBF"/>
    <w:p w14:paraId="52AF8F22" w14:textId="77777777" w:rsidR="007609F9" w:rsidRPr="007609F9" w:rsidRDefault="007609F9" w:rsidP="007609F9">
      <w:r w:rsidRPr="007609F9">
        <w:t>A Secret is an object that contains a small amount of sensitive data such as a password, a token, or a key. Such information might otherwise be put in a </w:t>
      </w:r>
      <w:hyperlink r:id="rId20" w:tgtFrame="_blank" w:history="1">
        <w:r w:rsidRPr="007609F9">
          <w:rPr>
            <w:rStyle w:val="Hyperlink"/>
          </w:rPr>
          <w:t>Pod</w:t>
        </w:r>
      </w:hyperlink>
      <w:r w:rsidRPr="007609F9">
        <w:t> specification or in a </w:t>
      </w:r>
      <w:hyperlink r:id="rId21" w:anchor="term-image" w:tgtFrame="_blank" w:history="1">
        <w:r w:rsidRPr="007609F9">
          <w:rPr>
            <w:rStyle w:val="Hyperlink"/>
          </w:rPr>
          <w:t>container image</w:t>
        </w:r>
      </w:hyperlink>
      <w:r w:rsidRPr="007609F9">
        <w:t>. Using a Secret means that you don't need to include confidential data in your application code.</w:t>
      </w:r>
    </w:p>
    <w:p w14:paraId="3412EA36" w14:textId="77777777" w:rsidR="007609F9" w:rsidRPr="007609F9" w:rsidRDefault="007609F9" w:rsidP="007609F9">
      <w:r w:rsidRPr="007609F9">
        <w:t>Because Secrets can be created independently of the Pods that use them, there is less risk of the Secret (and its data) being exposed during the workflow of creating, viewing, and editing Pods. Kubernetes, and applications that run in your cluster, can also take additional precautions with Secrets, such as avoiding writing secret data to nonvolatile storage.</w:t>
      </w:r>
    </w:p>
    <w:p w14:paraId="5D2A12E3" w14:textId="77777777" w:rsidR="007609F9" w:rsidRDefault="007609F9" w:rsidP="002A5FBF"/>
    <w:p w14:paraId="478ABABA" w14:textId="3E1FD6DE" w:rsidR="007609F9" w:rsidRDefault="007609F9" w:rsidP="002A5FBF">
      <w:r>
        <w:t xml:space="preserve">11) </w:t>
      </w:r>
      <w:proofErr w:type="gramStart"/>
      <w:r>
        <w:t>what</w:t>
      </w:r>
      <w:proofErr w:type="gramEnd"/>
      <w:r>
        <w:t xml:space="preserve"> are the services in Kubernetes and its types? </w:t>
      </w:r>
    </w:p>
    <w:p w14:paraId="442C4646" w14:textId="77777777" w:rsidR="007609F9" w:rsidRDefault="007609F9" w:rsidP="002A5FBF"/>
    <w:p w14:paraId="599C3D5C" w14:textId="740104B9" w:rsidR="007609F9" w:rsidRDefault="007609F9" w:rsidP="007609F9">
      <w:r>
        <w:t xml:space="preserve">      </w:t>
      </w:r>
      <w:r w:rsidRPr="007609F9">
        <w:t>There are four types of Kubernetes services — </w:t>
      </w:r>
      <w:proofErr w:type="spellStart"/>
      <w:r w:rsidRPr="007609F9">
        <w:t>ClusterIP</w:t>
      </w:r>
      <w:proofErr w:type="spellEnd"/>
      <w:r w:rsidRPr="007609F9">
        <w:t>, </w:t>
      </w:r>
      <w:proofErr w:type="spellStart"/>
      <w:r w:rsidRPr="007609F9">
        <w:t>NodePort</w:t>
      </w:r>
      <w:proofErr w:type="spellEnd"/>
      <w:r w:rsidRPr="007609F9">
        <w:t>, </w:t>
      </w:r>
      <w:proofErr w:type="spellStart"/>
      <w:r w:rsidRPr="007609F9">
        <w:t>LoadBalancer</w:t>
      </w:r>
      <w:proofErr w:type="spellEnd"/>
      <w:r w:rsidRPr="007609F9">
        <w:t> and </w:t>
      </w:r>
      <w:proofErr w:type="spellStart"/>
      <w:r w:rsidRPr="007609F9">
        <w:t>ExternalName</w:t>
      </w:r>
      <w:proofErr w:type="spellEnd"/>
      <w:r w:rsidRPr="007609F9">
        <w:t>. The </w:t>
      </w:r>
      <w:proofErr w:type="gramStart"/>
      <w:r w:rsidRPr="007609F9">
        <w:t>type</w:t>
      </w:r>
      <w:proofErr w:type="gramEnd"/>
      <w:r w:rsidRPr="007609F9">
        <w:t> property in the Service's spec determines how the service is exposed to the network.</w:t>
      </w:r>
    </w:p>
    <w:p w14:paraId="62E93DD0" w14:textId="77777777" w:rsidR="007609F9" w:rsidRDefault="007609F9" w:rsidP="002A5FBF"/>
    <w:p w14:paraId="65E8DCD3" w14:textId="0602B866" w:rsidR="0016669F" w:rsidRDefault="0016669F" w:rsidP="007609F9">
      <w:r>
        <w:lastRenderedPageBreak/>
        <w:t xml:space="preserve"> </w:t>
      </w:r>
      <w:r w:rsidR="007609F9" w:rsidRPr="007609F9">
        <w:rPr>
          <w:noProof/>
        </w:rPr>
        <w:drawing>
          <wp:inline distT="0" distB="0" distL="0" distR="0" wp14:anchorId="63E29C29" wp14:editId="3584EAE9">
            <wp:extent cx="5943600" cy="6889115"/>
            <wp:effectExtent l="0" t="0" r="0" b="6985"/>
            <wp:docPr id="2113748172" name="Picture 1" descr="A screen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48172" name="Picture 1" descr="A screenshot of a diagram&#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889115"/>
                    </a:xfrm>
                    <a:prstGeom prst="rect">
                      <a:avLst/>
                    </a:prstGeom>
                    <a:noFill/>
                    <a:ln>
                      <a:noFill/>
                    </a:ln>
                  </pic:spPr>
                </pic:pic>
              </a:graphicData>
            </a:graphic>
          </wp:inline>
        </w:drawing>
      </w:r>
    </w:p>
    <w:p w14:paraId="29C4C001" w14:textId="45FE1BFD" w:rsidR="0016669F" w:rsidRPr="002A5FBF" w:rsidRDefault="0016669F" w:rsidP="002A5FBF"/>
    <w:p w14:paraId="3656F103" w14:textId="77777777" w:rsidR="00D60F15" w:rsidRPr="00225820" w:rsidRDefault="00D60F15" w:rsidP="00D60F15"/>
    <w:p w14:paraId="5C0AD2CE" w14:textId="77777777" w:rsidR="007609F9" w:rsidRDefault="007609F9" w:rsidP="007609F9">
      <w:proofErr w:type="spellStart"/>
      <w:r>
        <w:t>ClusterIP</w:t>
      </w:r>
      <w:proofErr w:type="spellEnd"/>
      <w:r>
        <w:t>: Exposes the Service on an internal cluster IP address for communication within the cluster.</w:t>
      </w:r>
    </w:p>
    <w:p w14:paraId="26461A6E" w14:textId="77777777" w:rsidR="007609F9" w:rsidRDefault="007609F9" w:rsidP="007609F9"/>
    <w:p w14:paraId="6A70AF85" w14:textId="77777777" w:rsidR="007609F9" w:rsidRDefault="007609F9" w:rsidP="007609F9">
      <w:proofErr w:type="spellStart"/>
      <w:r>
        <w:t>NodePort</w:t>
      </w:r>
      <w:proofErr w:type="spellEnd"/>
      <w:r>
        <w:t xml:space="preserve">: Exposes the Service </w:t>
      </w:r>
      <w:proofErr w:type="gramStart"/>
      <w:r>
        <w:t>on</w:t>
      </w:r>
      <w:proofErr w:type="gramEnd"/>
      <w:r>
        <w:t xml:space="preserve"> a static port on each node, making it accessible from outside the cluster.</w:t>
      </w:r>
    </w:p>
    <w:p w14:paraId="000A7F0D" w14:textId="77777777" w:rsidR="007609F9" w:rsidRDefault="007609F9" w:rsidP="007609F9"/>
    <w:p w14:paraId="2DB8C142" w14:textId="77777777" w:rsidR="007609F9" w:rsidRDefault="007609F9" w:rsidP="007609F9">
      <w:proofErr w:type="spellStart"/>
      <w:r>
        <w:lastRenderedPageBreak/>
        <w:t>LoadBalancer</w:t>
      </w:r>
      <w:proofErr w:type="spellEnd"/>
      <w:r>
        <w:t>: Provisions a cloud load balancer with an external IP address to distribute traffic to the Service.</w:t>
      </w:r>
    </w:p>
    <w:p w14:paraId="23DAC8E9" w14:textId="77777777" w:rsidR="007609F9" w:rsidRDefault="007609F9" w:rsidP="007609F9"/>
    <w:p w14:paraId="1B5A6225" w14:textId="77777777" w:rsidR="007609F9" w:rsidRDefault="007609F9" w:rsidP="007609F9">
      <w:proofErr w:type="spellStart"/>
      <w:r>
        <w:t>ExternalName</w:t>
      </w:r>
      <w:proofErr w:type="spellEnd"/>
      <w:r>
        <w:t>: Redirects requests to an external DNS name, useful for integrating with external services.</w:t>
      </w:r>
    </w:p>
    <w:p w14:paraId="7573F490" w14:textId="77777777" w:rsidR="007609F9" w:rsidRDefault="007609F9" w:rsidP="007609F9"/>
    <w:p w14:paraId="23C60858" w14:textId="7C7A3151" w:rsidR="00225820" w:rsidRDefault="007609F9" w:rsidP="007609F9">
      <w:r>
        <w:t>Headless: Allows direct access to individual pods without load balancing, each pod gets its own DNS record</w:t>
      </w:r>
    </w:p>
    <w:p w14:paraId="372EAC8D" w14:textId="77777777" w:rsidR="007609F9" w:rsidRDefault="007609F9" w:rsidP="007609F9"/>
    <w:p w14:paraId="2BC55EE2" w14:textId="013DFED1" w:rsidR="007609F9" w:rsidRDefault="007609F9" w:rsidP="00AB4B32">
      <w:r>
        <w:t xml:space="preserve">12) </w:t>
      </w:r>
      <w:r w:rsidRPr="007609F9">
        <w:t xml:space="preserve">what is </w:t>
      </w:r>
      <w:proofErr w:type="spellStart"/>
      <w:r>
        <w:t>N</w:t>
      </w:r>
      <w:r w:rsidRPr="007609F9">
        <w:t>odeport</w:t>
      </w:r>
      <w:proofErr w:type="spellEnd"/>
      <w:r>
        <w:t xml:space="preserve"> </w:t>
      </w:r>
      <w:r w:rsidRPr="007609F9">
        <w:t>(port range</w:t>
      </w:r>
      <w:proofErr w:type="gramStart"/>
      <w:r w:rsidRPr="007609F9">
        <w:t>)</w:t>
      </w:r>
      <w:r>
        <w:t xml:space="preserve"> ?</w:t>
      </w:r>
      <w:proofErr w:type="gramEnd"/>
    </w:p>
    <w:p w14:paraId="1DD61913" w14:textId="761F875A" w:rsidR="007609F9" w:rsidRDefault="007609F9" w:rsidP="007609F9">
      <w:proofErr w:type="spellStart"/>
      <w:r w:rsidRPr="007609F9">
        <w:t>NodePort</w:t>
      </w:r>
      <w:proofErr w:type="spellEnd"/>
      <w:r w:rsidRPr="007609F9">
        <w:t xml:space="preserve"> is a type of Service that exposes the Service on a static port on each node in the cluster. The port range for </w:t>
      </w:r>
      <w:proofErr w:type="spellStart"/>
      <w:r w:rsidRPr="007609F9">
        <w:t>NodePort</w:t>
      </w:r>
      <w:proofErr w:type="spellEnd"/>
      <w:r w:rsidRPr="007609F9">
        <w:t xml:space="preserve"> is between 30000 and 32767.</w:t>
      </w:r>
    </w:p>
    <w:p w14:paraId="1F970068" w14:textId="77777777" w:rsidR="007609F9" w:rsidRDefault="007609F9" w:rsidP="007609F9"/>
    <w:p w14:paraId="016D1ABB" w14:textId="77777777" w:rsidR="007609F9" w:rsidRDefault="007609F9" w:rsidP="007609F9">
      <w:r>
        <w:t>13)</w:t>
      </w:r>
      <w:r w:rsidRPr="007609F9">
        <w:t xml:space="preserve"> what is cluster </w:t>
      </w:r>
      <w:r>
        <w:t>IP?</w:t>
      </w:r>
    </w:p>
    <w:p w14:paraId="1419B9C1" w14:textId="77777777" w:rsidR="007609F9" w:rsidRDefault="007609F9" w:rsidP="007609F9"/>
    <w:p w14:paraId="7B93D53C" w14:textId="77777777" w:rsidR="007609F9" w:rsidRPr="007609F9" w:rsidRDefault="007609F9" w:rsidP="007609F9">
      <w:pPr>
        <w:numPr>
          <w:ilvl w:val="0"/>
          <w:numId w:val="36"/>
        </w:numPr>
      </w:pPr>
      <w:proofErr w:type="spellStart"/>
      <w:r w:rsidRPr="007609F9">
        <w:t>ClusterIP</w:t>
      </w:r>
      <w:proofErr w:type="spellEnd"/>
      <w:r w:rsidRPr="007609F9">
        <w:t xml:space="preserve"> is the default and most common service type.</w:t>
      </w:r>
    </w:p>
    <w:p w14:paraId="71685628" w14:textId="77777777" w:rsidR="007609F9" w:rsidRPr="007609F9" w:rsidRDefault="007609F9" w:rsidP="007609F9">
      <w:pPr>
        <w:numPr>
          <w:ilvl w:val="0"/>
          <w:numId w:val="36"/>
        </w:numPr>
      </w:pPr>
      <w:r w:rsidRPr="007609F9">
        <w:t xml:space="preserve">Kubernetes will assign a cluster-internal IP address to </w:t>
      </w:r>
      <w:proofErr w:type="spellStart"/>
      <w:r w:rsidRPr="007609F9">
        <w:t>ClusterIP</w:t>
      </w:r>
      <w:proofErr w:type="spellEnd"/>
      <w:r w:rsidRPr="007609F9">
        <w:t xml:space="preserve"> service. This makes the service only reachable within the cluster.</w:t>
      </w:r>
    </w:p>
    <w:p w14:paraId="4ABE2402" w14:textId="77777777" w:rsidR="007609F9" w:rsidRPr="007609F9" w:rsidRDefault="007609F9" w:rsidP="007609F9">
      <w:pPr>
        <w:numPr>
          <w:ilvl w:val="0"/>
          <w:numId w:val="36"/>
        </w:numPr>
      </w:pPr>
      <w:r w:rsidRPr="007609F9">
        <w:t>You cannot make requests to service (pods) from outside the cluster.</w:t>
      </w:r>
    </w:p>
    <w:p w14:paraId="7B7834B8" w14:textId="77777777" w:rsidR="007609F9" w:rsidRPr="007609F9" w:rsidRDefault="007609F9" w:rsidP="007609F9">
      <w:pPr>
        <w:numPr>
          <w:ilvl w:val="0"/>
          <w:numId w:val="36"/>
        </w:numPr>
      </w:pPr>
      <w:r w:rsidRPr="007609F9">
        <w:t>You can optionally set cluster IP in the service definition file.</w:t>
      </w:r>
    </w:p>
    <w:p w14:paraId="4D8B686F" w14:textId="77777777" w:rsidR="007609F9" w:rsidRPr="007609F9" w:rsidRDefault="007609F9" w:rsidP="007609F9">
      <w:pPr>
        <w:rPr>
          <w:b/>
          <w:bCs/>
        </w:rPr>
      </w:pPr>
      <w:r w:rsidRPr="007609F9">
        <w:rPr>
          <w:b/>
          <w:bCs/>
        </w:rPr>
        <w:t>Use Cases</w:t>
      </w:r>
    </w:p>
    <w:p w14:paraId="7832523F" w14:textId="77777777" w:rsidR="007609F9" w:rsidRDefault="007609F9" w:rsidP="007609F9">
      <w:pPr>
        <w:numPr>
          <w:ilvl w:val="0"/>
          <w:numId w:val="37"/>
        </w:numPr>
      </w:pPr>
      <w:r w:rsidRPr="007609F9">
        <w:t>Inter service communication within the cluster. For example, communication between the front-end and back-end components of your app.</w:t>
      </w:r>
    </w:p>
    <w:p w14:paraId="5C619183" w14:textId="77777777" w:rsidR="00AB4B32" w:rsidRDefault="00AB4B32" w:rsidP="00AB4B32"/>
    <w:p w14:paraId="3D92FFF6" w14:textId="66E0646E" w:rsidR="00AB4B32" w:rsidRPr="00AB4B32" w:rsidRDefault="00AB4B32" w:rsidP="00AB4B32">
      <w:pPr>
        <w:rPr>
          <w:b/>
          <w:bCs/>
        </w:rPr>
      </w:pPr>
      <w:proofErr w:type="spellStart"/>
      <w:r w:rsidRPr="00AB4B32">
        <w:rPr>
          <w:b/>
          <w:bCs/>
        </w:rPr>
        <w:t>apiVersion</w:t>
      </w:r>
      <w:proofErr w:type="spellEnd"/>
      <w:r w:rsidRPr="00AB4B32">
        <w:rPr>
          <w:b/>
          <w:bCs/>
        </w:rPr>
        <w:t>: apps/v1</w:t>
      </w:r>
    </w:p>
    <w:p w14:paraId="4B72599B" w14:textId="77777777" w:rsidR="00AB4B32" w:rsidRPr="00AB4B32" w:rsidRDefault="00AB4B32" w:rsidP="00AB4B32">
      <w:pPr>
        <w:rPr>
          <w:b/>
          <w:bCs/>
        </w:rPr>
      </w:pPr>
      <w:r w:rsidRPr="00AB4B32">
        <w:rPr>
          <w:b/>
          <w:bCs/>
        </w:rPr>
        <w:t>kind: Deployment</w:t>
      </w:r>
    </w:p>
    <w:p w14:paraId="7CE475F5" w14:textId="77777777" w:rsidR="00AB4B32" w:rsidRPr="00AB4B32" w:rsidRDefault="00AB4B32" w:rsidP="00AB4B32">
      <w:pPr>
        <w:rPr>
          <w:b/>
          <w:bCs/>
        </w:rPr>
      </w:pPr>
      <w:r w:rsidRPr="00AB4B32">
        <w:rPr>
          <w:b/>
          <w:bCs/>
        </w:rPr>
        <w:t>metadata:</w:t>
      </w:r>
    </w:p>
    <w:p w14:paraId="638E325C" w14:textId="2EF9A23F" w:rsidR="00AB4B32" w:rsidRPr="00AB4B32" w:rsidRDefault="00AB4B32" w:rsidP="00AB4B32">
      <w:pPr>
        <w:rPr>
          <w:b/>
          <w:bCs/>
        </w:rPr>
      </w:pPr>
      <w:r w:rsidRPr="00AB4B32">
        <w:rPr>
          <w:b/>
          <w:bCs/>
        </w:rPr>
        <w:t xml:space="preserve">     name: </w:t>
      </w:r>
      <w:proofErr w:type="spellStart"/>
      <w:r w:rsidRPr="00AB4B32">
        <w:rPr>
          <w:b/>
          <w:bCs/>
        </w:rPr>
        <w:t>mginx</w:t>
      </w:r>
      <w:proofErr w:type="spellEnd"/>
      <w:r w:rsidRPr="00AB4B32">
        <w:rPr>
          <w:b/>
          <w:bCs/>
        </w:rPr>
        <w:t>-deployment</w:t>
      </w:r>
    </w:p>
    <w:p w14:paraId="612EE516" w14:textId="77777777" w:rsidR="00AB4B32" w:rsidRPr="00AB4B32" w:rsidRDefault="00AB4B32" w:rsidP="00AB4B32">
      <w:pPr>
        <w:rPr>
          <w:b/>
          <w:bCs/>
        </w:rPr>
      </w:pPr>
      <w:r w:rsidRPr="00AB4B32">
        <w:rPr>
          <w:b/>
          <w:bCs/>
        </w:rPr>
        <w:t>spec:</w:t>
      </w:r>
    </w:p>
    <w:p w14:paraId="5F176BE2" w14:textId="4A906B01" w:rsidR="00AB4B32" w:rsidRPr="00AB4B32" w:rsidRDefault="00AB4B32" w:rsidP="00AB4B32">
      <w:pPr>
        <w:rPr>
          <w:b/>
          <w:bCs/>
        </w:rPr>
      </w:pPr>
      <w:r w:rsidRPr="00AB4B32">
        <w:rPr>
          <w:b/>
          <w:bCs/>
        </w:rPr>
        <w:t xml:space="preserve">    selector:</w:t>
      </w:r>
    </w:p>
    <w:p w14:paraId="2092B6B6" w14:textId="77777777" w:rsidR="00AB4B32" w:rsidRPr="00AB4B32" w:rsidRDefault="00AB4B32" w:rsidP="00AB4B32">
      <w:pPr>
        <w:rPr>
          <w:b/>
          <w:bCs/>
        </w:rPr>
      </w:pPr>
      <w:r w:rsidRPr="00AB4B32">
        <w:rPr>
          <w:b/>
          <w:bCs/>
        </w:rPr>
        <w:t xml:space="preserve">    </w:t>
      </w:r>
      <w:proofErr w:type="spellStart"/>
      <w:r w:rsidRPr="00AB4B32">
        <w:rPr>
          <w:b/>
          <w:bCs/>
        </w:rPr>
        <w:t>matchLabels</w:t>
      </w:r>
      <w:proofErr w:type="spellEnd"/>
      <w:r w:rsidRPr="00AB4B32">
        <w:rPr>
          <w:b/>
          <w:bCs/>
        </w:rPr>
        <w:t>:</w:t>
      </w:r>
    </w:p>
    <w:p w14:paraId="37783664" w14:textId="77777777" w:rsidR="00AB4B32" w:rsidRPr="00AB4B32" w:rsidRDefault="00AB4B32" w:rsidP="00AB4B32">
      <w:pPr>
        <w:rPr>
          <w:b/>
          <w:bCs/>
        </w:rPr>
      </w:pPr>
      <w:r w:rsidRPr="00AB4B32">
        <w:rPr>
          <w:b/>
          <w:bCs/>
        </w:rPr>
        <w:t xml:space="preserve">      app: nginx-app</w:t>
      </w:r>
    </w:p>
    <w:p w14:paraId="19CB5EBE" w14:textId="77777777" w:rsidR="00AB4B32" w:rsidRPr="00AB4B32" w:rsidRDefault="00AB4B32" w:rsidP="00AB4B32">
      <w:pPr>
        <w:rPr>
          <w:b/>
          <w:bCs/>
        </w:rPr>
      </w:pPr>
      <w:r w:rsidRPr="00AB4B32">
        <w:rPr>
          <w:b/>
          <w:bCs/>
        </w:rPr>
        <w:t xml:space="preserve">  replicas: 3</w:t>
      </w:r>
    </w:p>
    <w:p w14:paraId="29FE4C48" w14:textId="77777777" w:rsidR="00AB4B32" w:rsidRPr="00AB4B32" w:rsidRDefault="00AB4B32" w:rsidP="00AB4B32">
      <w:pPr>
        <w:rPr>
          <w:b/>
          <w:bCs/>
        </w:rPr>
      </w:pPr>
      <w:r w:rsidRPr="00AB4B32">
        <w:rPr>
          <w:b/>
          <w:bCs/>
        </w:rPr>
        <w:t xml:space="preserve">  template:</w:t>
      </w:r>
    </w:p>
    <w:p w14:paraId="1BC134E9" w14:textId="77777777" w:rsidR="00AB4B32" w:rsidRPr="00AB4B32" w:rsidRDefault="00AB4B32" w:rsidP="00AB4B32">
      <w:pPr>
        <w:rPr>
          <w:b/>
          <w:bCs/>
        </w:rPr>
      </w:pPr>
      <w:r w:rsidRPr="00AB4B32">
        <w:rPr>
          <w:b/>
          <w:bCs/>
        </w:rPr>
        <w:t xml:space="preserve">    metadata:</w:t>
      </w:r>
    </w:p>
    <w:p w14:paraId="5E177E73" w14:textId="77777777" w:rsidR="00AB4B32" w:rsidRPr="00AB4B32" w:rsidRDefault="00AB4B32" w:rsidP="00AB4B32">
      <w:pPr>
        <w:rPr>
          <w:b/>
          <w:bCs/>
        </w:rPr>
      </w:pPr>
      <w:r w:rsidRPr="00AB4B32">
        <w:rPr>
          <w:b/>
          <w:bCs/>
        </w:rPr>
        <w:t xml:space="preserve">      labels:</w:t>
      </w:r>
    </w:p>
    <w:p w14:paraId="465AD745" w14:textId="77777777" w:rsidR="00AB4B32" w:rsidRPr="00AB4B32" w:rsidRDefault="00AB4B32" w:rsidP="00AB4B32">
      <w:pPr>
        <w:rPr>
          <w:b/>
          <w:bCs/>
        </w:rPr>
      </w:pPr>
      <w:r w:rsidRPr="00AB4B32">
        <w:rPr>
          <w:b/>
          <w:bCs/>
        </w:rPr>
        <w:t xml:space="preserve">        app: nginx-app</w:t>
      </w:r>
    </w:p>
    <w:p w14:paraId="26015593" w14:textId="77777777" w:rsidR="00AB4B32" w:rsidRPr="00AB4B32" w:rsidRDefault="00AB4B32" w:rsidP="00AB4B32">
      <w:pPr>
        <w:rPr>
          <w:b/>
          <w:bCs/>
        </w:rPr>
      </w:pPr>
      <w:r w:rsidRPr="00AB4B32">
        <w:rPr>
          <w:b/>
          <w:bCs/>
        </w:rPr>
        <w:t xml:space="preserve">    spec:</w:t>
      </w:r>
    </w:p>
    <w:p w14:paraId="1C3CA446" w14:textId="77777777" w:rsidR="00AB4B32" w:rsidRPr="00AB4B32" w:rsidRDefault="00AB4B32" w:rsidP="00AB4B32">
      <w:pPr>
        <w:rPr>
          <w:b/>
          <w:bCs/>
        </w:rPr>
      </w:pPr>
      <w:r w:rsidRPr="00AB4B32">
        <w:rPr>
          <w:b/>
          <w:bCs/>
        </w:rPr>
        <w:t xml:space="preserve">      containers:</w:t>
      </w:r>
    </w:p>
    <w:p w14:paraId="5D76C9ED" w14:textId="77777777" w:rsidR="00AB4B32" w:rsidRPr="00AB4B32" w:rsidRDefault="00AB4B32" w:rsidP="00AB4B32">
      <w:pPr>
        <w:rPr>
          <w:b/>
          <w:bCs/>
        </w:rPr>
      </w:pPr>
      <w:r w:rsidRPr="00AB4B32">
        <w:rPr>
          <w:b/>
          <w:bCs/>
        </w:rPr>
        <w:t xml:space="preserve">        - name: nginx</w:t>
      </w:r>
    </w:p>
    <w:p w14:paraId="312D614A" w14:textId="77777777" w:rsidR="00AB4B32" w:rsidRPr="00A67EDA" w:rsidRDefault="00AB4B32" w:rsidP="00AB4B32">
      <w:pPr>
        <w:rPr>
          <w:b/>
          <w:bCs/>
        </w:rPr>
      </w:pPr>
      <w:r w:rsidRPr="00AB4B32">
        <w:rPr>
          <w:b/>
          <w:bCs/>
        </w:rPr>
        <w:t xml:space="preserve">          </w:t>
      </w:r>
      <w:r w:rsidRPr="00A67EDA">
        <w:rPr>
          <w:b/>
          <w:bCs/>
        </w:rPr>
        <w:t>image: nginx:1.13.12</w:t>
      </w:r>
    </w:p>
    <w:p w14:paraId="34FA25B5" w14:textId="77777777" w:rsidR="00AB4B32" w:rsidRPr="00A67EDA" w:rsidRDefault="00AB4B32" w:rsidP="00AB4B32">
      <w:pPr>
        <w:rPr>
          <w:b/>
          <w:bCs/>
        </w:rPr>
      </w:pPr>
      <w:r w:rsidRPr="00A67EDA">
        <w:rPr>
          <w:b/>
          <w:bCs/>
        </w:rPr>
        <w:t xml:space="preserve">          ports:</w:t>
      </w:r>
    </w:p>
    <w:p w14:paraId="7B8551B7" w14:textId="77777777" w:rsidR="00AB4B32" w:rsidRPr="00A67EDA" w:rsidRDefault="00AB4B32" w:rsidP="00AB4B32">
      <w:pPr>
        <w:rPr>
          <w:b/>
          <w:bCs/>
        </w:rPr>
      </w:pPr>
      <w:r w:rsidRPr="00A67EDA">
        <w:rPr>
          <w:b/>
          <w:bCs/>
        </w:rPr>
        <w:t xml:space="preserve">            - </w:t>
      </w:r>
      <w:proofErr w:type="spellStart"/>
      <w:r w:rsidRPr="00A67EDA">
        <w:rPr>
          <w:b/>
          <w:bCs/>
        </w:rPr>
        <w:t>containerPort</w:t>
      </w:r>
      <w:proofErr w:type="spellEnd"/>
      <w:r w:rsidRPr="00A67EDA">
        <w:rPr>
          <w:b/>
          <w:bCs/>
        </w:rPr>
        <w:t>: 80</w:t>
      </w:r>
    </w:p>
    <w:p w14:paraId="449CC5D4" w14:textId="77777777" w:rsidR="00AB4B32" w:rsidRPr="00A67EDA" w:rsidRDefault="00AB4B32" w:rsidP="00AB4B32">
      <w:pPr>
        <w:rPr>
          <w:b/>
          <w:bCs/>
        </w:rPr>
      </w:pPr>
      <w:r w:rsidRPr="00A67EDA">
        <w:rPr>
          <w:b/>
          <w:bCs/>
        </w:rPr>
        <w:t>---</w:t>
      </w:r>
    </w:p>
    <w:p w14:paraId="4D5E22AB" w14:textId="77777777" w:rsidR="00AB4B32" w:rsidRPr="00A67EDA" w:rsidRDefault="00AB4B32" w:rsidP="00AB4B32">
      <w:pPr>
        <w:rPr>
          <w:b/>
          <w:bCs/>
        </w:rPr>
      </w:pPr>
      <w:proofErr w:type="spellStart"/>
      <w:r w:rsidRPr="00A67EDA">
        <w:rPr>
          <w:b/>
          <w:bCs/>
        </w:rPr>
        <w:t>apiVersion</w:t>
      </w:r>
      <w:proofErr w:type="spellEnd"/>
      <w:r w:rsidRPr="00A67EDA">
        <w:rPr>
          <w:b/>
          <w:bCs/>
        </w:rPr>
        <w:t>: v1</w:t>
      </w:r>
    </w:p>
    <w:p w14:paraId="2F64CCFE" w14:textId="77777777" w:rsidR="00AB4B32" w:rsidRPr="00AB4B32" w:rsidRDefault="00AB4B32" w:rsidP="00AB4B32">
      <w:pPr>
        <w:rPr>
          <w:b/>
          <w:bCs/>
        </w:rPr>
      </w:pPr>
      <w:r w:rsidRPr="00AB4B32">
        <w:rPr>
          <w:b/>
          <w:bCs/>
        </w:rPr>
        <w:t>kind: Service</w:t>
      </w:r>
    </w:p>
    <w:p w14:paraId="49190211" w14:textId="77777777" w:rsidR="00AB4B32" w:rsidRPr="00AB4B32" w:rsidRDefault="00AB4B32" w:rsidP="00AB4B32">
      <w:pPr>
        <w:rPr>
          <w:b/>
          <w:bCs/>
        </w:rPr>
      </w:pPr>
      <w:r w:rsidRPr="00AB4B32">
        <w:rPr>
          <w:b/>
          <w:bCs/>
        </w:rPr>
        <w:t>metadata:</w:t>
      </w:r>
    </w:p>
    <w:p w14:paraId="5F711F30" w14:textId="77777777" w:rsidR="00AB4B32" w:rsidRPr="00AB4B32" w:rsidRDefault="00AB4B32" w:rsidP="00AB4B32">
      <w:pPr>
        <w:rPr>
          <w:b/>
          <w:bCs/>
        </w:rPr>
      </w:pPr>
      <w:r w:rsidRPr="00AB4B32">
        <w:rPr>
          <w:b/>
          <w:bCs/>
        </w:rPr>
        <w:lastRenderedPageBreak/>
        <w:t xml:space="preserve">  name: </w:t>
      </w:r>
      <w:proofErr w:type="spellStart"/>
      <w:r w:rsidRPr="00AB4B32">
        <w:rPr>
          <w:b/>
          <w:bCs/>
        </w:rPr>
        <w:t>clusterip</w:t>
      </w:r>
      <w:proofErr w:type="spellEnd"/>
      <w:r w:rsidRPr="00AB4B32">
        <w:rPr>
          <w:b/>
          <w:bCs/>
        </w:rPr>
        <w:t>-svc</w:t>
      </w:r>
    </w:p>
    <w:p w14:paraId="11C66C8D" w14:textId="77777777" w:rsidR="00AB4B32" w:rsidRPr="00AB4B32" w:rsidRDefault="00AB4B32" w:rsidP="00AB4B32">
      <w:pPr>
        <w:rPr>
          <w:b/>
          <w:bCs/>
        </w:rPr>
      </w:pPr>
      <w:r w:rsidRPr="00AB4B32">
        <w:rPr>
          <w:b/>
          <w:bCs/>
        </w:rPr>
        <w:t>spec:</w:t>
      </w:r>
    </w:p>
    <w:p w14:paraId="043F1739" w14:textId="77777777" w:rsidR="00AB4B32" w:rsidRPr="00AB4B32" w:rsidRDefault="00AB4B32" w:rsidP="00AB4B32">
      <w:pPr>
        <w:rPr>
          <w:b/>
          <w:bCs/>
        </w:rPr>
      </w:pPr>
      <w:r w:rsidRPr="00AB4B32">
        <w:rPr>
          <w:b/>
          <w:bCs/>
        </w:rPr>
        <w:t xml:space="preserve">  selector:</w:t>
      </w:r>
    </w:p>
    <w:p w14:paraId="036A8974" w14:textId="77777777" w:rsidR="00AB4B32" w:rsidRPr="00AB4B32" w:rsidRDefault="00AB4B32" w:rsidP="00AB4B32">
      <w:pPr>
        <w:rPr>
          <w:b/>
          <w:bCs/>
        </w:rPr>
      </w:pPr>
      <w:r w:rsidRPr="00AB4B32">
        <w:rPr>
          <w:b/>
          <w:bCs/>
        </w:rPr>
        <w:t xml:space="preserve">    app: nginx-app</w:t>
      </w:r>
    </w:p>
    <w:p w14:paraId="2927CCE8" w14:textId="77777777" w:rsidR="00AB4B32" w:rsidRPr="00AB4B32" w:rsidRDefault="00AB4B32" w:rsidP="00AB4B32">
      <w:pPr>
        <w:rPr>
          <w:b/>
          <w:bCs/>
        </w:rPr>
      </w:pPr>
      <w:r w:rsidRPr="00AB4B32">
        <w:rPr>
          <w:b/>
          <w:bCs/>
        </w:rPr>
        <w:t xml:space="preserve">  type: </w:t>
      </w:r>
      <w:proofErr w:type="spellStart"/>
      <w:r w:rsidRPr="00AB4B32">
        <w:rPr>
          <w:b/>
          <w:bCs/>
        </w:rPr>
        <w:t>ClusterIP</w:t>
      </w:r>
      <w:proofErr w:type="spellEnd"/>
    </w:p>
    <w:p w14:paraId="76ECA8BC" w14:textId="77777777" w:rsidR="00AB4B32" w:rsidRPr="00AB4B32" w:rsidRDefault="00AB4B32" w:rsidP="00AB4B32">
      <w:pPr>
        <w:rPr>
          <w:b/>
          <w:bCs/>
        </w:rPr>
      </w:pPr>
      <w:r w:rsidRPr="00AB4B32">
        <w:rPr>
          <w:b/>
          <w:bCs/>
        </w:rPr>
        <w:t xml:space="preserve">  ports:</w:t>
      </w:r>
    </w:p>
    <w:p w14:paraId="701226EF" w14:textId="77777777" w:rsidR="00AB4B32" w:rsidRPr="00AB4B32" w:rsidRDefault="00AB4B32" w:rsidP="00AB4B32">
      <w:pPr>
        <w:rPr>
          <w:b/>
          <w:bCs/>
        </w:rPr>
      </w:pPr>
      <w:r w:rsidRPr="00AB4B32">
        <w:rPr>
          <w:b/>
          <w:bCs/>
        </w:rPr>
        <w:t xml:space="preserve">    - port: 80</w:t>
      </w:r>
    </w:p>
    <w:p w14:paraId="0B436E10" w14:textId="036C9BBC" w:rsidR="00AB4B32" w:rsidRPr="007609F9" w:rsidRDefault="00AB4B32" w:rsidP="00AB4B32">
      <w:pPr>
        <w:rPr>
          <w:b/>
          <w:bCs/>
        </w:rPr>
      </w:pPr>
      <w:r w:rsidRPr="00AB4B32">
        <w:rPr>
          <w:b/>
          <w:bCs/>
        </w:rPr>
        <w:t xml:space="preserve">      </w:t>
      </w:r>
      <w:proofErr w:type="spellStart"/>
      <w:r w:rsidRPr="00AB4B32">
        <w:rPr>
          <w:b/>
          <w:bCs/>
        </w:rPr>
        <w:t>targetPort</w:t>
      </w:r>
      <w:proofErr w:type="spellEnd"/>
      <w:r w:rsidRPr="00AB4B32">
        <w:rPr>
          <w:b/>
          <w:bCs/>
        </w:rPr>
        <w:t>: 80</w:t>
      </w:r>
    </w:p>
    <w:p w14:paraId="18618194" w14:textId="77777777" w:rsidR="007609F9" w:rsidRDefault="007609F9" w:rsidP="007609F9"/>
    <w:p w14:paraId="71B94404" w14:textId="199F19F4" w:rsidR="007609F9" w:rsidRDefault="007609F9" w:rsidP="007609F9">
      <w:r>
        <w:t xml:space="preserve">14) </w:t>
      </w:r>
      <w:r w:rsidR="00AB4B32">
        <w:t xml:space="preserve">what is </w:t>
      </w:r>
      <w:proofErr w:type="spellStart"/>
      <w:proofErr w:type="gramStart"/>
      <w:r w:rsidR="00AB4B32">
        <w:t>NodePort</w:t>
      </w:r>
      <w:proofErr w:type="spellEnd"/>
      <w:r w:rsidR="00AB4B32">
        <w:t xml:space="preserve"> ?</w:t>
      </w:r>
      <w:proofErr w:type="gramEnd"/>
    </w:p>
    <w:p w14:paraId="0734FCA7" w14:textId="77777777" w:rsidR="00AB4B32" w:rsidRDefault="00AB4B32" w:rsidP="007609F9"/>
    <w:p w14:paraId="1F44E2B5" w14:textId="3E02AA7F" w:rsidR="00AB4B32" w:rsidRPr="00AB4B32" w:rsidRDefault="00AB4B32" w:rsidP="00AB4B32">
      <w:pPr>
        <w:numPr>
          <w:ilvl w:val="0"/>
          <w:numId w:val="38"/>
        </w:numPr>
      </w:pPr>
      <w:r>
        <w:t xml:space="preserve"> </w:t>
      </w:r>
      <w:proofErr w:type="spellStart"/>
      <w:r w:rsidRPr="00AB4B32">
        <w:t>NodePort</w:t>
      </w:r>
      <w:proofErr w:type="spellEnd"/>
      <w:r w:rsidRPr="00AB4B32">
        <w:t xml:space="preserve"> service is an extension of </w:t>
      </w:r>
      <w:proofErr w:type="spellStart"/>
      <w:r w:rsidRPr="00AB4B32">
        <w:t>ClusterIP</w:t>
      </w:r>
      <w:proofErr w:type="spellEnd"/>
      <w:r w:rsidRPr="00AB4B32">
        <w:t xml:space="preserve"> service. A </w:t>
      </w:r>
      <w:proofErr w:type="spellStart"/>
      <w:r w:rsidRPr="00AB4B32">
        <w:t>ClusterIP</w:t>
      </w:r>
      <w:proofErr w:type="spellEnd"/>
      <w:r w:rsidRPr="00AB4B32">
        <w:t xml:space="preserve"> Service, to which the </w:t>
      </w:r>
      <w:proofErr w:type="spellStart"/>
      <w:r w:rsidRPr="00AB4B32">
        <w:t>NodePort</w:t>
      </w:r>
      <w:proofErr w:type="spellEnd"/>
      <w:r w:rsidRPr="00AB4B32">
        <w:t xml:space="preserve"> Service routes, is automatically created.</w:t>
      </w:r>
    </w:p>
    <w:p w14:paraId="30BA06A2" w14:textId="77777777" w:rsidR="00AB4B32" w:rsidRPr="00AB4B32" w:rsidRDefault="00AB4B32" w:rsidP="00AB4B32">
      <w:pPr>
        <w:numPr>
          <w:ilvl w:val="0"/>
          <w:numId w:val="38"/>
        </w:numPr>
      </w:pPr>
      <w:r w:rsidRPr="00AB4B32">
        <w:t xml:space="preserve">It exposes the service outside of the cluster by adding a cluster-wide port on top of </w:t>
      </w:r>
      <w:proofErr w:type="spellStart"/>
      <w:r w:rsidRPr="00AB4B32">
        <w:t>ClusterIP</w:t>
      </w:r>
      <w:proofErr w:type="spellEnd"/>
      <w:r w:rsidRPr="00AB4B32">
        <w:t>.</w:t>
      </w:r>
    </w:p>
    <w:p w14:paraId="6B9D3643" w14:textId="77777777" w:rsidR="00AB4B32" w:rsidRPr="00AB4B32" w:rsidRDefault="00AB4B32" w:rsidP="00AB4B32">
      <w:pPr>
        <w:numPr>
          <w:ilvl w:val="0"/>
          <w:numId w:val="38"/>
        </w:numPr>
      </w:pPr>
      <w:proofErr w:type="spellStart"/>
      <w:r w:rsidRPr="00AB4B32">
        <w:t>NodePort</w:t>
      </w:r>
      <w:proofErr w:type="spellEnd"/>
      <w:r w:rsidRPr="00AB4B32">
        <w:t xml:space="preserve"> exposes the service on each Node’s IP at a static port (the </w:t>
      </w:r>
      <w:proofErr w:type="spellStart"/>
      <w:r w:rsidRPr="00AB4B32">
        <w:t>NodePort</w:t>
      </w:r>
      <w:proofErr w:type="spellEnd"/>
      <w:r w:rsidRPr="00AB4B32">
        <w:t>). Each node proxies that port into your Service. So, external traffic has access to fixed port on each Node. It means any request to your cluster on that port gets forwarded to the service.</w:t>
      </w:r>
    </w:p>
    <w:p w14:paraId="09379823" w14:textId="77777777" w:rsidR="00AB4B32" w:rsidRPr="00AB4B32" w:rsidRDefault="00AB4B32" w:rsidP="00AB4B32">
      <w:pPr>
        <w:numPr>
          <w:ilvl w:val="0"/>
          <w:numId w:val="38"/>
        </w:numPr>
      </w:pPr>
      <w:r w:rsidRPr="00AB4B32">
        <w:t xml:space="preserve">You can contact the </w:t>
      </w:r>
      <w:proofErr w:type="spellStart"/>
      <w:r w:rsidRPr="00AB4B32">
        <w:t>NodePort</w:t>
      </w:r>
      <w:proofErr w:type="spellEnd"/>
      <w:r w:rsidRPr="00AB4B32">
        <w:t xml:space="preserve"> Service, from outside the cluster, by requesting &lt;</w:t>
      </w:r>
      <w:proofErr w:type="spellStart"/>
      <w:r w:rsidRPr="00AB4B32">
        <w:t>NodeIP</w:t>
      </w:r>
      <w:proofErr w:type="spellEnd"/>
      <w:r w:rsidRPr="00AB4B32">
        <w:t>&gt;:&lt;</w:t>
      </w:r>
      <w:proofErr w:type="spellStart"/>
      <w:r w:rsidRPr="00AB4B32">
        <w:t>NodePort</w:t>
      </w:r>
      <w:proofErr w:type="spellEnd"/>
      <w:r w:rsidRPr="00AB4B32">
        <w:t>&gt;.</w:t>
      </w:r>
    </w:p>
    <w:p w14:paraId="34D42A7E" w14:textId="77777777" w:rsidR="00AB4B32" w:rsidRPr="00AB4B32" w:rsidRDefault="00AB4B32" w:rsidP="00AB4B32">
      <w:pPr>
        <w:numPr>
          <w:ilvl w:val="0"/>
          <w:numId w:val="38"/>
        </w:numPr>
      </w:pPr>
      <w:proofErr w:type="gramStart"/>
      <w:r w:rsidRPr="00AB4B32">
        <w:t>Node</w:t>
      </w:r>
      <w:proofErr w:type="gramEnd"/>
      <w:r w:rsidRPr="00AB4B32">
        <w:t xml:space="preserve"> port must be in the range of 30000–32767. Manually allocating a port to the service is optional. If it is undefined, Kubernetes will automatically assign one.</w:t>
      </w:r>
    </w:p>
    <w:p w14:paraId="4A6EEAF4" w14:textId="77777777" w:rsidR="00AB4B32" w:rsidRPr="00AB4B32" w:rsidRDefault="00AB4B32" w:rsidP="00AB4B32">
      <w:pPr>
        <w:numPr>
          <w:ilvl w:val="0"/>
          <w:numId w:val="38"/>
        </w:numPr>
      </w:pPr>
      <w:r w:rsidRPr="00AB4B32">
        <w:t>If you are going to choose node port explicitly, ensure that the port was not already used by another service.</w:t>
      </w:r>
    </w:p>
    <w:p w14:paraId="1C3881E9" w14:textId="77777777" w:rsidR="00AB4B32" w:rsidRPr="00AB4B32" w:rsidRDefault="00AB4B32" w:rsidP="00AB4B32">
      <w:pPr>
        <w:rPr>
          <w:b/>
          <w:bCs/>
        </w:rPr>
      </w:pPr>
      <w:r w:rsidRPr="00AB4B32">
        <w:rPr>
          <w:b/>
          <w:bCs/>
        </w:rPr>
        <w:t>Use Cases</w:t>
      </w:r>
    </w:p>
    <w:p w14:paraId="3EDC975E" w14:textId="77777777" w:rsidR="00AB4B32" w:rsidRPr="00AB4B32" w:rsidRDefault="00AB4B32" w:rsidP="00AB4B32">
      <w:pPr>
        <w:numPr>
          <w:ilvl w:val="0"/>
          <w:numId w:val="39"/>
        </w:numPr>
      </w:pPr>
      <w:r w:rsidRPr="00AB4B32">
        <w:t>When you want to enable external connectivity to your service.</w:t>
      </w:r>
    </w:p>
    <w:p w14:paraId="2FA7D52E" w14:textId="77777777" w:rsidR="00AB4B32" w:rsidRPr="00AB4B32" w:rsidRDefault="00AB4B32" w:rsidP="00AB4B32">
      <w:pPr>
        <w:numPr>
          <w:ilvl w:val="0"/>
          <w:numId w:val="39"/>
        </w:numPr>
      </w:pPr>
      <w:r w:rsidRPr="00AB4B32">
        <w:t xml:space="preserve">Using a </w:t>
      </w:r>
      <w:proofErr w:type="spellStart"/>
      <w:r w:rsidRPr="00AB4B32">
        <w:t>NodePort</w:t>
      </w:r>
      <w:proofErr w:type="spellEnd"/>
      <w:r w:rsidRPr="00AB4B32">
        <w:t xml:space="preserve"> gives you the freedom to set up your own load balancing solution, to configure environments that are not fully supported by Kubernetes, or even to expose one or more nodes’ IPs directly.</w:t>
      </w:r>
    </w:p>
    <w:p w14:paraId="54AA0BFE" w14:textId="77777777" w:rsidR="00AB4B32" w:rsidRDefault="00AB4B32" w:rsidP="00AB4B32">
      <w:pPr>
        <w:numPr>
          <w:ilvl w:val="0"/>
          <w:numId w:val="39"/>
        </w:numPr>
      </w:pPr>
      <w:r w:rsidRPr="00AB4B32">
        <w:t>Prefer to place a load balancer above your nodes to avoid node failure.</w:t>
      </w:r>
    </w:p>
    <w:p w14:paraId="2B93445A" w14:textId="77777777" w:rsidR="00AB4B32" w:rsidRDefault="00AB4B32" w:rsidP="00AB4B32"/>
    <w:p w14:paraId="060375B3" w14:textId="77777777" w:rsidR="00AB4B32" w:rsidRDefault="00AB4B32" w:rsidP="00AB4B32"/>
    <w:p w14:paraId="41D9E7A0" w14:textId="77777777" w:rsidR="00AB4B32" w:rsidRPr="00AB4B32" w:rsidRDefault="00AB4B32" w:rsidP="00AB4B32">
      <w:pPr>
        <w:rPr>
          <w:b/>
          <w:bCs/>
        </w:rPr>
      </w:pPr>
      <w:proofErr w:type="spellStart"/>
      <w:r w:rsidRPr="00AB4B32">
        <w:rPr>
          <w:b/>
          <w:bCs/>
        </w:rPr>
        <w:t>apiVersion</w:t>
      </w:r>
      <w:proofErr w:type="spellEnd"/>
      <w:r w:rsidRPr="00AB4B32">
        <w:rPr>
          <w:b/>
          <w:bCs/>
        </w:rPr>
        <w:t>: v1</w:t>
      </w:r>
    </w:p>
    <w:p w14:paraId="5F97BB24" w14:textId="77777777" w:rsidR="00AB4B32" w:rsidRPr="00AB4B32" w:rsidRDefault="00AB4B32" w:rsidP="00AB4B32">
      <w:pPr>
        <w:rPr>
          <w:b/>
          <w:bCs/>
        </w:rPr>
      </w:pPr>
      <w:r w:rsidRPr="00AB4B32">
        <w:rPr>
          <w:b/>
          <w:bCs/>
        </w:rPr>
        <w:t>kind: Service</w:t>
      </w:r>
    </w:p>
    <w:p w14:paraId="5AF341FF" w14:textId="77777777" w:rsidR="00AB4B32" w:rsidRPr="00AB4B32" w:rsidRDefault="00AB4B32" w:rsidP="00AB4B32">
      <w:pPr>
        <w:rPr>
          <w:b/>
          <w:bCs/>
        </w:rPr>
      </w:pPr>
      <w:r w:rsidRPr="00AB4B32">
        <w:rPr>
          <w:b/>
          <w:bCs/>
        </w:rPr>
        <w:t>metadata:</w:t>
      </w:r>
    </w:p>
    <w:p w14:paraId="4137BF62" w14:textId="77777777" w:rsidR="00AB4B32" w:rsidRPr="00AB4B32" w:rsidRDefault="00AB4B32" w:rsidP="00AB4B32">
      <w:pPr>
        <w:rPr>
          <w:b/>
          <w:bCs/>
        </w:rPr>
      </w:pPr>
      <w:r w:rsidRPr="00AB4B32">
        <w:rPr>
          <w:b/>
          <w:bCs/>
        </w:rPr>
        <w:t xml:space="preserve">  name: my-frontend-service</w:t>
      </w:r>
    </w:p>
    <w:p w14:paraId="12B5F416" w14:textId="77777777" w:rsidR="00AB4B32" w:rsidRPr="00AB4B32" w:rsidRDefault="00AB4B32" w:rsidP="00AB4B32">
      <w:pPr>
        <w:rPr>
          <w:b/>
          <w:bCs/>
        </w:rPr>
      </w:pPr>
      <w:r w:rsidRPr="00AB4B32">
        <w:rPr>
          <w:b/>
          <w:bCs/>
        </w:rPr>
        <w:t>spec:</w:t>
      </w:r>
    </w:p>
    <w:p w14:paraId="6961AF87" w14:textId="77777777" w:rsidR="00AB4B32" w:rsidRPr="00AB4B32" w:rsidRDefault="00AB4B32" w:rsidP="00AB4B32">
      <w:pPr>
        <w:rPr>
          <w:b/>
          <w:bCs/>
        </w:rPr>
      </w:pPr>
      <w:r w:rsidRPr="00AB4B32">
        <w:rPr>
          <w:b/>
          <w:bCs/>
        </w:rPr>
        <w:t xml:space="preserve">  type: </w:t>
      </w:r>
      <w:proofErr w:type="spellStart"/>
      <w:r w:rsidRPr="00AB4B32">
        <w:rPr>
          <w:b/>
          <w:bCs/>
        </w:rPr>
        <w:t>NodePort</w:t>
      </w:r>
      <w:proofErr w:type="spellEnd"/>
    </w:p>
    <w:p w14:paraId="6397CF71" w14:textId="77777777" w:rsidR="00AB4B32" w:rsidRPr="00AB4B32" w:rsidRDefault="00AB4B32" w:rsidP="00AB4B32">
      <w:pPr>
        <w:rPr>
          <w:b/>
          <w:bCs/>
        </w:rPr>
      </w:pPr>
      <w:r w:rsidRPr="00AB4B32">
        <w:rPr>
          <w:b/>
          <w:bCs/>
        </w:rPr>
        <w:t xml:space="preserve">  selector:</w:t>
      </w:r>
    </w:p>
    <w:p w14:paraId="51FE167D" w14:textId="77777777" w:rsidR="00AB4B32" w:rsidRPr="00AB4B32" w:rsidRDefault="00AB4B32" w:rsidP="00AB4B32">
      <w:pPr>
        <w:rPr>
          <w:b/>
          <w:bCs/>
        </w:rPr>
      </w:pPr>
      <w:r w:rsidRPr="00AB4B32">
        <w:rPr>
          <w:b/>
          <w:bCs/>
        </w:rPr>
        <w:t xml:space="preserve">    app: web</w:t>
      </w:r>
    </w:p>
    <w:p w14:paraId="1BB19D98" w14:textId="77777777" w:rsidR="00AB4B32" w:rsidRPr="00AB4B32" w:rsidRDefault="00AB4B32" w:rsidP="00AB4B32">
      <w:pPr>
        <w:rPr>
          <w:b/>
          <w:bCs/>
        </w:rPr>
      </w:pPr>
      <w:r w:rsidRPr="00AB4B32">
        <w:rPr>
          <w:b/>
          <w:bCs/>
        </w:rPr>
        <w:t xml:space="preserve">  ports:</w:t>
      </w:r>
    </w:p>
    <w:p w14:paraId="07F77E14" w14:textId="77777777" w:rsidR="00AB4B32" w:rsidRPr="00AB4B32" w:rsidRDefault="00AB4B32" w:rsidP="00AB4B32">
      <w:pPr>
        <w:rPr>
          <w:b/>
          <w:bCs/>
        </w:rPr>
      </w:pPr>
      <w:r w:rsidRPr="00AB4B32">
        <w:rPr>
          <w:b/>
          <w:bCs/>
        </w:rPr>
        <w:t xml:space="preserve">  - name: http</w:t>
      </w:r>
    </w:p>
    <w:p w14:paraId="3CAC7F09" w14:textId="77777777" w:rsidR="00AB4B32" w:rsidRPr="00AB4B32" w:rsidRDefault="00AB4B32" w:rsidP="00AB4B32">
      <w:pPr>
        <w:rPr>
          <w:b/>
          <w:bCs/>
        </w:rPr>
      </w:pPr>
      <w:r w:rsidRPr="00AB4B32">
        <w:rPr>
          <w:b/>
          <w:bCs/>
        </w:rPr>
        <w:t xml:space="preserve">    protocol: TCP</w:t>
      </w:r>
    </w:p>
    <w:p w14:paraId="409257D5" w14:textId="77777777" w:rsidR="00AB4B32" w:rsidRPr="00AB4B32" w:rsidRDefault="00AB4B32" w:rsidP="00AB4B32">
      <w:pPr>
        <w:rPr>
          <w:b/>
          <w:bCs/>
        </w:rPr>
      </w:pPr>
      <w:r w:rsidRPr="00AB4B32">
        <w:rPr>
          <w:b/>
          <w:bCs/>
        </w:rPr>
        <w:t xml:space="preserve">    port: 80</w:t>
      </w:r>
    </w:p>
    <w:p w14:paraId="49405EDE" w14:textId="77777777" w:rsidR="00AB4B32" w:rsidRPr="00AB4B32" w:rsidRDefault="00AB4B32" w:rsidP="00AB4B32">
      <w:pPr>
        <w:rPr>
          <w:b/>
          <w:bCs/>
        </w:rPr>
      </w:pPr>
      <w:r w:rsidRPr="00AB4B32">
        <w:rPr>
          <w:b/>
          <w:bCs/>
        </w:rPr>
        <w:t xml:space="preserve">    </w:t>
      </w:r>
      <w:proofErr w:type="spellStart"/>
      <w:r w:rsidRPr="00AB4B32">
        <w:rPr>
          <w:b/>
          <w:bCs/>
        </w:rPr>
        <w:t>targetPort</w:t>
      </w:r>
      <w:proofErr w:type="spellEnd"/>
      <w:r w:rsidRPr="00AB4B32">
        <w:rPr>
          <w:b/>
          <w:bCs/>
        </w:rPr>
        <w:t>: 8080</w:t>
      </w:r>
    </w:p>
    <w:p w14:paraId="6649DF1D" w14:textId="45845858" w:rsidR="00AB4B32" w:rsidRDefault="00AB4B32" w:rsidP="00AB4B32">
      <w:pPr>
        <w:rPr>
          <w:b/>
          <w:bCs/>
        </w:rPr>
      </w:pPr>
      <w:r w:rsidRPr="00AB4B32">
        <w:rPr>
          <w:b/>
          <w:bCs/>
        </w:rPr>
        <w:t xml:space="preserve">    </w:t>
      </w:r>
      <w:proofErr w:type="spellStart"/>
      <w:r w:rsidRPr="00AB4B32">
        <w:rPr>
          <w:b/>
          <w:bCs/>
        </w:rPr>
        <w:t>nodePort</w:t>
      </w:r>
      <w:proofErr w:type="spellEnd"/>
      <w:r w:rsidRPr="00AB4B32">
        <w:rPr>
          <w:b/>
          <w:bCs/>
        </w:rPr>
        <w:t>: 30000</w:t>
      </w:r>
    </w:p>
    <w:p w14:paraId="6417C7DF" w14:textId="1E3029DF" w:rsidR="00AB4B32" w:rsidRDefault="00AB4B32" w:rsidP="00AB4B32">
      <w:r>
        <w:lastRenderedPageBreak/>
        <w:t xml:space="preserve">15) what is Load balancer in </w:t>
      </w:r>
      <w:proofErr w:type="gramStart"/>
      <w:r>
        <w:t>Kubernetes ?</w:t>
      </w:r>
      <w:proofErr w:type="gramEnd"/>
    </w:p>
    <w:p w14:paraId="31744A04" w14:textId="77777777" w:rsidR="00AB4B32" w:rsidRDefault="00AB4B32" w:rsidP="00AB4B32"/>
    <w:p w14:paraId="4FAF8EC5" w14:textId="77777777" w:rsidR="00AB4B32" w:rsidRPr="00AB4B32" w:rsidRDefault="00AB4B32" w:rsidP="00AB4B32">
      <w:pPr>
        <w:numPr>
          <w:ilvl w:val="0"/>
          <w:numId w:val="40"/>
        </w:numPr>
      </w:pPr>
      <w:proofErr w:type="spellStart"/>
      <w:r w:rsidRPr="00AB4B32">
        <w:t>LoadBalancer</w:t>
      </w:r>
      <w:proofErr w:type="spellEnd"/>
      <w:r w:rsidRPr="00AB4B32">
        <w:t xml:space="preserve"> service is an extension of </w:t>
      </w:r>
      <w:proofErr w:type="spellStart"/>
      <w:r w:rsidRPr="00AB4B32">
        <w:t>NodePort</w:t>
      </w:r>
      <w:proofErr w:type="spellEnd"/>
      <w:r w:rsidRPr="00AB4B32">
        <w:t xml:space="preserve"> service. </w:t>
      </w:r>
      <w:proofErr w:type="spellStart"/>
      <w:r w:rsidRPr="00AB4B32">
        <w:t>NodePort</w:t>
      </w:r>
      <w:proofErr w:type="spellEnd"/>
      <w:r w:rsidRPr="00AB4B32">
        <w:t xml:space="preserve"> and </w:t>
      </w:r>
      <w:proofErr w:type="spellStart"/>
      <w:r w:rsidRPr="00AB4B32">
        <w:t>ClusterIP</w:t>
      </w:r>
      <w:proofErr w:type="spellEnd"/>
      <w:r w:rsidRPr="00AB4B32">
        <w:t xml:space="preserve"> Services, to which the external load balancer routes, are automatically created.</w:t>
      </w:r>
    </w:p>
    <w:p w14:paraId="1D050059" w14:textId="77777777" w:rsidR="00AB4B32" w:rsidRPr="00AB4B32" w:rsidRDefault="00AB4B32" w:rsidP="00AB4B32">
      <w:pPr>
        <w:numPr>
          <w:ilvl w:val="0"/>
          <w:numId w:val="40"/>
        </w:numPr>
      </w:pPr>
      <w:r w:rsidRPr="00AB4B32">
        <w:t xml:space="preserve">It integrates </w:t>
      </w:r>
      <w:proofErr w:type="spellStart"/>
      <w:r w:rsidRPr="00AB4B32">
        <w:t>NodePort</w:t>
      </w:r>
      <w:proofErr w:type="spellEnd"/>
      <w:r w:rsidRPr="00AB4B32">
        <w:t xml:space="preserve"> with cloud-based load balancers.</w:t>
      </w:r>
    </w:p>
    <w:p w14:paraId="63EB1592" w14:textId="77777777" w:rsidR="00AB4B32" w:rsidRPr="00AB4B32" w:rsidRDefault="00AB4B32" w:rsidP="00AB4B32">
      <w:pPr>
        <w:numPr>
          <w:ilvl w:val="0"/>
          <w:numId w:val="40"/>
        </w:numPr>
      </w:pPr>
      <w:r w:rsidRPr="00AB4B32">
        <w:t>It exposes the Service externally using a cloud provider’s load balancer.</w:t>
      </w:r>
    </w:p>
    <w:p w14:paraId="4CA76791" w14:textId="77777777" w:rsidR="00AB4B32" w:rsidRPr="00AB4B32" w:rsidRDefault="00AB4B32" w:rsidP="00AB4B32">
      <w:pPr>
        <w:numPr>
          <w:ilvl w:val="0"/>
          <w:numId w:val="40"/>
        </w:numPr>
      </w:pPr>
      <w:r w:rsidRPr="00AB4B32">
        <w:t xml:space="preserve">Each cloud provider (AWS, Azure, GCP, </w:t>
      </w:r>
      <w:proofErr w:type="spellStart"/>
      <w:r w:rsidRPr="00AB4B32">
        <w:t>etc</w:t>
      </w:r>
      <w:proofErr w:type="spellEnd"/>
      <w:r w:rsidRPr="00AB4B32">
        <w:t>) has its own native load balancer implementation. The cloud provider will create a load balancer, which then automatically routes requests to your Kubernetes Service.</w:t>
      </w:r>
    </w:p>
    <w:p w14:paraId="4D3D043C" w14:textId="77777777" w:rsidR="00AB4B32" w:rsidRPr="00AB4B32" w:rsidRDefault="00AB4B32" w:rsidP="00AB4B32">
      <w:pPr>
        <w:numPr>
          <w:ilvl w:val="0"/>
          <w:numId w:val="40"/>
        </w:numPr>
      </w:pPr>
      <w:r w:rsidRPr="00AB4B32">
        <w:t>Traffic from the external load balancer is directed at the backend Pods. The cloud provider decides how it is load balanced.</w:t>
      </w:r>
    </w:p>
    <w:p w14:paraId="38D8547A" w14:textId="77777777" w:rsidR="00AB4B32" w:rsidRPr="00AB4B32" w:rsidRDefault="00AB4B32" w:rsidP="00AB4B32">
      <w:pPr>
        <w:numPr>
          <w:ilvl w:val="0"/>
          <w:numId w:val="40"/>
        </w:numPr>
      </w:pPr>
      <w:r w:rsidRPr="00AB4B32">
        <w:t>The actual creation of the load balancer happens asynchronously.</w:t>
      </w:r>
    </w:p>
    <w:p w14:paraId="5E2DAEA0" w14:textId="77777777" w:rsidR="00AB4B32" w:rsidRPr="00AB4B32" w:rsidRDefault="00AB4B32" w:rsidP="00AB4B32">
      <w:pPr>
        <w:numPr>
          <w:ilvl w:val="0"/>
          <w:numId w:val="40"/>
        </w:numPr>
      </w:pPr>
      <w:r w:rsidRPr="00AB4B32">
        <w:t xml:space="preserve">Every time you want to expose a service to the outside world, you </w:t>
      </w:r>
      <w:proofErr w:type="gramStart"/>
      <w:r w:rsidRPr="00AB4B32">
        <w:t>have to</w:t>
      </w:r>
      <w:proofErr w:type="gramEnd"/>
      <w:r w:rsidRPr="00AB4B32">
        <w:t xml:space="preserve"> create a new </w:t>
      </w:r>
      <w:proofErr w:type="spellStart"/>
      <w:r w:rsidRPr="00AB4B32">
        <w:t>LoadBalancer</w:t>
      </w:r>
      <w:proofErr w:type="spellEnd"/>
      <w:r w:rsidRPr="00AB4B32">
        <w:t xml:space="preserve"> and get an IP address.</w:t>
      </w:r>
    </w:p>
    <w:p w14:paraId="199115F5" w14:textId="77777777" w:rsidR="00AB4B32" w:rsidRPr="00AB4B32" w:rsidRDefault="00AB4B32" w:rsidP="00AB4B32">
      <w:pPr>
        <w:rPr>
          <w:b/>
          <w:bCs/>
        </w:rPr>
      </w:pPr>
      <w:r w:rsidRPr="00AB4B32">
        <w:rPr>
          <w:b/>
          <w:bCs/>
        </w:rPr>
        <w:t>Use Cases</w:t>
      </w:r>
    </w:p>
    <w:p w14:paraId="6E0405B5" w14:textId="77777777" w:rsidR="00AB4B32" w:rsidRPr="00AB4B32" w:rsidRDefault="00AB4B32" w:rsidP="00AB4B32">
      <w:pPr>
        <w:numPr>
          <w:ilvl w:val="0"/>
          <w:numId w:val="41"/>
        </w:numPr>
      </w:pPr>
      <w:r w:rsidRPr="00AB4B32">
        <w:t>When you are using a cloud provider to host your Kubernetes cluster.</w:t>
      </w:r>
    </w:p>
    <w:p w14:paraId="5195A015" w14:textId="77777777" w:rsidR="00AB4B32" w:rsidRDefault="00AB4B32" w:rsidP="00AB4B32"/>
    <w:p w14:paraId="266B0AD0" w14:textId="77777777" w:rsidR="00AB4B32" w:rsidRPr="00AB4B32" w:rsidRDefault="00AB4B32" w:rsidP="00AB4B32">
      <w:pPr>
        <w:rPr>
          <w:b/>
          <w:bCs/>
        </w:rPr>
      </w:pPr>
      <w:proofErr w:type="spellStart"/>
      <w:r w:rsidRPr="00AB4B32">
        <w:rPr>
          <w:b/>
          <w:bCs/>
        </w:rPr>
        <w:t>apiVersion</w:t>
      </w:r>
      <w:proofErr w:type="spellEnd"/>
      <w:r w:rsidRPr="00AB4B32">
        <w:rPr>
          <w:b/>
          <w:bCs/>
        </w:rPr>
        <w:t>: v1</w:t>
      </w:r>
    </w:p>
    <w:p w14:paraId="738AA59A" w14:textId="77777777" w:rsidR="00AB4B32" w:rsidRPr="00AB4B32" w:rsidRDefault="00AB4B32" w:rsidP="00AB4B32">
      <w:pPr>
        <w:rPr>
          <w:b/>
          <w:bCs/>
        </w:rPr>
      </w:pPr>
      <w:r w:rsidRPr="00AB4B32">
        <w:rPr>
          <w:b/>
          <w:bCs/>
        </w:rPr>
        <w:t>kind: Service</w:t>
      </w:r>
    </w:p>
    <w:p w14:paraId="28FFEF32" w14:textId="77777777" w:rsidR="00AB4B32" w:rsidRPr="00AB4B32" w:rsidRDefault="00AB4B32" w:rsidP="00AB4B32">
      <w:pPr>
        <w:rPr>
          <w:b/>
          <w:bCs/>
        </w:rPr>
      </w:pPr>
      <w:r w:rsidRPr="00AB4B32">
        <w:rPr>
          <w:b/>
          <w:bCs/>
        </w:rPr>
        <w:t>metadata:</w:t>
      </w:r>
    </w:p>
    <w:p w14:paraId="7D881A84" w14:textId="77777777" w:rsidR="00AB4B32" w:rsidRPr="00AB4B32" w:rsidRDefault="00AB4B32" w:rsidP="00AB4B32">
      <w:pPr>
        <w:rPr>
          <w:b/>
          <w:bCs/>
        </w:rPr>
      </w:pPr>
      <w:r w:rsidRPr="00AB4B32">
        <w:rPr>
          <w:b/>
          <w:bCs/>
        </w:rPr>
        <w:t xml:space="preserve">  name: my-frontend-service</w:t>
      </w:r>
    </w:p>
    <w:p w14:paraId="696E337C" w14:textId="77777777" w:rsidR="00AB4B32" w:rsidRPr="00AB4B32" w:rsidRDefault="00AB4B32" w:rsidP="00AB4B32">
      <w:pPr>
        <w:rPr>
          <w:b/>
          <w:bCs/>
        </w:rPr>
      </w:pPr>
      <w:r w:rsidRPr="00AB4B32">
        <w:rPr>
          <w:b/>
          <w:bCs/>
        </w:rPr>
        <w:t>spec:</w:t>
      </w:r>
    </w:p>
    <w:p w14:paraId="43BA0DDD" w14:textId="77777777" w:rsidR="00AB4B32" w:rsidRPr="00AB4B32" w:rsidRDefault="00AB4B32" w:rsidP="00AB4B32">
      <w:pPr>
        <w:rPr>
          <w:b/>
          <w:bCs/>
        </w:rPr>
      </w:pPr>
      <w:r w:rsidRPr="00AB4B32">
        <w:rPr>
          <w:b/>
          <w:bCs/>
        </w:rPr>
        <w:t xml:space="preserve">  type: </w:t>
      </w:r>
      <w:proofErr w:type="spellStart"/>
      <w:r w:rsidRPr="00AB4B32">
        <w:rPr>
          <w:b/>
          <w:bCs/>
        </w:rPr>
        <w:t>LoadBalancer</w:t>
      </w:r>
      <w:proofErr w:type="spellEnd"/>
    </w:p>
    <w:p w14:paraId="53B2ADC0" w14:textId="77777777" w:rsidR="00AB4B32" w:rsidRPr="00AB4B32" w:rsidRDefault="00AB4B32" w:rsidP="00AB4B32">
      <w:pPr>
        <w:rPr>
          <w:b/>
          <w:bCs/>
        </w:rPr>
      </w:pPr>
      <w:r w:rsidRPr="00AB4B32">
        <w:rPr>
          <w:b/>
          <w:bCs/>
        </w:rPr>
        <w:t xml:space="preserve">  </w:t>
      </w:r>
      <w:proofErr w:type="spellStart"/>
      <w:r w:rsidRPr="00AB4B32">
        <w:rPr>
          <w:b/>
          <w:bCs/>
        </w:rPr>
        <w:t>clusterIP</w:t>
      </w:r>
      <w:proofErr w:type="spellEnd"/>
      <w:r w:rsidRPr="00AB4B32">
        <w:rPr>
          <w:b/>
          <w:bCs/>
        </w:rPr>
        <w:t>: 10.0.171.123</w:t>
      </w:r>
    </w:p>
    <w:p w14:paraId="08C0901F" w14:textId="77777777" w:rsidR="00AB4B32" w:rsidRPr="00AB4B32" w:rsidRDefault="00AB4B32" w:rsidP="00AB4B32">
      <w:pPr>
        <w:rPr>
          <w:b/>
          <w:bCs/>
        </w:rPr>
      </w:pPr>
      <w:r w:rsidRPr="00AB4B32">
        <w:rPr>
          <w:b/>
          <w:bCs/>
        </w:rPr>
        <w:t xml:space="preserve">  </w:t>
      </w:r>
      <w:proofErr w:type="spellStart"/>
      <w:r w:rsidRPr="00AB4B32">
        <w:rPr>
          <w:b/>
          <w:bCs/>
        </w:rPr>
        <w:t>loadBalancerIP</w:t>
      </w:r>
      <w:proofErr w:type="spellEnd"/>
      <w:r w:rsidRPr="00AB4B32">
        <w:rPr>
          <w:b/>
          <w:bCs/>
        </w:rPr>
        <w:t>: 123.123.123.123</w:t>
      </w:r>
    </w:p>
    <w:p w14:paraId="5E65A1EB" w14:textId="77777777" w:rsidR="00AB4B32" w:rsidRPr="00AB4B32" w:rsidRDefault="00AB4B32" w:rsidP="00AB4B32">
      <w:pPr>
        <w:rPr>
          <w:b/>
          <w:bCs/>
        </w:rPr>
      </w:pPr>
      <w:r w:rsidRPr="00AB4B32">
        <w:rPr>
          <w:b/>
          <w:bCs/>
        </w:rPr>
        <w:t xml:space="preserve">  selector:</w:t>
      </w:r>
    </w:p>
    <w:p w14:paraId="7C019819" w14:textId="77777777" w:rsidR="00AB4B32" w:rsidRPr="00AB4B32" w:rsidRDefault="00AB4B32" w:rsidP="00AB4B32">
      <w:pPr>
        <w:rPr>
          <w:b/>
          <w:bCs/>
        </w:rPr>
      </w:pPr>
      <w:r w:rsidRPr="00AB4B32">
        <w:rPr>
          <w:b/>
          <w:bCs/>
        </w:rPr>
        <w:t xml:space="preserve">    app: web</w:t>
      </w:r>
    </w:p>
    <w:p w14:paraId="6434EE37" w14:textId="77777777" w:rsidR="00AB4B32" w:rsidRPr="00AB4B32" w:rsidRDefault="00AB4B32" w:rsidP="00AB4B32">
      <w:pPr>
        <w:rPr>
          <w:b/>
          <w:bCs/>
        </w:rPr>
      </w:pPr>
      <w:r w:rsidRPr="00AB4B32">
        <w:rPr>
          <w:b/>
          <w:bCs/>
        </w:rPr>
        <w:t xml:space="preserve">  ports:</w:t>
      </w:r>
    </w:p>
    <w:p w14:paraId="5DA3ACFD" w14:textId="77777777" w:rsidR="00AB4B32" w:rsidRPr="00AB4B32" w:rsidRDefault="00AB4B32" w:rsidP="00AB4B32">
      <w:pPr>
        <w:rPr>
          <w:b/>
          <w:bCs/>
        </w:rPr>
      </w:pPr>
      <w:r w:rsidRPr="00AB4B32">
        <w:rPr>
          <w:b/>
          <w:bCs/>
        </w:rPr>
        <w:t xml:space="preserve">  - name: http</w:t>
      </w:r>
    </w:p>
    <w:p w14:paraId="6B304D29" w14:textId="77777777" w:rsidR="00AB4B32" w:rsidRPr="00AB4B32" w:rsidRDefault="00AB4B32" w:rsidP="00AB4B32">
      <w:pPr>
        <w:rPr>
          <w:b/>
          <w:bCs/>
        </w:rPr>
      </w:pPr>
      <w:r w:rsidRPr="00AB4B32">
        <w:rPr>
          <w:b/>
          <w:bCs/>
        </w:rPr>
        <w:t xml:space="preserve">    protocol: TCP</w:t>
      </w:r>
    </w:p>
    <w:p w14:paraId="370D0346" w14:textId="77777777" w:rsidR="00AB4B32" w:rsidRPr="00AB4B32" w:rsidRDefault="00AB4B32" w:rsidP="00AB4B32">
      <w:pPr>
        <w:rPr>
          <w:b/>
          <w:bCs/>
        </w:rPr>
      </w:pPr>
      <w:r w:rsidRPr="00AB4B32">
        <w:rPr>
          <w:b/>
          <w:bCs/>
        </w:rPr>
        <w:t xml:space="preserve">    port: 80</w:t>
      </w:r>
    </w:p>
    <w:p w14:paraId="11ADB57D" w14:textId="09436522" w:rsidR="00AB4B32" w:rsidRDefault="00AB4B32" w:rsidP="00AB4B32">
      <w:pPr>
        <w:rPr>
          <w:b/>
          <w:bCs/>
        </w:rPr>
      </w:pPr>
      <w:r w:rsidRPr="00AB4B32">
        <w:rPr>
          <w:b/>
          <w:bCs/>
        </w:rPr>
        <w:t xml:space="preserve">    </w:t>
      </w:r>
      <w:proofErr w:type="spellStart"/>
      <w:r w:rsidRPr="00AB4B32">
        <w:rPr>
          <w:b/>
          <w:bCs/>
        </w:rPr>
        <w:t>targetPort</w:t>
      </w:r>
      <w:proofErr w:type="spellEnd"/>
      <w:r w:rsidRPr="00AB4B32">
        <w:rPr>
          <w:b/>
          <w:bCs/>
        </w:rPr>
        <w:t>: 8080</w:t>
      </w:r>
    </w:p>
    <w:p w14:paraId="25AACBD6" w14:textId="77777777" w:rsidR="00496D11" w:rsidRDefault="00496D11" w:rsidP="00AB4B32">
      <w:pPr>
        <w:rPr>
          <w:b/>
          <w:bCs/>
        </w:rPr>
      </w:pPr>
    </w:p>
    <w:p w14:paraId="44AB0F2C" w14:textId="62F35251" w:rsidR="00496D11" w:rsidRDefault="00496D11" w:rsidP="00AB4B32">
      <w:r w:rsidRPr="00496D11">
        <w:t xml:space="preserve">16) Kubernetes </w:t>
      </w:r>
      <w:r>
        <w:t xml:space="preserve">most used </w:t>
      </w:r>
      <w:proofErr w:type="gramStart"/>
      <w:r>
        <w:t>Commands ?</w:t>
      </w:r>
      <w:proofErr w:type="gramEnd"/>
      <w:r>
        <w:t xml:space="preserve"> </w:t>
      </w:r>
    </w:p>
    <w:p w14:paraId="43B11B5E" w14:textId="77777777" w:rsidR="00122658" w:rsidRDefault="00122658" w:rsidP="00AB4B32"/>
    <w:p w14:paraId="67E5377A" w14:textId="77777777" w:rsidR="00122658" w:rsidRPr="00122658" w:rsidRDefault="00122658" w:rsidP="00122658">
      <w:r w:rsidRPr="00122658">
        <w:t>Cluster Creation:</w:t>
      </w:r>
    </w:p>
    <w:p w14:paraId="5F8E2061" w14:textId="77777777" w:rsidR="00122658" w:rsidRPr="00122658" w:rsidRDefault="00122658" w:rsidP="00122658">
      <w:pPr>
        <w:numPr>
          <w:ilvl w:val="0"/>
          <w:numId w:val="42"/>
        </w:numPr>
      </w:pPr>
      <w:r w:rsidRPr="00122658">
        <w:rPr>
          <w:b/>
          <w:bCs/>
        </w:rPr>
        <w:t>kops create cluster --name &lt;cluster-name&gt; --zones &lt;availability-zones&gt;</w:t>
      </w:r>
      <w:r w:rsidRPr="00122658">
        <w:t xml:space="preserve">: Creates a Kubernetes cluster using </w:t>
      </w:r>
      <w:r w:rsidRPr="00122658">
        <w:rPr>
          <w:b/>
          <w:bCs/>
        </w:rPr>
        <w:t>kops</w:t>
      </w:r>
      <w:r w:rsidRPr="00122658">
        <w:t>. Specify the cluster name and availability zones where the cluster should be deployed.</w:t>
      </w:r>
    </w:p>
    <w:p w14:paraId="6A7D1A01" w14:textId="77777777" w:rsidR="00122658" w:rsidRPr="00122658" w:rsidRDefault="00122658" w:rsidP="00122658">
      <w:r w:rsidRPr="00122658">
        <w:t>Cluster Deletion:</w:t>
      </w:r>
    </w:p>
    <w:p w14:paraId="5C5B805D" w14:textId="77777777" w:rsidR="00122658" w:rsidRPr="00122658" w:rsidRDefault="00122658" w:rsidP="00122658">
      <w:pPr>
        <w:numPr>
          <w:ilvl w:val="0"/>
          <w:numId w:val="43"/>
        </w:numPr>
      </w:pPr>
      <w:r w:rsidRPr="00122658">
        <w:rPr>
          <w:b/>
          <w:bCs/>
        </w:rPr>
        <w:t>kops delete cluster --name &lt;cluster-name&gt; --yes</w:t>
      </w:r>
      <w:r w:rsidRPr="00122658">
        <w:t xml:space="preserve">: Deletes a Kubernetes cluster created with </w:t>
      </w:r>
      <w:r w:rsidRPr="00122658">
        <w:rPr>
          <w:b/>
          <w:bCs/>
        </w:rPr>
        <w:t>kops</w:t>
      </w:r>
      <w:r w:rsidRPr="00122658">
        <w:t xml:space="preserve">. Specify the cluster name and use the </w:t>
      </w:r>
      <w:r w:rsidRPr="00122658">
        <w:rPr>
          <w:b/>
          <w:bCs/>
        </w:rPr>
        <w:t>--yes</w:t>
      </w:r>
      <w:r w:rsidRPr="00122658">
        <w:t xml:space="preserve"> flag to confirm the deletion.</w:t>
      </w:r>
    </w:p>
    <w:p w14:paraId="3D584E1F" w14:textId="77777777" w:rsidR="00122658" w:rsidRPr="00122658" w:rsidRDefault="00122658" w:rsidP="00122658">
      <w:r w:rsidRPr="00122658">
        <w:t>Resource Creation or Update:</w:t>
      </w:r>
    </w:p>
    <w:p w14:paraId="7FB9C909" w14:textId="77777777" w:rsidR="00122658" w:rsidRPr="00122658" w:rsidRDefault="00122658" w:rsidP="00122658">
      <w:pPr>
        <w:numPr>
          <w:ilvl w:val="0"/>
          <w:numId w:val="44"/>
        </w:numPr>
      </w:pPr>
      <w:proofErr w:type="spellStart"/>
      <w:r w:rsidRPr="00122658">
        <w:rPr>
          <w:b/>
          <w:bCs/>
        </w:rPr>
        <w:t>kubectl</w:t>
      </w:r>
      <w:proofErr w:type="spellEnd"/>
      <w:r w:rsidRPr="00122658">
        <w:rPr>
          <w:b/>
          <w:bCs/>
        </w:rPr>
        <w:t xml:space="preserve"> apply -f &lt;manifest-file&gt;</w:t>
      </w:r>
      <w:r w:rsidRPr="00122658">
        <w:t xml:space="preserve">: Applies or updates Kubernetes resources defined in a manifest file. Use the </w:t>
      </w:r>
      <w:r w:rsidRPr="00122658">
        <w:rPr>
          <w:b/>
          <w:bCs/>
        </w:rPr>
        <w:t>-f</w:t>
      </w:r>
      <w:r w:rsidRPr="00122658">
        <w:t xml:space="preserve"> flag followed by the file path to the manifest file.</w:t>
      </w:r>
    </w:p>
    <w:p w14:paraId="15624CF1" w14:textId="77777777" w:rsidR="00122658" w:rsidRPr="00122658" w:rsidRDefault="00122658" w:rsidP="00122658">
      <w:r w:rsidRPr="00122658">
        <w:t>Resource Deletion:</w:t>
      </w:r>
    </w:p>
    <w:p w14:paraId="772E77F7" w14:textId="77777777" w:rsidR="00122658" w:rsidRPr="00122658" w:rsidRDefault="00122658" w:rsidP="00122658">
      <w:pPr>
        <w:numPr>
          <w:ilvl w:val="0"/>
          <w:numId w:val="45"/>
        </w:numPr>
      </w:pPr>
      <w:proofErr w:type="spellStart"/>
      <w:r w:rsidRPr="00122658">
        <w:rPr>
          <w:b/>
          <w:bCs/>
        </w:rPr>
        <w:lastRenderedPageBreak/>
        <w:t>kubectl</w:t>
      </w:r>
      <w:proofErr w:type="spellEnd"/>
      <w:r w:rsidRPr="00122658">
        <w:rPr>
          <w:b/>
          <w:bCs/>
        </w:rPr>
        <w:t xml:space="preserve"> delete -f &lt;manifest-file&gt;</w:t>
      </w:r>
      <w:r w:rsidRPr="00122658">
        <w:t xml:space="preserve">: Deletes Kubernetes resources defined in a manifest file. Use the </w:t>
      </w:r>
      <w:r w:rsidRPr="00122658">
        <w:rPr>
          <w:b/>
          <w:bCs/>
        </w:rPr>
        <w:t>-f</w:t>
      </w:r>
      <w:r w:rsidRPr="00122658">
        <w:t xml:space="preserve"> flag followed by the file path to the manifest file.</w:t>
      </w:r>
    </w:p>
    <w:p w14:paraId="4CBD2455" w14:textId="77777777" w:rsidR="00122658" w:rsidRPr="00122658" w:rsidRDefault="00122658" w:rsidP="00122658">
      <w:r w:rsidRPr="00122658">
        <w:t>Cluster Info:</w:t>
      </w:r>
    </w:p>
    <w:p w14:paraId="0F27B669" w14:textId="77777777" w:rsidR="00122658" w:rsidRPr="00122658" w:rsidRDefault="00122658" w:rsidP="00122658">
      <w:pPr>
        <w:numPr>
          <w:ilvl w:val="0"/>
          <w:numId w:val="46"/>
        </w:numPr>
      </w:pPr>
      <w:proofErr w:type="spellStart"/>
      <w:r w:rsidRPr="00122658">
        <w:rPr>
          <w:b/>
          <w:bCs/>
        </w:rPr>
        <w:t>kubectl</w:t>
      </w:r>
      <w:proofErr w:type="spellEnd"/>
      <w:r w:rsidRPr="00122658">
        <w:rPr>
          <w:b/>
          <w:bCs/>
        </w:rPr>
        <w:t xml:space="preserve"> cluster-info</w:t>
      </w:r>
      <w:r w:rsidRPr="00122658">
        <w:t>: Displays information about the Kubernetes cluster, including the API server endpoint, cluster version, and more.</w:t>
      </w:r>
    </w:p>
    <w:p w14:paraId="018D9258" w14:textId="77777777" w:rsidR="00122658" w:rsidRPr="00122658" w:rsidRDefault="00122658" w:rsidP="00122658">
      <w:r w:rsidRPr="00122658">
        <w:t>Cluster Nodes:</w:t>
      </w:r>
    </w:p>
    <w:p w14:paraId="2F33F64A" w14:textId="77777777" w:rsidR="00122658" w:rsidRPr="00122658" w:rsidRDefault="00122658" w:rsidP="00122658">
      <w:pPr>
        <w:numPr>
          <w:ilvl w:val="0"/>
          <w:numId w:val="47"/>
        </w:numPr>
      </w:pPr>
      <w:proofErr w:type="spellStart"/>
      <w:r w:rsidRPr="00122658">
        <w:rPr>
          <w:b/>
          <w:bCs/>
        </w:rPr>
        <w:t>kubectl</w:t>
      </w:r>
      <w:proofErr w:type="spellEnd"/>
      <w:r w:rsidRPr="00122658">
        <w:rPr>
          <w:b/>
          <w:bCs/>
        </w:rPr>
        <w:t xml:space="preserve"> get nodes</w:t>
      </w:r>
      <w:r w:rsidRPr="00122658">
        <w:t>: Lists all the nodes in the Kubernetes cluster, along with their status and other details.</w:t>
      </w:r>
    </w:p>
    <w:p w14:paraId="777C30D3" w14:textId="77777777" w:rsidR="00122658" w:rsidRPr="00122658" w:rsidRDefault="00122658" w:rsidP="00122658">
      <w:r w:rsidRPr="00122658">
        <w:t>Pods:</w:t>
      </w:r>
    </w:p>
    <w:p w14:paraId="7269FFFB" w14:textId="77777777" w:rsidR="00122658" w:rsidRPr="00122658" w:rsidRDefault="00122658" w:rsidP="00122658">
      <w:pPr>
        <w:numPr>
          <w:ilvl w:val="0"/>
          <w:numId w:val="48"/>
        </w:numPr>
      </w:pPr>
      <w:proofErr w:type="spellStart"/>
      <w:r w:rsidRPr="00122658">
        <w:rPr>
          <w:b/>
          <w:bCs/>
        </w:rPr>
        <w:t>kubectl</w:t>
      </w:r>
      <w:proofErr w:type="spellEnd"/>
      <w:r w:rsidRPr="00122658">
        <w:rPr>
          <w:b/>
          <w:bCs/>
        </w:rPr>
        <w:t xml:space="preserve"> get pods</w:t>
      </w:r>
      <w:r w:rsidRPr="00122658">
        <w:t>: Lists all the pods running in the cluster, along with their status, IP address, and other information.</w:t>
      </w:r>
    </w:p>
    <w:p w14:paraId="678E2303" w14:textId="77777777" w:rsidR="00122658" w:rsidRPr="00122658" w:rsidRDefault="00122658" w:rsidP="00122658">
      <w:pPr>
        <w:numPr>
          <w:ilvl w:val="0"/>
          <w:numId w:val="48"/>
        </w:numPr>
      </w:pPr>
      <w:proofErr w:type="spellStart"/>
      <w:r w:rsidRPr="00122658">
        <w:rPr>
          <w:b/>
          <w:bCs/>
        </w:rPr>
        <w:t>kubectl</w:t>
      </w:r>
      <w:proofErr w:type="spellEnd"/>
      <w:r w:rsidRPr="00122658">
        <w:rPr>
          <w:b/>
          <w:bCs/>
        </w:rPr>
        <w:t xml:space="preserve"> describe pod &lt;pod-name&gt;</w:t>
      </w:r>
      <w:r w:rsidRPr="00122658">
        <w:t>: Provides detailed information about a specific pod, including its current state, events, and container statuses.</w:t>
      </w:r>
    </w:p>
    <w:p w14:paraId="52E21A68" w14:textId="77777777" w:rsidR="00122658" w:rsidRPr="00122658" w:rsidRDefault="00122658" w:rsidP="00122658">
      <w:r w:rsidRPr="00122658">
        <w:t>Services:</w:t>
      </w:r>
    </w:p>
    <w:p w14:paraId="471BEC56"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get services</w:t>
      </w:r>
      <w:r w:rsidRPr="00122658">
        <w:t>: Lists all the services in the cluster, including their types, cluster IP, and external endpoints.</w:t>
      </w:r>
    </w:p>
    <w:p w14:paraId="15466FF1"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describe service &lt;service-name&gt;</w:t>
      </w:r>
      <w:r w:rsidRPr="00122658">
        <w:t>: Provides detailed information about a specific service, including its type, endpoints, and associated pods.</w:t>
      </w:r>
    </w:p>
    <w:p w14:paraId="08874B92" w14:textId="77777777" w:rsidR="00122658" w:rsidRPr="00122658" w:rsidRDefault="00122658" w:rsidP="00122658">
      <w:pPr>
        <w:numPr>
          <w:ilvl w:val="0"/>
          <w:numId w:val="49"/>
        </w:numPr>
      </w:pPr>
      <w:r w:rsidRPr="00122658">
        <w:t>Deployments:</w:t>
      </w:r>
    </w:p>
    <w:p w14:paraId="496AC5CD"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create deployment &lt;deployment-name&gt; --image=&lt;image&gt;</w:t>
      </w:r>
      <w:r w:rsidRPr="00122658">
        <w:t>: Creates a new deployment using the specified image.</w:t>
      </w:r>
    </w:p>
    <w:p w14:paraId="2033384B"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get deployments</w:t>
      </w:r>
      <w:r w:rsidRPr="00122658">
        <w:t>: Lists all the deployments in the cluster.</w:t>
      </w:r>
    </w:p>
    <w:p w14:paraId="68036185"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describe deployment &lt;deployment-name&gt;</w:t>
      </w:r>
      <w:r w:rsidRPr="00122658">
        <w:t>: Provides detailed information about a specific deployment.</w:t>
      </w:r>
    </w:p>
    <w:p w14:paraId="64C12812" w14:textId="77777777" w:rsidR="00122658" w:rsidRPr="00122658" w:rsidRDefault="00122658" w:rsidP="00122658">
      <w:pPr>
        <w:numPr>
          <w:ilvl w:val="0"/>
          <w:numId w:val="49"/>
        </w:numPr>
      </w:pPr>
      <w:proofErr w:type="spellStart"/>
      <w:r w:rsidRPr="00122658">
        <w:t>ReplicaSets</w:t>
      </w:r>
      <w:proofErr w:type="spellEnd"/>
      <w:r w:rsidRPr="00122658">
        <w:t>:</w:t>
      </w:r>
    </w:p>
    <w:p w14:paraId="612B24EF"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get </w:t>
      </w:r>
      <w:proofErr w:type="spellStart"/>
      <w:r w:rsidRPr="00122658">
        <w:rPr>
          <w:b/>
          <w:bCs/>
        </w:rPr>
        <w:t>replicasets</w:t>
      </w:r>
      <w:proofErr w:type="spellEnd"/>
      <w:r w:rsidRPr="00122658">
        <w:t xml:space="preserve">: Lists all the </w:t>
      </w:r>
      <w:proofErr w:type="spellStart"/>
      <w:r w:rsidRPr="00122658">
        <w:t>ReplicaSets</w:t>
      </w:r>
      <w:proofErr w:type="spellEnd"/>
      <w:r w:rsidRPr="00122658">
        <w:t xml:space="preserve"> in the cluster.</w:t>
      </w:r>
    </w:p>
    <w:p w14:paraId="4F34E254"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describe </w:t>
      </w:r>
      <w:proofErr w:type="spellStart"/>
      <w:r w:rsidRPr="00122658">
        <w:rPr>
          <w:b/>
          <w:bCs/>
        </w:rPr>
        <w:t>replicaset</w:t>
      </w:r>
      <w:proofErr w:type="spellEnd"/>
      <w:r w:rsidRPr="00122658">
        <w:rPr>
          <w:b/>
          <w:bCs/>
        </w:rPr>
        <w:t xml:space="preserve"> &lt;</w:t>
      </w:r>
      <w:proofErr w:type="spellStart"/>
      <w:r w:rsidRPr="00122658">
        <w:rPr>
          <w:b/>
          <w:bCs/>
        </w:rPr>
        <w:t>replicaset</w:t>
      </w:r>
      <w:proofErr w:type="spellEnd"/>
      <w:r w:rsidRPr="00122658">
        <w:rPr>
          <w:b/>
          <w:bCs/>
        </w:rPr>
        <w:t>-name&gt;</w:t>
      </w:r>
      <w:r w:rsidRPr="00122658">
        <w:t xml:space="preserve">: Provides detailed information about a specific </w:t>
      </w:r>
      <w:proofErr w:type="spellStart"/>
      <w:r w:rsidRPr="00122658">
        <w:t>ReplicaSet</w:t>
      </w:r>
      <w:proofErr w:type="spellEnd"/>
      <w:r w:rsidRPr="00122658">
        <w:t>.</w:t>
      </w:r>
    </w:p>
    <w:p w14:paraId="3ADB93DF" w14:textId="77777777" w:rsidR="00122658" w:rsidRPr="00122658" w:rsidRDefault="00122658" w:rsidP="00122658">
      <w:pPr>
        <w:numPr>
          <w:ilvl w:val="0"/>
          <w:numId w:val="49"/>
        </w:numPr>
      </w:pPr>
      <w:r w:rsidRPr="00122658">
        <w:t>Pod Logs:</w:t>
      </w:r>
    </w:p>
    <w:p w14:paraId="14C4A64F"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logs &lt;pod-name&gt;</w:t>
      </w:r>
      <w:r w:rsidRPr="00122658">
        <w:t>: Displays the logs of a specific pod.</w:t>
      </w:r>
    </w:p>
    <w:p w14:paraId="572CE570"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logs -f &lt;pod-name&gt;</w:t>
      </w:r>
      <w:r w:rsidRPr="00122658">
        <w:t>: Streams the logs of a specific pod in real-time.</w:t>
      </w:r>
    </w:p>
    <w:p w14:paraId="706AD120" w14:textId="77777777" w:rsidR="00122658" w:rsidRPr="00122658" w:rsidRDefault="00122658" w:rsidP="00122658">
      <w:pPr>
        <w:numPr>
          <w:ilvl w:val="0"/>
          <w:numId w:val="49"/>
        </w:numPr>
      </w:pPr>
      <w:r w:rsidRPr="00122658">
        <w:t>Pod Exec:</w:t>
      </w:r>
    </w:p>
    <w:p w14:paraId="4CE5B7DA"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exec -it &lt;pod-name&gt; -- &lt;command&gt;</w:t>
      </w:r>
      <w:r w:rsidRPr="00122658">
        <w:t>: Executes a command inside a specific pod.</w:t>
      </w:r>
    </w:p>
    <w:p w14:paraId="23CB1085" w14:textId="77777777" w:rsidR="00122658" w:rsidRPr="00122658" w:rsidRDefault="00122658" w:rsidP="00122658">
      <w:pPr>
        <w:numPr>
          <w:ilvl w:val="0"/>
          <w:numId w:val="49"/>
        </w:numPr>
      </w:pPr>
      <w:r w:rsidRPr="00122658">
        <w:t>Namespace:</w:t>
      </w:r>
    </w:p>
    <w:p w14:paraId="40458E7D"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create namespace &lt;namespace-name&gt;</w:t>
      </w:r>
      <w:r w:rsidRPr="00122658">
        <w:t>: Creates a new namespace.</w:t>
      </w:r>
    </w:p>
    <w:p w14:paraId="477838E3"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get namespaces</w:t>
      </w:r>
      <w:r w:rsidRPr="00122658">
        <w:t>: Lists all the namespaces in the cluster.</w:t>
      </w:r>
    </w:p>
    <w:p w14:paraId="6A2B3062"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describe namespace &lt;namespace-name&gt;</w:t>
      </w:r>
      <w:r w:rsidRPr="00122658">
        <w:t>: Provides detailed information about a specific namespace.</w:t>
      </w:r>
    </w:p>
    <w:p w14:paraId="15EC0A3A" w14:textId="77777777" w:rsidR="00122658" w:rsidRPr="00122658" w:rsidRDefault="00122658" w:rsidP="00122658">
      <w:pPr>
        <w:numPr>
          <w:ilvl w:val="0"/>
          <w:numId w:val="49"/>
        </w:numPr>
      </w:pPr>
      <w:r w:rsidRPr="00122658">
        <w:t>Secrets:</w:t>
      </w:r>
    </w:p>
    <w:p w14:paraId="1B5118C2"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create secret &lt;secret-type&gt; &lt;secret-name&gt; --from-literal=&lt;key&gt;=&lt;value&gt;</w:t>
      </w:r>
      <w:r w:rsidRPr="00122658">
        <w:t>: Creates a new secret.</w:t>
      </w:r>
    </w:p>
    <w:p w14:paraId="112F7B1C" w14:textId="77777777" w:rsidR="00122658" w:rsidRPr="00122658" w:rsidRDefault="00122658" w:rsidP="00122658">
      <w:pPr>
        <w:numPr>
          <w:ilvl w:val="0"/>
          <w:numId w:val="49"/>
        </w:numPr>
      </w:pPr>
      <w:proofErr w:type="spellStart"/>
      <w:r w:rsidRPr="00122658">
        <w:rPr>
          <w:b/>
          <w:bCs/>
        </w:rPr>
        <w:t>kubectl</w:t>
      </w:r>
      <w:proofErr w:type="spellEnd"/>
      <w:r w:rsidRPr="00122658">
        <w:rPr>
          <w:b/>
          <w:bCs/>
        </w:rPr>
        <w:t xml:space="preserve"> get secrets</w:t>
      </w:r>
      <w:r w:rsidRPr="00122658">
        <w:t>: Lists all the secrets in the cluster.</w:t>
      </w:r>
    </w:p>
    <w:p w14:paraId="26D6DD18" w14:textId="77777777" w:rsidR="002B55F8" w:rsidRPr="006E1507" w:rsidRDefault="002B55F8" w:rsidP="002B55F8">
      <w:pPr>
        <w:pStyle w:val="ListParagraph"/>
      </w:pPr>
    </w:p>
    <w:sectPr w:rsidR="002B55F8" w:rsidRPr="006E1507" w:rsidSect="005A1B10">
      <w:footerReference w:type="default" r:id="rId23"/>
      <w:headerReference w:type="first" r:id="rId24"/>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4488D" w14:textId="77777777" w:rsidR="00120AF9" w:rsidRDefault="00120AF9" w:rsidP="0068194B">
      <w:r>
        <w:separator/>
      </w:r>
    </w:p>
    <w:p w14:paraId="45D01D38" w14:textId="77777777" w:rsidR="00120AF9" w:rsidRDefault="00120AF9"/>
    <w:p w14:paraId="5BFDB892" w14:textId="77777777" w:rsidR="00120AF9" w:rsidRDefault="00120AF9"/>
  </w:endnote>
  <w:endnote w:type="continuationSeparator" w:id="0">
    <w:p w14:paraId="7391FB18" w14:textId="77777777" w:rsidR="00120AF9" w:rsidRDefault="00120AF9" w:rsidP="0068194B">
      <w:r>
        <w:continuationSeparator/>
      </w:r>
    </w:p>
    <w:p w14:paraId="425ABFFB" w14:textId="77777777" w:rsidR="00120AF9" w:rsidRDefault="00120AF9"/>
    <w:p w14:paraId="2E83C831" w14:textId="77777777" w:rsidR="00120AF9" w:rsidRDefault="00120A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4348761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5BA9D" w14:textId="77777777" w:rsidR="00120AF9" w:rsidRDefault="00120AF9" w:rsidP="0068194B">
      <w:r>
        <w:separator/>
      </w:r>
    </w:p>
    <w:p w14:paraId="0EC4E41B" w14:textId="77777777" w:rsidR="00120AF9" w:rsidRDefault="00120AF9"/>
    <w:p w14:paraId="326FAA8D" w14:textId="77777777" w:rsidR="00120AF9" w:rsidRDefault="00120AF9"/>
  </w:footnote>
  <w:footnote w:type="continuationSeparator" w:id="0">
    <w:p w14:paraId="600A853D" w14:textId="77777777" w:rsidR="00120AF9" w:rsidRDefault="00120AF9" w:rsidP="0068194B">
      <w:r>
        <w:continuationSeparator/>
      </w:r>
    </w:p>
    <w:p w14:paraId="0EA66AFD" w14:textId="77777777" w:rsidR="00120AF9" w:rsidRDefault="00120AF9"/>
    <w:p w14:paraId="21632FDF" w14:textId="77777777" w:rsidR="00120AF9" w:rsidRDefault="00120A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5B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56F122D" wp14:editId="211924A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97E8AFF"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6E2D2D"/>
    <w:multiLevelType w:val="multilevel"/>
    <w:tmpl w:val="8F70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9D02C4"/>
    <w:multiLevelType w:val="multilevel"/>
    <w:tmpl w:val="8C4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C44004"/>
    <w:multiLevelType w:val="multilevel"/>
    <w:tmpl w:val="296E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3C47AB"/>
    <w:multiLevelType w:val="multilevel"/>
    <w:tmpl w:val="6A6C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79685C"/>
    <w:multiLevelType w:val="multilevel"/>
    <w:tmpl w:val="ADF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0567EB"/>
    <w:multiLevelType w:val="hybridMultilevel"/>
    <w:tmpl w:val="FCCCD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A3254B"/>
    <w:multiLevelType w:val="multilevel"/>
    <w:tmpl w:val="B36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8" w15:restartNumberingAfterBreak="0">
    <w:nsid w:val="21197944"/>
    <w:multiLevelType w:val="multilevel"/>
    <w:tmpl w:val="E6B4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5532B"/>
    <w:multiLevelType w:val="multilevel"/>
    <w:tmpl w:val="E0A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CB7F64"/>
    <w:multiLevelType w:val="multilevel"/>
    <w:tmpl w:val="FA4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E090F"/>
    <w:multiLevelType w:val="multilevel"/>
    <w:tmpl w:val="8DBA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49B4F2D"/>
    <w:multiLevelType w:val="multilevel"/>
    <w:tmpl w:val="70EE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C412F6"/>
    <w:multiLevelType w:val="multilevel"/>
    <w:tmpl w:val="534C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74CCC"/>
    <w:multiLevelType w:val="multilevel"/>
    <w:tmpl w:val="C4E2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E70A1"/>
    <w:multiLevelType w:val="multilevel"/>
    <w:tmpl w:val="5EE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D7F8B"/>
    <w:multiLevelType w:val="multilevel"/>
    <w:tmpl w:val="83D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A3D9A"/>
    <w:multiLevelType w:val="hybridMultilevel"/>
    <w:tmpl w:val="49C8F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6C0914"/>
    <w:multiLevelType w:val="multilevel"/>
    <w:tmpl w:val="0CE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90EC0"/>
    <w:multiLevelType w:val="multilevel"/>
    <w:tmpl w:val="F9CE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1D7421"/>
    <w:multiLevelType w:val="multilevel"/>
    <w:tmpl w:val="F25C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523B6"/>
    <w:multiLevelType w:val="multilevel"/>
    <w:tmpl w:val="55D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6F0B0B"/>
    <w:multiLevelType w:val="multilevel"/>
    <w:tmpl w:val="B6B8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C440FE"/>
    <w:multiLevelType w:val="multilevel"/>
    <w:tmpl w:val="4116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2D78CF"/>
    <w:multiLevelType w:val="multilevel"/>
    <w:tmpl w:val="CDBC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445AAA"/>
    <w:multiLevelType w:val="multilevel"/>
    <w:tmpl w:val="E018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D10988"/>
    <w:multiLevelType w:val="multilevel"/>
    <w:tmpl w:val="B2F0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150220"/>
    <w:multiLevelType w:val="multilevel"/>
    <w:tmpl w:val="738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7841C2"/>
    <w:multiLevelType w:val="multilevel"/>
    <w:tmpl w:val="E8D6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28235B"/>
    <w:multiLevelType w:val="multilevel"/>
    <w:tmpl w:val="3482B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CE0F53"/>
    <w:multiLevelType w:val="multilevel"/>
    <w:tmpl w:val="44AC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2E2E04"/>
    <w:multiLevelType w:val="multilevel"/>
    <w:tmpl w:val="16CA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9B3F63"/>
    <w:multiLevelType w:val="multilevel"/>
    <w:tmpl w:val="E13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710305F"/>
    <w:multiLevelType w:val="multilevel"/>
    <w:tmpl w:val="F72C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254559"/>
    <w:multiLevelType w:val="multilevel"/>
    <w:tmpl w:val="654E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880F29"/>
    <w:multiLevelType w:val="multilevel"/>
    <w:tmpl w:val="98A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15750E"/>
    <w:multiLevelType w:val="multilevel"/>
    <w:tmpl w:val="EFA2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F226E5"/>
    <w:multiLevelType w:val="multilevel"/>
    <w:tmpl w:val="D71C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650FB1"/>
    <w:multiLevelType w:val="multilevel"/>
    <w:tmpl w:val="79A8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033DEC"/>
    <w:multiLevelType w:val="multilevel"/>
    <w:tmpl w:val="737C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33446A"/>
    <w:multiLevelType w:val="multilevel"/>
    <w:tmpl w:val="A22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BE41B74"/>
    <w:multiLevelType w:val="multilevel"/>
    <w:tmpl w:val="E0DE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0F0A5F"/>
    <w:multiLevelType w:val="multilevel"/>
    <w:tmpl w:val="317E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8359325">
    <w:abstractNumId w:val="9"/>
  </w:num>
  <w:num w:numId="2" w16cid:durableId="812521289">
    <w:abstractNumId w:val="8"/>
  </w:num>
  <w:num w:numId="3" w16cid:durableId="623775428">
    <w:abstractNumId w:val="7"/>
  </w:num>
  <w:num w:numId="4" w16cid:durableId="879051178">
    <w:abstractNumId w:val="6"/>
  </w:num>
  <w:num w:numId="5" w16cid:durableId="2059545204">
    <w:abstractNumId w:val="17"/>
  </w:num>
  <w:num w:numId="6" w16cid:durableId="1937470635">
    <w:abstractNumId w:val="3"/>
  </w:num>
  <w:num w:numId="7" w16cid:durableId="1962374265">
    <w:abstractNumId w:val="22"/>
  </w:num>
  <w:num w:numId="8" w16cid:durableId="1765300866">
    <w:abstractNumId w:val="2"/>
  </w:num>
  <w:num w:numId="9" w16cid:durableId="1376125880">
    <w:abstractNumId w:val="31"/>
  </w:num>
  <w:num w:numId="10" w16cid:durableId="248152057">
    <w:abstractNumId w:val="5"/>
  </w:num>
  <w:num w:numId="11" w16cid:durableId="1178079347">
    <w:abstractNumId w:val="4"/>
  </w:num>
  <w:num w:numId="12" w16cid:durableId="904952972">
    <w:abstractNumId w:val="1"/>
  </w:num>
  <w:num w:numId="13" w16cid:durableId="1069420445">
    <w:abstractNumId w:val="0"/>
  </w:num>
  <w:num w:numId="14" w16cid:durableId="1838305835">
    <w:abstractNumId w:val="15"/>
  </w:num>
  <w:num w:numId="15" w16cid:durableId="1098526333">
    <w:abstractNumId w:val="28"/>
  </w:num>
  <w:num w:numId="16" w16cid:durableId="2032145926">
    <w:abstractNumId w:val="24"/>
  </w:num>
  <w:num w:numId="17" w16cid:durableId="360127645">
    <w:abstractNumId w:val="20"/>
  </w:num>
  <w:num w:numId="18" w16cid:durableId="883178824">
    <w:abstractNumId w:val="46"/>
  </w:num>
  <w:num w:numId="19" w16cid:durableId="1030884619">
    <w:abstractNumId w:val="11"/>
  </w:num>
  <w:num w:numId="20" w16cid:durableId="193541708">
    <w:abstractNumId w:val="23"/>
  </w:num>
  <w:num w:numId="21" w16cid:durableId="986324029">
    <w:abstractNumId w:val="19"/>
  </w:num>
  <w:num w:numId="22" w16cid:durableId="1962808619">
    <w:abstractNumId w:val="12"/>
  </w:num>
  <w:num w:numId="23" w16cid:durableId="1057898196">
    <w:abstractNumId w:val="40"/>
  </w:num>
  <w:num w:numId="24" w16cid:durableId="2129278564">
    <w:abstractNumId w:val="39"/>
  </w:num>
  <w:num w:numId="25" w16cid:durableId="1366758023">
    <w:abstractNumId w:val="51"/>
  </w:num>
  <w:num w:numId="26" w16cid:durableId="1812213798">
    <w:abstractNumId w:val="29"/>
  </w:num>
  <w:num w:numId="27" w16cid:durableId="1511139114">
    <w:abstractNumId w:val="25"/>
  </w:num>
  <w:num w:numId="28" w16cid:durableId="685132954">
    <w:abstractNumId w:val="47"/>
  </w:num>
  <w:num w:numId="29" w16cid:durableId="1980112129">
    <w:abstractNumId w:val="35"/>
  </w:num>
  <w:num w:numId="30" w16cid:durableId="39939891">
    <w:abstractNumId w:val="41"/>
  </w:num>
  <w:num w:numId="31" w16cid:durableId="1214922667">
    <w:abstractNumId w:val="49"/>
  </w:num>
  <w:num w:numId="32" w16cid:durableId="1855918216">
    <w:abstractNumId w:val="30"/>
  </w:num>
  <w:num w:numId="33" w16cid:durableId="1843861259">
    <w:abstractNumId w:val="21"/>
  </w:num>
  <w:num w:numId="34" w16cid:durableId="551966883">
    <w:abstractNumId w:val="48"/>
  </w:num>
  <w:num w:numId="35" w16cid:durableId="1080368547">
    <w:abstractNumId w:val="53"/>
  </w:num>
  <w:num w:numId="36" w16cid:durableId="921254673">
    <w:abstractNumId w:val="18"/>
  </w:num>
  <w:num w:numId="37" w16cid:durableId="782698498">
    <w:abstractNumId w:val="16"/>
  </w:num>
  <w:num w:numId="38" w16cid:durableId="870192376">
    <w:abstractNumId w:val="26"/>
  </w:num>
  <w:num w:numId="39" w16cid:durableId="429471946">
    <w:abstractNumId w:val="32"/>
  </w:num>
  <w:num w:numId="40" w16cid:durableId="276184931">
    <w:abstractNumId w:val="27"/>
  </w:num>
  <w:num w:numId="41" w16cid:durableId="1982731653">
    <w:abstractNumId w:val="33"/>
  </w:num>
  <w:num w:numId="42" w16cid:durableId="1471903927">
    <w:abstractNumId w:val="10"/>
  </w:num>
  <w:num w:numId="43" w16cid:durableId="1213732995">
    <w:abstractNumId w:val="50"/>
  </w:num>
  <w:num w:numId="44" w16cid:durableId="196817420">
    <w:abstractNumId w:val="45"/>
  </w:num>
  <w:num w:numId="45" w16cid:durableId="978681305">
    <w:abstractNumId w:val="13"/>
  </w:num>
  <w:num w:numId="46" w16cid:durableId="1155990154">
    <w:abstractNumId w:val="43"/>
  </w:num>
  <w:num w:numId="47" w16cid:durableId="600340668">
    <w:abstractNumId w:val="52"/>
  </w:num>
  <w:num w:numId="48" w16cid:durableId="569391018">
    <w:abstractNumId w:val="14"/>
  </w:num>
  <w:num w:numId="49" w16cid:durableId="749305141">
    <w:abstractNumId w:val="42"/>
  </w:num>
  <w:num w:numId="50" w16cid:durableId="2013558434">
    <w:abstractNumId w:val="44"/>
  </w:num>
  <w:num w:numId="51" w16cid:durableId="1732657444">
    <w:abstractNumId w:val="36"/>
  </w:num>
  <w:num w:numId="52" w16cid:durableId="1152911381">
    <w:abstractNumId w:val="38"/>
  </w:num>
  <w:num w:numId="53" w16cid:durableId="1041054939">
    <w:abstractNumId w:val="54"/>
  </w:num>
  <w:num w:numId="54" w16cid:durableId="1734237704">
    <w:abstractNumId w:val="34"/>
  </w:num>
  <w:num w:numId="55" w16cid:durableId="8353421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88"/>
    <w:rsid w:val="000001EF"/>
    <w:rsid w:val="00007322"/>
    <w:rsid w:val="00007728"/>
    <w:rsid w:val="00024584"/>
    <w:rsid w:val="00024730"/>
    <w:rsid w:val="00034F18"/>
    <w:rsid w:val="00055E95"/>
    <w:rsid w:val="0007021F"/>
    <w:rsid w:val="000B2BA5"/>
    <w:rsid w:val="000F2F8C"/>
    <w:rsid w:val="0010006E"/>
    <w:rsid w:val="001045A8"/>
    <w:rsid w:val="00114A91"/>
    <w:rsid w:val="00120AF9"/>
    <w:rsid w:val="00122658"/>
    <w:rsid w:val="00125642"/>
    <w:rsid w:val="001427E1"/>
    <w:rsid w:val="00163668"/>
    <w:rsid w:val="0016669F"/>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25820"/>
    <w:rsid w:val="00236D54"/>
    <w:rsid w:val="00241D8C"/>
    <w:rsid w:val="00241FDB"/>
    <w:rsid w:val="0024720C"/>
    <w:rsid w:val="00260F55"/>
    <w:rsid w:val="002617AE"/>
    <w:rsid w:val="002638D0"/>
    <w:rsid w:val="002647D3"/>
    <w:rsid w:val="00275EAE"/>
    <w:rsid w:val="00294998"/>
    <w:rsid w:val="00297F18"/>
    <w:rsid w:val="002A1945"/>
    <w:rsid w:val="002A5FBF"/>
    <w:rsid w:val="002B2958"/>
    <w:rsid w:val="002B3FC8"/>
    <w:rsid w:val="002B55F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3F48A7"/>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96D11"/>
    <w:rsid w:val="004A1FAE"/>
    <w:rsid w:val="004A32FF"/>
    <w:rsid w:val="004A4688"/>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4165F"/>
    <w:rsid w:val="006618E9"/>
    <w:rsid w:val="0066439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609F9"/>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7EDA"/>
    <w:rsid w:val="00A755E8"/>
    <w:rsid w:val="00A93A5D"/>
    <w:rsid w:val="00AB32F8"/>
    <w:rsid w:val="00AB4B32"/>
    <w:rsid w:val="00AB610B"/>
    <w:rsid w:val="00AC0844"/>
    <w:rsid w:val="00AD360E"/>
    <w:rsid w:val="00AD3BF5"/>
    <w:rsid w:val="00AD40FB"/>
    <w:rsid w:val="00AD782D"/>
    <w:rsid w:val="00AD7ED1"/>
    <w:rsid w:val="00AE7650"/>
    <w:rsid w:val="00B10EBE"/>
    <w:rsid w:val="00B236F1"/>
    <w:rsid w:val="00B50F99"/>
    <w:rsid w:val="00B51D1B"/>
    <w:rsid w:val="00B540F4"/>
    <w:rsid w:val="00B55679"/>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0F15"/>
    <w:rsid w:val="00D66A52"/>
    <w:rsid w:val="00D66EFA"/>
    <w:rsid w:val="00D72A2D"/>
    <w:rsid w:val="00D914F1"/>
    <w:rsid w:val="00D94A88"/>
    <w:rsid w:val="00D9521A"/>
    <w:rsid w:val="00DA3914"/>
    <w:rsid w:val="00DA5673"/>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54FE"/>
    <w:rsid w:val="00F81960"/>
    <w:rsid w:val="00F8769D"/>
    <w:rsid w:val="00F9350C"/>
    <w:rsid w:val="00F94EB5"/>
    <w:rsid w:val="00F9624D"/>
    <w:rsid w:val="00FB31C1"/>
    <w:rsid w:val="00FB58F2"/>
    <w:rsid w:val="00FC6AEA"/>
    <w:rsid w:val="00FD3D13"/>
    <w:rsid w:val="00FE55A2"/>
    <w:rsid w:val="00FF7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17A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 w:type="character" w:styleId="UnresolvedMention">
    <w:name w:val="Unresolved Mention"/>
    <w:basedOn w:val="DefaultParagraphFont"/>
    <w:uiPriority w:val="99"/>
    <w:semiHidden/>
    <w:unhideWhenUsed/>
    <w:rsid w:val="002B5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6510">
      <w:bodyDiv w:val="1"/>
      <w:marLeft w:val="0"/>
      <w:marRight w:val="0"/>
      <w:marTop w:val="0"/>
      <w:marBottom w:val="0"/>
      <w:divBdr>
        <w:top w:val="none" w:sz="0" w:space="0" w:color="auto"/>
        <w:left w:val="none" w:sz="0" w:space="0" w:color="auto"/>
        <w:bottom w:val="none" w:sz="0" w:space="0" w:color="auto"/>
        <w:right w:val="none" w:sz="0" w:space="0" w:color="auto"/>
      </w:divBdr>
    </w:div>
    <w:div w:id="105005971">
      <w:bodyDiv w:val="1"/>
      <w:marLeft w:val="0"/>
      <w:marRight w:val="0"/>
      <w:marTop w:val="0"/>
      <w:marBottom w:val="0"/>
      <w:divBdr>
        <w:top w:val="none" w:sz="0" w:space="0" w:color="auto"/>
        <w:left w:val="none" w:sz="0" w:space="0" w:color="auto"/>
        <w:bottom w:val="none" w:sz="0" w:space="0" w:color="auto"/>
        <w:right w:val="none" w:sz="0" w:space="0" w:color="auto"/>
      </w:divBdr>
    </w:div>
    <w:div w:id="226494729">
      <w:bodyDiv w:val="1"/>
      <w:marLeft w:val="0"/>
      <w:marRight w:val="0"/>
      <w:marTop w:val="0"/>
      <w:marBottom w:val="0"/>
      <w:divBdr>
        <w:top w:val="none" w:sz="0" w:space="0" w:color="auto"/>
        <w:left w:val="none" w:sz="0" w:space="0" w:color="auto"/>
        <w:bottom w:val="none" w:sz="0" w:space="0" w:color="auto"/>
        <w:right w:val="none" w:sz="0" w:space="0" w:color="auto"/>
      </w:divBdr>
    </w:div>
    <w:div w:id="271665862">
      <w:bodyDiv w:val="1"/>
      <w:marLeft w:val="0"/>
      <w:marRight w:val="0"/>
      <w:marTop w:val="0"/>
      <w:marBottom w:val="0"/>
      <w:divBdr>
        <w:top w:val="none" w:sz="0" w:space="0" w:color="auto"/>
        <w:left w:val="none" w:sz="0" w:space="0" w:color="auto"/>
        <w:bottom w:val="none" w:sz="0" w:space="0" w:color="auto"/>
        <w:right w:val="none" w:sz="0" w:space="0" w:color="auto"/>
      </w:divBdr>
      <w:divsChild>
        <w:div w:id="1741173846">
          <w:marLeft w:val="0"/>
          <w:marRight w:val="0"/>
          <w:marTop w:val="0"/>
          <w:marBottom w:val="0"/>
          <w:divBdr>
            <w:top w:val="none" w:sz="0" w:space="0" w:color="auto"/>
            <w:left w:val="none" w:sz="0" w:space="0" w:color="auto"/>
            <w:bottom w:val="none" w:sz="0" w:space="0" w:color="auto"/>
            <w:right w:val="none" w:sz="0" w:space="0" w:color="auto"/>
          </w:divBdr>
          <w:divsChild>
            <w:div w:id="457995355">
              <w:marLeft w:val="0"/>
              <w:marRight w:val="0"/>
              <w:marTop w:val="0"/>
              <w:marBottom w:val="0"/>
              <w:divBdr>
                <w:top w:val="none" w:sz="0" w:space="0" w:color="auto"/>
                <w:left w:val="none" w:sz="0" w:space="0" w:color="auto"/>
                <w:bottom w:val="none" w:sz="0" w:space="0" w:color="auto"/>
                <w:right w:val="none" w:sz="0" w:space="0" w:color="auto"/>
              </w:divBdr>
              <w:divsChild>
                <w:div w:id="3781640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87372976">
          <w:marLeft w:val="0"/>
          <w:marRight w:val="0"/>
          <w:marTop w:val="0"/>
          <w:marBottom w:val="0"/>
          <w:divBdr>
            <w:top w:val="none" w:sz="0" w:space="0" w:color="auto"/>
            <w:left w:val="none" w:sz="0" w:space="0" w:color="auto"/>
            <w:bottom w:val="none" w:sz="0" w:space="0" w:color="auto"/>
            <w:right w:val="none" w:sz="0" w:space="0" w:color="auto"/>
          </w:divBdr>
          <w:divsChild>
            <w:div w:id="478349242">
              <w:marLeft w:val="0"/>
              <w:marRight w:val="0"/>
              <w:marTop w:val="0"/>
              <w:marBottom w:val="0"/>
              <w:divBdr>
                <w:top w:val="none" w:sz="0" w:space="0" w:color="auto"/>
                <w:left w:val="none" w:sz="0" w:space="0" w:color="auto"/>
                <w:bottom w:val="none" w:sz="0" w:space="0" w:color="auto"/>
                <w:right w:val="none" w:sz="0" w:space="0" w:color="auto"/>
              </w:divBdr>
              <w:divsChild>
                <w:div w:id="11091995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353770143">
      <w:bodyDiv w:val="1"/>
      <w:marLeft w:val="0"/>
      <w:marRight w:val="0"/>
      <w:marTop w:val="0"/>
      <w:marBottom w:val="0"/>
      <w:divBdr>
        <w:top w:val="none" w:sz="0" w:space="0" w:color="auto"/>
        <w:left w:val="none" w:sz="0" w:space="0" w:color="auto"/>
        <w:bottom w:val="none" w:sz="0" w:space="0" w:color="auto"/>
        <w:right w:val="none" w:sz="0" w:space="0" w:color="auto"/>
      </w:divBdr>
      <w:divsChild>
        <w:div w:id="2116361479">
          <w:marLeft w:val="0"/>
          <w:marRight w:val="0"/>
          <w:marTop w:val="0"/>
          <w:marBottom w:val="0"/>
          <w:divBdr>
            <w:top w:val="none" w:sz="0" w:space="0" w:color="auto"/>
            <w:left w:val="none" w:sz="0" w:space="0" w:color="auto"/>
            <w:bottom w:val="none" w:sz="0" w:space="0" w:color="auto"/>
            <w:right w:val="none" w:sz="0" w:space="0" w:color="auto"/>
          </w:divBdr>
          <w:divsChild>
            <w:div w:id="1839999079">
              <w:marLeft w:val="0"/>
              <w:marRight w:val="0"/>
              <w:marTop w:val="0"/>
              <w:marBottom w:val="0"/>
              <w:divBdr>
                <w:top w:val="none" w:sz="0" w:space="0" w:color="auto"/>
                <w:left w:val="none" w:sz="0" w:space="0" w:color="auto"/>
                <w:bottom w:val="none" w:sz="0" w:space="0" w:color="auto"/>
                <w:right w:val="none" w:sz="0" w:space="0" w:color="auto"/>
              </w:divBdr>
              <w:divsChild>
                <w:div w:id="493882585">
                  <w:marLeft w:val="0"/>
                  <w:marRight w:val="0"/>
                  <w:marTop w:val="0"/>
                  <w:marBottom w:val="0"/>
                  <w:divBdr>
                    <w:top w:val="none" w:sz="0" w:space="0" w:color="auto"/>
                    <w:left w:val="none" w:sz="0" w:space="0" w:color="auto"/>
                    <w:bottom w:val="none" w:sz="0" w:space="0" w:color="auto"/>
                    <w:right w:val="none" w:sz="0" w:space="0" w:color="auto"/>
                  </w:divBdr>
                  <w:divsChild>
                    <w:div w:id="1556818240">
                      <w:marLeft w:val="0"/>
                      <w:marRight w:val="0"/>
                      <w:marTop w:val="0"/>
                      <w:marBottom w:val="0"/>
                      <w:divBdr>
                        <w:top w:val="none" w:sz="0" w:space="0" w:color="auto"/>
                        <w:left w:val="none" w:sz="0" w:space="0" w:color="auto"/>
                        <w:bottom w:val="none" w:sz="0" w:space="0" w:color="auto"/>
                        <w:right w:val="none" w:sz="0" w:space="0" w:color="auto"/>
                      </w:divBdr>
                      <w:divsChild>
                        <w:div w:id="107047485">
                          <w:marLeft w:val="0"/>
                          <w:marRight w:val="0"/>
                          <w:marTop w:val="0"/>
                          <w:marBottom w:val="0"/>
                          <w:divBdr>
                            <w:top w:val="none" w:sz="0" w:space="0" w:color="auto"/>
                            <w:left w:val="none" w:sz="0" w:space="0" w:color="auto"/>
                            <w:bottom w:val="none" w:sz="0" w:space="0" w:color="auto"/>
                            <w:right w:val="none" w:sz="0" w:space="0" w:color="auto"/>
                          </w:divBdr>
                          <w:divsChild>
                            <w:div w:id="80610264">
                              <w:marLeft w:val="0"/>
                              <w:marRight w:val="0"/>
                              <w:marTop w:val="0"/>
                              <w:marBottom w:val="0"/>
                              <w:divBdr>
                                <w:top w:val="none" w:sz="0" w:space="0" w:color="auto"/>
                                <w:left w:val="none" w:sz="0" w:space="0" w:color="auto"/>
                                <w:bottom w:val="none" w:sz="0" w:space="0" w:color="auto"/>
                                <w:right w:val="none" w:sz="0" w:space="0" w:color="auto"/>
                              </w:divBdr>
                              <w:divsChild>
                                <w:div w:id="1863593457">
                                  <w:marLeft w:val="-225"/>
                                  <w:marRight w:val="-225"/>
                                  <w:marTop w:val="0"/>
                                  <w:marBottom w:val="0"/>
                                  <w:divBdr>
                                    <w:top w:val="none" w:sz="0" w:space="0" w:color="auto"/>
                                    <w:left w:val="none" w:sz="0" w:space="0" w:color="auto"/>
                                    <w:bottom w:val="none" w:sz="0" w:space="0" w:color="auto"/>
                                    <w:right w:val="none" w:sz="0" w:space="0" w:color="auto"/>
                                  </w:divBdr>
                                  <w:divsChild>
                                    <w:div w:id="80444684">
                                      <w:marLeft w:val="0"/>
                                      <w:marRight w:val="0"/>
                                      <w:marTop w:val="0"/>
                                      <w:marBottom w:val="0"/>
                                      <w:divBdr>
                                        <w:top w:val="none" w:sz="0" w:space="0" w:color="auto"/>
                                        <w:left w:val="none" w:sz="0" w:space="0" w:color="auto"/>
                                        <w:bottom w:val="none" w:sz="0" w:space="0" w:color="auto"/>
                                        <w:right w:val="none" w:sz="0" w:space="0" w:color="auto"/>
                                      </w:divBdr>
                                      <w:divsChild>
                                        <w:div w:id="1580602403">
                                          <w:marLeft w:val="0"/>
                                          <w:marRight w:val="0"/>
                                          <w:marTop w:val="0"/>
                                          <w:marBottom w:val="0"/>
                                          <w:divBdr>
                                            <w:top w:val="none" w:sz="0" w:space="0" w:color="auto"/>
                                            <w:left w:val="none" w:sz="0" w:space="0" w:color="auto"/>
                                            <w:bottom w:val="none" w:sz="0" w:space="0" w:color="auto"/>
                                            <w:right w:val="none" w:sz="0" w:space="0" w:color="auto"/>
                                          </w:divBdr>
                                          <w:divsChild>
                                            <w:div w:id="335154783">
                                              <w:marLeft w:val="-225"/>
                                              <w:marRight w:val="-225"/>
                                              <w:marTop w:val="0"/>
                                              <w:marBottom w:val="0"/>
                                              <w:divBdr>
                                                <w:top w:val="none" w:sz="0" w:space="0" w:color="auto"/>
                                                <w:left w:val="none" w:sz="0" w:space="0" w:color="auto"/>
                                                <w:bottom w:val="none" w:sz="0" w:space="0" w:color="auto"/>
                                                <w:right w:val="none" w:sz="0" w:space="0" w:color="auto"/>
                                              </w:divBdr>
                                              <w:divsChild>
                                                <w:div w:id="18094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244990">
      <w:bodyDiv w:val="1"/>
      <w:marLeft w:val="0"/>
      <w:marRight w:val="0"/>
      <w:marTop w:val="0"/>
      <w:marBottom w:val="0"/>
      <w:divBdr>
        <w:top w:val="none" w:sz="0" w:space="0" w:color="auto"/>
        <w:left w:val="none" w:sz="0" w:space="0" w:color="auto"/>
        <w:bottom w:val="none" w:sz="0" w:space="0" w:color="auto"/>
        <w:right w:val="none" w:sz="0" w:space="0" w:color="auto"/>
      </w:divBdr>
    </w:div>
    <w:div w:id="488639896">
      <w:bodyDiv w:val="1"/>
      <w:marLeft w:val="0"/>
      <w:marRight w:val="0"/>
      <w:marTop w:val="0"/>
      <w:marBottom w:val="0"/>
      <w:divBdr>
        <w:top w:val="none" w:sz="0" w:space="0" w:color="auto"/>
        <w:left w:val="none" w:sz="0" w:space="0" w:color="auto"/>
        <w:bottom w:val="none" w:sz="0" w:space="0" w:color="auto"/>
        <w:right w:val="none" w:sz="0" w:space="0" w:color="auto"/>
      </w:divBdr>
      <w:divsChild>
        <w:div w:id="790633007">
          <w:marLeft w:val="0"/>
          <w:marRight w:val="0"/>
          <w:marTop w:val="0"/>
          <w:marBottom w:val="0"/>
          <w:divBdr>
            <w:top w:val="none" w:sz="0" w:space="0" w:color="auto"/>
            <w:left w:val="none" w:sz="0" w:space="0" w:color="auto"/>
            <w:bottom w:val="none" w:sz="0" w:space="0" w:color="auto"/>
            <w:right w:val="none" w:sz="0" w:space="0" w:color="auto"/>
          </w:divBdr>
          <w:divsChild>
            <w:div w:id="324868486">
              <w:marLeft w:val="0"/>
              <w:marRight w:val="0"/>
              <w:marTop w:val="0"/>
              <w:marBottom w:val="0"/>
              <w:divBdr>
                <w:top w:val="none" w:sz="0" w:space="0" w:color="auto"/>
                <w:left w:val="none" w:sz="0" w:space="0" w:color="auto"/>
                <w:bottom w:val="none" w:sz="0" w:space="0" w:color="auto"/>
                <w:right w:val="none" w:sz="0" w:space="0" w:color="auto"/>
              </w:divBdr>
              <w:divsChild>
                <w:div w:id="468474927">
                  <w:marLeft w:val="0"/>
                  <w:marRight w:val="0"/>
                  <w:marTop w:val="0"/>
                  <w:marBottom w:val="0"/>
                  <w:divBdr>
                    <w:top w:val="none" w:sz="0" w:space="0" w:color="auto"/>
                    <w:left w:val="none" w:sz="0" w:space="0" w:color="auto"/>
                    <w:bottom w:val="none" w:sz="0" w:space="0" w:color="auto"/>
                    <w:right w:val="none" w:sz="0" w:space="0" w:color="auto"/>
                  </w:divBdr>
                  <w:divsChild>
                    <w:div w:id="1821460285">
                      <w:marLeft w:val="0"/>
                      <w:marRight w:val="0"/>
                      <w:marTop w:val="0"/>
                      <w:marBottom w:val="0"/>
                      <w:divBdr>
                        <w:top w:val="none" w:sz="0" w:space="0" w:color="auto"/>
                        <w:left w:val="none" w:sz="0" w:space="0" w:color="auto"/>
                        <w:bottom w:val="none" w:sz="0" w:space="0" w:color="auto"/>
                        <w:right w:val="none" w:sz="0" w:space="0" w:color="auto"/>
                      </w:divBdr>
                      <w:divsChild>
                        <w:div w:id="435371959">
                          <w:marLeft w:val="0"/>
                          <w:marRight w:val="0"/>
                          <w:marTop w:val="0"/>
                          <w:marBottom w:val="0"/>
                          <w:divBdr>
                            <w:top w:val="none" w:sz="0" w:space="0" w:color="auto"/>
                            <w:left w:val="none" w:sz="0" w:space="0" w:color="auto"/>
                            <w:bottom w:val="none" w:sz="0" w:space="0" w:color="auto"/>
                            <w:right w:val="none" w:sz="0" w:space="0" w:color="auto"/>
                          </w:divBdr>
                          <w:divsChild>
                            <w:div w:id="1269973925">
                              <w:marLeft w:val="0"/>
                              <w:marRight w:val="0"/>
                              <w:marTop w:val="0"/>
                              <w:marBottom w:val="0"/>
                              <w:divBdr>
                                <w:top w:val="none" w:sz="0" w:space="0" w:color="auto"/>
                                <w:left w:val="none" w:sz="0" w:space="0" w:color="auto"/>
                                <w:bottom w:val="none" w:sz="0" w:space="0" w:color="auto"/>
                                <w:right w:val="none" w:sz="0" w:space="0" w:color="auto"/>
                              </w:divBdr>
                              <w:divsChild>
                                <w:div w:id="309024743">
                                  <w:marLeft w:val="-225"/>
                                  <w:marRight w:val="-225"/>
                                  <w:marTop w:val="0"/>
                                  <w:marBottom w:val="0"/>
                                  <w:divBdr>
                                    <w:top w:val="none" w:sz="0" w:space="0" w:color="auto"/>
                                    <w:left w:val="none" w:sz="0" w:space="0" w:color="auto"/>
                                    <w:bottom w:val="none" w:sz="0" w:space="0" w:color="auto"/>
                                    <w:right w:val="none" w:sz="0" w:space="0" w:color="auto"/>
                                  </w:divBdr>
                                  <w:divsChild>
                                    <w:div w:id="101265078">
                                      <w:marLeft w:val="0"/>
                                      <w:marRight w:val="0"/>
                                      <w:marTop w:val="0"/>
                                      <w:marBottom w:val="0"/>
                                      <w:divBdr>
                                        <w:top w:val="none" w:sz="0" w:space="0" w:color="auto"/>
                                        <w:left w:val="none" w:sz="0" w:space="0" w:color="auto"/>
                                        <w:bottom w:val="none" w:sz="0" w:space="0" w:color="auto"/>
                                        <w:right w:val="none" w:sz="0" w:space="0" w:color="auto"/>
                                      </w:divBdr>
                                      <w:divsChild>
                                        <w:div w:id="1791126025">
                                          <w:marLeft w:val="0"/>
                                          <w:marRight w:val="0"/>
                                          <w:marTop w:val="0"/>
                                          <w:marBottom w:val="0"/>
                                          <w:divBdr>
                                            <w:top w:val="none" w:sz="0" w:space="0" w:color="auto"/>
                                            <w:left w:val="none" w:sz="0" w:space="0" w:color="auto"/>
                                            <w:bottom w:val="none" w:sz="0" w:space="0" w:color="auto"/>
                                            <w:right w:val="none" w:sz="0" w:space="0" w:color="auto"/>
                                          </w:divBdr>
                                          <w:divsChild>
                                            <w:div w:id="911042406">
                                              <w:marLeft w:val="-225"/>
                                              <w:marRight w:val="-225"/>
                                              <w:marTop w:val="0"/>
                                              <w:marBottom w:val="0"/>
                                              <w:divBdr>
                                                <w:top w:val="none" w:sz="0" w:space="0" w:color="auto"/>
                                                <w:left w:val="none" w:sz="0" w:space="0" w:color="auto"/>
                                                <w:bottom w:val="none" w:sz="0" w:space="0" w:color="auto"/>
                                                <w:right w:val="none" w:sz="0" w:space="0" w:color="auto"/>
                                              </w:divBdr>
                                              <w:divsChild>
                                                <w:div w:id="20827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686655">
      <w:bodyDiv w:val="1"/>
      <w:marLeft w:val="0"/>
      <w:marRight w:val="0"/>
      <w:marTop w:val="0"/>
      <w:marBottom w:val="0"/>
      <w:divBdr>
        <w:top w:val="none" w:sz="0" w:space="0" w:color="auto"/>
        <w:left w:val="none" w:sz="0" w:space="0" w:color="auto"/>
        <w:bottom w:val="none" w:sz="0" w:space="0" w:color="auto"/>
        <w:right w:val="none" w:sz="0" w:space="0" w:color="auto"/>
      </w:divBdr>
      <w:divsChild>
        <w:div w:id="1318874267">
          <w:marLeft w:val="0"/>
          <w:marRight w:val="0"/>
          <w:marTop w:val="0"/>
          <w:marBottom w:val="0"/>
          <w:divBdr>
            <w:top w:val="none" w:sz="0" w:space="0" w:color="auto"/>
            <w:left w:val="none" w:sz="0" w:space="0" w:color="auto"/>
            <w:bottom w:val="none" w:sz="0" w:space="0" w:color="auto"/>
            <w:right w:val="none" w:sz="0" w:space="0" w:color="auto"/>
          </w:divBdr>
          <w:divsChild>
            <w:div w:id="7173500">
              <w:marLeft w:val="0"/>
              <w:marRight w:val="0"/>
              <w:marTop w:val="0"/>
              <w:marBottom w:val="0"/>
              <w:divBdr>
                <w:top w:val="none" w:sz="0" w:space="0" w:color="auto"/>
                <w:left w:val="none" w:sz="0" w:space="0" w:color="auto"/>
                <w:bottom w:val="none" w:sz="0" w:space="0" w:color="auto"/>
                <w:right w:val="none" w:sz="0" w:space="0" w:color="auto"/>
              </w:divBdr>
            </w:div>
            <w:div w:id="1327444191">
              <w:marLeft w:val="0"/>
              <w:marRight w:val="0"/>
              <w:marTop w:val="0"/>
              <w:marBottom w:val="0"/>
              <w:divBdr>
                <w:top w:val="none" w:sz="0" w:space="0" w:color="auto"/>
                <w:left w:val="none" w:sz="0" w:space="0" w:color="auto"/>
                <w:bottom w:val="none" w:sz="0" w:space="0" w:color="auto"/>
                <w:right w:val="none" w:sz="0" w:space="0" w:color="auto"/>
              </w:divBdr>
            </w:div>
            <w:div w:id="2069919316">
              <w:marLeft w:val="0"/>
              <w:marRight w:val="0"/>
              <w:marTop w:val="0"/>
              <w:marBottom w:val="0"/>
              <w:divBdr>
                <w:top w:val="none" w:sz="0" w:space="0" w:color="auto"/>
                <w:left w:val="none" w:sz="0" w:space="0" w:color="auto"/>
                <w:bottom w:val="none" w:sz="0" w:space="0" w:color="auto"/>
                <w:right w:val="none" w:sz="0" w:space="0" w:color="auto"/>
              </w:divBdr>
            </w:div>
            <w:div w:id="313799504">
              <w:marLeft w:val="0"/>
              <w:marRight w:val="0"/>
              <w:marTop w:val="0"/>
              <w:marBottom w:val="0"/>
              <w:divBdr>
                <w:top w:val="none" w:sz="0" w:space="0" w:color="auto"/>
                <w:left w:val="none" w:sz="0" w:space="0" w:color="auto"/>
                <w:bottom w:val="none" w:sz="0" w:space="0" w:color="auto"/>
                <w:right w:val="none" w:sz="0" w:space="0" w:color="auto"/>
              </w:divBdr>
            </w:div>
            <w:div w:id="167989137">
              <w:marLeft w:val="0"/>
              <w:marRight w:val="0"/>
              <w:marTop w:val="0"/>
              <w:marBottom w:val="0"/>
              <w:divBdr>
                <w:top w:val="none" w:sz="0" w:space="0" w:color="auto"/>
                <w:left w:val="none" w:sz="0" w:space="0" w:color="auto"/>
                <w:bottom w:val="none" w:sz="0" w:space="0" w:color="auto"/>
                <w:right w:val="none" w:sz="0" w:space="0" w:color="auto"/>
              </w:divBdr>
            </w:div>
            <w:div w:id="82529344">
              <w:marLeft w:val="0"/>
              <w:marRight w:val="0"/>
              <w:marTop w:val="0"/>
              <w:marBottom w:val="0"/>
              <w:divBdr>
                <w:top w:val="none" w:sz="0" w:space="0" w:color="auto"/>
                <w:left w:val="none" w:sz="0" w:space="0" w:color="auto"/>
                <w:bottom w:val="none" w:sz="0" w:space="0" w:color="auto"/>
                <w:right w:val="none" w:sz="0" w:space="0" w:color="auto"/>
              </w:divBdr>
            </w:div>
            <w:div w:id="1198473576">
              <w:marLeft w:val="0"/>
              <w:marRight w:val="0"/>
              <w:marTop w:val="0"/>
              <w:marBottom w:val="0"/>
              <w:divBdr>
                <w:top w:val="none" w:sz="0" w:space="0" w:color="auto"/>
                <w:left w:val="none" w:sz="0" w:space="0" w:color="auto"/>
                <w:bottom w:val="none" w:sz="0" w:space="0" w:color="auto"/>
                <w:right w:val="none" w:sz="0" w:space="0" w:color="auto"/>
              </w:divBdr>
            </w:div>
            <w:div w:id="1126701389">
              <w:marLeft w:val="0"/>
              <w:marRight w:val="0"/>
              <w:marTop w:val="0"/>
              <w:marBottom w:val="0"/>
              <w:divBdr>
                <w:top w:val="none" w:sz="0" w:space="0" w:color="auto"/>
                <w:left w:val="none" w:sz="0" w:space="0" w:color="auto"/>
                <w:bottom w:val="none" w:sz="0" w:space="0" w:color="auto"/>
                <w:right w:val="none" w:sz="0" w:space="0" w:color="auto"/>
              </w:divBdr>
            </w:div>
            <w:div w:id="1006325140">
              <w:marLeft w:val="0"/>
              <w:marRight w:val="0"/>
              <w:marTop w:val="0"/>
              <w:marBottom w:val="0"/>
              <w:divBdr>
                <w:top w:val="none" w:sz="0" w:space="0" w:color="auto"/>
                <w:left w:val="none" w:sz="0" w:space="0" w:color="auto"/>
                <w:bottom w:val="none" w:sz="0" w:space="0" w:color="auto"/>
                <w:right w:val="none" w:sz="0" w:space="0" w:color="auto"/>
              </w:divBdr>
            </w:div>
            <w:div w:id="1129323572">
              <w:marLeft w:val="0"/>
              <w:marRight w:val="0"/>
              <w:marTop w:val="0"/>
              <w:marBottom w:val="0"/>
              <w:divBdr>
                <w:top w:val="none" w:sz="0" w:space="0" w:color="auto"/>
                <w:left w:val="none" w:sz="0" w:space="0" w:color="auto"/>
                <w:bottom w:val="none" w:sz="0" w:space="0" w:color="auto"/>
                <w:right w:val="none" w:sz="0" w:space="0" w:color="auto"/>
              </w:divBdr>
            </w:div>
            <w:div w:id="399449885">
              <w:marLeft w:val="0"/>
              <w:marRight w:val="0"/>
              <w:marTop w:val="0"/>
              <w:marBottom w:val="0"/>
              <w:divBdr>
                <w:top w:val="none" w:sz="0" w:space="0" w:color="auto"/>
                <w:left w:val="none" w:sz="0" w:space="0" w:color="auto"/>
                <w:bottom w:val="none" w:sz="0" w:space="0" w:color="auto"/>
                <w:right w:val="none" w:sz="0" w:space="0" w:color="auto"/>
              </w:divBdr>
            </w:div>
            <w:div w:id="870339806">
              <w:marLeft w:val="0"/>
              <w:marRight w:val="0"/>
              <w:marTop w:val="0"/>
              <w:marBottom w:val="0"/>
              <w:divBdr>
                <w:top w:val="none" w:sz="0" w:space="0" w:color="auto"/>
                <w:left w:val="none" w:sz="0" w:space="0" w:color="auto"/>
                <w:bottom w:val="none" w:sz="0" w:space="0" w:color="auto"/>
                <w:right w:val="none" w:sz="0" w:space="0" w:color="auto"/>
              </w:divBdr>
            </w:div>
            <w:div w:id="1720281587">
              <w:marLeft w:val="0"/>
              <w:marRight w:val="0"/>
              <w:marTop w:val="0"/>
              <w:marBottom w:val="0"/>
              <w:divBdr>
                <w:top w:val="none" w:sz="0" w:space="0" w:color="auto"/>
                <w:left w:val="none" w:sz="0" w:space="0" w:color="auto"/>
                <w:bottom w:val="none" w:sz="0" w:space="0" w:color="auto"/>
                <w:right w:val="none" w:sz="0" w:space="0" w:color="auto"/>
              </w:divBdr>
            </w:div>
            <w:div w:id="610362952">
              <w:marLeft w:val="0"/>
              <w:marRight w:val="0"/>
              <w:marTop w:val="0"/>
              <w:marBottom w:val="0"/>
              <w:divBdr>
                <w:top w:val="none" w:sz="0" w:space="0" w:color="auto"/>
                <w:left w:val="none" w:sz="0" w:space="0" w:color="auto"/>
                <w:bottom w:val="none" w:sz="0" w:space="0" w:color="auto"/>
                <w:right w:val="none" w:sz="0" w:space="0" w:color="auto"/>
              </w:divBdr>
            </w:div>
            <w:div w:id="1842356795">
              <w:marLeft w:val="0"/>
              <w:marRight w:val="0"/>
              <w:marTop w:val="0"/>
              <w:marBottom w:val="0"/>
              <w:divBdr>
                <w:top w:val="none" w:sz="0" w:space="0" w:color="auto"/>
                <w:left w:val="none" w:sz="0" w:space="0" w:color="auto"/>
                <w:bottom w:val="none" w:sz="0" w:space="0" w:color="auto"/>
                <w:right w:val="none" w:sz="0" w:space="0" w:color="auto"/>
              </w:divBdr>
            </w:div>
            <w:div w:id="1019502838">
              <w:marLeft w:val="0"/>
              <w:marRight w:val="0"/>
              <w:marTop w:val="0"/>
              <w:marBottom w:val="0"/>
              <w:divBdr>
                <w:top w:val="none" w:sz="0" w:space="0" w:color="auto"/>
                <w:left w:val="none" w:sz="0" w:space="0" w:color="auto"/>
                <w:bottom w:val="none" w:sz="0" w:space="0" w:color="auto"/>
                <w:right w:val="none" w:sz="0" w:space="0" w:color="auto"/>
              </w:divBdr>
            </w:div>
            <w:div w:id="1365249638">
              <w:marLeft w:val="0"/>
              <w:marRight w:val="0"/>
              <w:marTop w:val="0"/>
              <w:marBottom w:val="0"/>
              <w:divBdr>
                <w:top w:val="none" w:sz="0" w:space="0" w:color="auto"/>
                <w:left w:val="none" w:sz="0" w:space="0" w:color="auto"/>
                <w:bottom w:val="none" w:sz="0" w:space="0" w:color="auto"/>
                <w:right w:val="none" w:sz="0" w:space="0" w:color="auto"/>
              </w:divBdr>
            </w:div>
            <w:div w:id="1878933182">
              <w:marLeft w:val="0"/>
              <w:marRight w:val="0"/>
              <w:marTop w:val="0"/>
              <w:marBottom w:val="0"/>
              <w:divBdr>
                <w:top w:val="none" w:sz="0" w:space="0" w:color="auto"/>
                <w:left w:val="none" w:sz="0" w:space="0" w:color="auto"/>
                <w:bottom w:val="none" w:sz="0" w:space="0" w:color="auto"/>
                <w:right w:val="none" w:sz="0" w:space="0" w:color="auto"/>
              </w:divBdr>
            </w:div>
            <w:div w:id="319386849">
              <w:marLeft w:val="0"/>
              <w:marRight w:val="0"/>
              <w:marTop w:val="0"/>
              <w:marBottom w:val="0"/>
              <w:divBdr>
                <w:top w:val="none" w:sz="0" w:space="0" w:color="auto"/>
                <w:left w:val="none" w:sz="0" w:space="0" w:color="auto"/>
                <w:bottom w:val="none" w:sz="0" w:space="0" w:color="auto"/>
                <w:right w:val="none" w:sz="0" w:space="0" w:color="auto"/>
              </w:divBdr>
            </w:div>
            <w:div w:id="300117095">
              <w:marLeft w:val="0"/>
              <w:marRight w:val="0"/>
              <w:marTop w:val="0"/>
              <w:marBottom w:val="0"/>
              <w:divBdr>
                <w:top w:val="none" w:sz="0" w:space="0" w:color="auto"/>
                <w:left w:val="none" w:sz="0" w:space="0" w:color="auto"/>
                <w:bottom w:val="none" w:sz="0" w:space="0" w:color="auto"/>
                <w:right w:val="none" w:sz="0" w:space="0" w:color="auto"/>
              </w:divBdr>
            </w:div>
            <w:div w:id="1632055269">
              <w:marLeft w:val="0"/>
              <w:marRight w:val="0"/>
              <w:marTop w:val="0"/>
              <w:marBottom w:val="0"/>
              <w:divBdr>
                <w:top w:val="none" w:sz="0" w:space="0" w:color="auto"/>
                <w:left w:val="none" w:sz="0" w:space="0" w:color="auto"/>
                <w:bottom w:val="none" w:sz="0" w:space="0" w:color="auto"/>
                <w:right w:val="none" w:sz="0" w:space="0" w:color="auto"/>
              </w:divBdr>
            </w:div>
            <w:div w:id="19031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368">
      <w:bodyDiv w:val="1"/>
      <w:marLeft w:val="0"/>
      <w:marRight w:val="0"/>
      <w:marTop w:val="0"/>
      <w:marBottom w:val="0"/>
      <w:divBdr>
        <w:top w:val="none" w:sz="0" w:space="0" w:color="auto"/>
        <w:left w:val="none" w:sz="0" w:space="0" w:color="auto"/>
        <w:bottom w:val="none" w:sz="0" w:space="0" w:color="auto"/>
        <w:right w:val="none" w:sz="0" w:space="0" w:color="auto"/>
      </w:divBdr>
    </w:div>
    <w:div w:id="821895310">
      <w:bodyDiv w:val="1"/>
      <w:marLeft w:val="0"/>
      <w:marRight w:val="0"/>
      <w:marTop w:val="0"/>
      <w:marBottom w:val="0"/>
      <w:divBdr>
        <w:top w:val="none" w:sz="0" w:space="0" w:color="auto"/>
        <w:left w:val="none" w:sz="0" w:space="0" w:color="auto"/>
        <w:bottom w:val="none" w:sz="0" w:space="0" w:color="auto"/>
        <w:right w:val="none" w:sz="0" w:space="0" w:color="auto"/>
      </w:divBdr>
    </w:div>
    <w:div w:id="867064258">
      <w:bodyDiv w:val="1"/>
      <w:marLeft w:val="0"/>
      <w:marRight w:val="0"/>
      <w:marTop w:val="0"/>
      <w:marBottom w:val="0"/>
      <w:divBdr>
        <w:top w:val="none" w:sz="0" w:space="0" w:color="auto"/>
        <w:left w:val="none" w:sz="0" w:space="0" w:color="auto"/>
        <w:bottom w:val="none" w:sz="0" w:space="0" w:color="auto"/>
        <w:right w:val="none" w:sz="0" w:space="0" w:color="auto"/>
      </w:divBdr>
      <w:divsChild>
        <w:div w:id="1971784177">
          <w:marLeft w:val="0"/>
          <w:marRight w:val="0"/>
          <w:marTop w:val="0"/>
          <w:marBottom w:val="0"/>
          <w:divBdr>
            <w:top w:val="single" w:sz="2" w:space="0" w:color="D9D9E3"/>
            <w:left w:val="single" w:sz="2" w:space="0" w:color="D9D9E3"/>
            <w:bottom w:val="single" w:sz="2" w:space="0" w:color="D9D9E3"/>
            <w:right w:val="single" w:sz="2" w:space="0" w:color="D9D9E3"/>
          </w:divBdr>
          <w:divsChild>
            <w:div w:id="609779577">
              <w:marLeft w:val="0"/>
              <w:marRight w:val="0"/>
              <w:marTop w:val="0"/>
              <w:marBottom w:val="0"/>
              <w:divBdr>
                <w:top w:val="single" w:sz="2" w:space="0" w:color="D9D9E3"/>
                <w:left w:val="single" w:sz="2" w:space="0" w:color="D9D9E3"/>
                <w:bottom w:val="single" w:sz="2" w:space="0" w:color="D9D9E3"/>
                <w:right w:val="single" w:sz="2" w:space="0" w:color="D9D9E3"/>
              </w:divBdr>
              <w:divsChild>
                <w:div w:id="1444350380">
                  <w:marLeft w:val="0"/>
                  <w:marRight w:val="0"/>
                  <w:marTop w:val="0"/>
                  <w:marBottom w:val="0"/>
                  <w:divBdr>
                    <w:top w:val="single" w:sz="2" w:space="0" w:color="D9D9E3"/>
                    <w:left w:val="single" w:sz="2" w:space="0" w:color="D9D9E3"/>
                    <w:bottom w:val="single" w:sz="2" w:space="0" w:color="D9D9E3"/>
                    <w:right w:val="single" w:sz="2" w:space="0" w:color="D9D9E3"/>
                  </w:divBdr>
                  <w:divsChild>
                    <w:div w:id="1332441221">
                      <w:marLeft w:val="0"/>
                      <w:marRight w:val="0"/>
                      <w:marTop w:val="0"/>
                      <w:marBottom w:val="0"/>
                      <w:divBdr>
                        <w:top w:val="single" w:sz="2" w:space="0" w:color="D9D9E3"/>
                        <w:left w:val="single" w:sz="2" w:space="0" w:color="D9D9E3"/>
                        <w:bottom w:val="single" w:sz="2" w:space="0" w:color="D9D9E3"/>
                        <w:right w:val="single" w:sz="2" w:space="0" w:color="D9D9E3"/>
                      </w:divBdr>
                      <w:divsChild>
                        <w:div w:id="1600720075">
                          <w:marLeft w:val="0"/>
                          <w:marRight w:val="0"/>
                          <w:marTop w:val="0"/>
                          <w:marBottom w:val="0"/>
                          <w:divBdr>
                            <w:top w:val="single" w:sz="2" w:space="0" w:color="auto"/>
                            <w:left w:val="single" w:sz="2" w:space="0" w:color="auto"/>
                            <w:bottom w:val="single" w:sz="6" w:space="0" w:color="auto"/>
                            <w:right w:val="single" w:sz="2" w:space="0" w:color="auto"/>
                          </w:divBdr>
                          <w:divsChild>
                            <w:div w:id="1754886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612171">
                                  <w:marLeft w:val="0"/>
                                  <w:marRight w:val="0"/>
                                  <w:marTop w:val="0"/>
                                  <w:marBottom w:val="0"/>
                                  <w:divBdr>
                                    <w:top w:val="single" w:sz="2" w:space="0" w:color="D9D9E3"/>
                                    <w:left w:val="single" w:sz="2" w:space="0" w:color="D9D9E3"/>
                                    <w:bottom w:val="single" w:sz="2" w:space="0" w:color="D9D9E3"/>
                                    <w:right w:val="single" w:sz="2" w:space="0" w:color="D9D9E3"/>
                                  </w:divBdr>
                                  <w:divsChild>
                                    <w:div w:id="962612365">
                                      <w:marLeft w:val="0"/>
                                      <w:marRight w:val="0"/>
                                      <w:marTop w:val="0"/>
                                      <w:marBottom w:val="0"/>
                                      <w:divBdr>
                                        <w:top w:val="single" w:sz="2" w:space="0" w:color="D9D9E3"/>
                                        <w:left w:val="single" w:sz="2" w:space="0" w:color="D9D9E3"/>
                                        <w:bottom w:val="single" w:sz="2" w:space="0" w:color="D9D9E3"/>
                                        <w:right w:val="single" w:sz="2" w:space="0" w:color="D9D9E3"/>
                                      </w:divBdr>
                                      <w:divsChild>
                                        <w:div w:id="681930107">
                                          <w:marLeft w:val="0"/>
                                          <w:marRight w:val="0"/>
                                          <w:marTop w:val="0"/>
                                          <w:marBottom w:val="0"/>
                                          <w:divBdr>
                                            <w:top w:val="single" w:sz="2" w:space="0" w:color="D9D9E3"/>
                                            <w:left w:val="single" w:sz="2" w:space="0" w:color="D9D9E3"/>
                                            <w:bottom w:val="single" w:sz="2" w:space="0" w:color="D9D9E3"/>
                                            <w:right w:val="single" w:sz="2" w:space="0" w:color="D9D9E3"/>
                                          </w:divBdr>
                                          <w:divsChild>
                                            <w:div w:id="27861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4170135">
          <w:marLeft w:val="0"/>
          <w:marRight w:val="0"/>
          <w:marTop w:val="0"/>
          <w:marBottom w:val="0"/>
          <w:divBdr>
            <w:top w:val="none" w:sz="0" w:space="0" w:color="auto"/>
            <w:left w:val="none" w:sz="0" w:space="0" w:color="auto"/>
            <w:bottom w:val="none" w:sz="0" w:space="0" w:color="auto"/>
            <w:right w:val="none" w:sz="0" w:space="0" w:color="auto"/>
          </w:divBdr>
          <w:divsChild>
            <w:div w:id="68120195">
              <w:marLeft w:val="0"/>
              <w:marRight w:val="0"/>
              <w:marTop w:val="0"/>
              <w:marBottom w:val="0"/>
              <w:divBdr>
                <w:top w:val="single" w:sz="2" w:space="0" w:color="D9D9E3"/>
                <w:left w:val="single" w:sz="2" w:space="0" w:color="D9D9E3"/>
                <w:bottom w:val="single" w:sz="2" w:space="0" w:color="D9D9E3"/>
                <w:right w:val="single" w:sz="2" w:space="0" w:color="D9D9E3"/>
              </w:divBdr>
              <w:divsChild>
                <w:div w:id="269511592">
                  <w:marLeft w:val="0"/>
                  <w:marRight w:val="0"/>
                  <w:marTop w:val="0"/>
                  <w:marBottom w:val="0"/>
                  <w:divBdr>
                    <w:top w:val="single" w:sz="2" w:space="0" w:color="D9D9E3"/>
                    <w:left w:val="single" w:sz="2" w:space="0" w:color="D9D9E3"/>
                    <w:bottom w:val="single" w:sz="2" w:space="0" w:color="D9D9E3"/>
                    <w:right w:val="single" w:sz="2" w:space="0" w:color="D9D9E3"/>
                  </w:divBdr>
                  <w:divsChild>
                    <w:div w:id="614993041">
                      <w:marLeft w:val="0"/>
                      <w:marRight w:val="0"/>
                      <w:marTop w:val="0"/>
                      <w:marBottom w:val="0"/>
                      <w:divBdr>
                        <w:top w:val="single" w:sz="2" w:space="0" w:color="D9D9E3"/>
                        <w:left w:val="single" w:sz="2" w:space="0" w:color="D9D9E3"/>
                        <w:bottom w:val="single" w:sz="2" w:space="0" w:color="D9D9E3"/>
                        <w:right w:val="single" w:sz="2" w:space="0" w:color="D9D9E3"/>
                      </w:divBdr>
                      <w:divsChild>
                        <w:div w:id="190895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8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79655">
      <w:bodyDiv w:val="1"/>
      <w:marLeft w:val="0"/>
      <w:marRight w:val="0"/>
      <w:marTop w:val="0"/>
      <w:marBottom w:val="0"/>
      <w:divBdr>
        <w:top w:val="none" w:sz="0" w:space="0" w:color="auto"/>
        <w:left w:val="none" w:sz="0" w:space="0" w:color="auto"/>
        <w:bottom w:val="none" w:sz="0" w:space="0" w:color="auto"/>
        <w:right w:val="none" w:sz="0" w:space="0" w:color="auto"/>
      </w:divBdr>
    </w:div>
    <w:div w:id="956333647">
      <w:bodyDiv w:val="1"/>
      <w:marLeft w:val="0"/>
      <w:marRight w:val="0"/>
      <w:marTop w:val="0"/>
      <w:marBottom w:val="0"/>
      <w:divBdr>
        <w:top w:val="none" w:sz="0" w:space="0" w:color="auto"/>
        <w:left w:val="none" w:sz="0" w:space="0" w:color="auto"/>
        <w:bottom w:val="none" w:sz="0" w:space="0" w:color="auto"/>
        <w:right w:val="none" w:sz="0" w:space="0" w:color="auto"/>
      </w:divBdr>
    </w:div>
    <w:div w:id="1083068360">
      <w:bodyDiv w:val="1"/>
      <w:marLeft w:val="0"/>
      <w:marRight w:val="0"/>
      <w:marTop w:val="0"/>
      <w:marBottom w:val="0"/>
      <w:divBdr>
        <w:top w:val="none" w:sz="0" w:space="0" w:color="auto"/>
        <w:left w:val="none" w:sz="0" w:space="0" w:color="auto"/>
        <w:bottom w:val="none" w:sz="0" w:space="0" w:color="auto"/>
        <w:right w:val="none" w:sz="0" w:space="0" w:color="auto"/>
      </w:divBdr>
    </w:div>
    <w:div w:id="1120760397">
      <w:bodyDiv w:val="1"/>
      <w:marLeft w:val="0"/>
      <w:marRight w:val="0"/>
      <w:marTop w:val="0"/>
      <w:marBottom w:val="0"/>
      <w:divBdr>
        <w:top w:val="none" w:sz="0" w:space="0" w:color="auto"/>
        <w:left w:val="none" w:sz="0" w:space="0" w:color="auto"/>
        <w:bottom w:val="none" w:sz="0" w:space="0" w:color="auto"/>
        <w:right w:val="none" w:sz="0" w:space="0" w:color="auto"/>
      </w:divBdr>
    </w:div>
    <w:div w:id="1212157883">
      <w:bodyDiv w:val="1"/>
      <w:marLeft w:val="0"/>
      <w:marRight w:val="0"/>
      <w:marTop w:val="0"/>
      <w:marBottom w:val="0"/>
      <w:divBdr>
        <w:top w:val="none" w:sz="0" w:space="0" w:color="auto"/>
        <w:left w:val="none" w:sz="0" w:space="0" w:color="auto"/>
        <w:bottom w:val="none" w:sz="0" w:space="0" w:color="auto"/>
        <w:right w:val="none" w:sz="0" w:space="0" w:color="auto"/>
      </w:divBdr>
      <w:divsChild>
        <w:div w:id="2050521526">
          <w:marLeft w:val="0"/>
          <w:marRight w:val="0"/>
          <w:marTop w:val="0"/>
          <w:marBottom w:val="0"/>
          <w:divBdr>
            <w:top w:val="single" w:sz="2" w:space="0" w:color="D9D9E3"/>
            <w:left w:val="single" w:sz="2" w:space="0" w:color="D9D9E3"/>
            <w:bottom w:val="single" w:sz="2" w:space="0" w:color="D9D9E3"/>
            <w:right w:val="single" w:sz="2" w:space="0" w:color="D9D9E3"/>
          </w:divBdr>
          <w:divsChild>
            <w:div w:id="1161577740">
              <w:marLeft w:val="0"/>
              <w:marRight w:val="0"/>
              <w:marTop w:val="0"/>
              <w:marBottom w:val="0"/>
              <w:divBdr>
                <w:top w:val="single" w:sz="2" w:space="0" w:color="D9D9E3"/>
                <w:left w:val="single" w:sz="2" w:space="0" w:color="D9D9E3"/>
                <w:bottom w:val="single" w:sz="2" w:space="0" w:color="D9D9E3"/>
                <w:right w:val="single" w:sz="2" w:space="0" w:color="D9D9E3"/>
              </w:divBdr>
              <w:divsChild>
                <w:div w:id="1420977868">
                  <w:marLeft w:val="0"/>
                  <w:marRight w:val="0"/>
                  <w:marTop w:val="0"/>
                  <w:marBottom w:val="0"/>
                  <w:divBdr>
                    <w:top w:val="single" w:sz="2" w:space="0" w:color="D9D9E3"/>
                    <w:left w:val="single" w:sz="2" w:space="0" w:color="D9D9E3"/>
                    <w:bottom w:val="single" w:sz="2" w:space="0" w:color="D9D9E3"/>
                    <w:right w:val="single" w:sz="2" w:space="0" w:color="D9D9E3"/>
                  </w:divBdr>
                  <w:divsChild>
                    <w:div w:id="646589131">
                      <w:marLeft w:val="0"/>
                      <w:marRight w:val="0"/>
                      <w:marTop w:val="0"/>
                      <w:marBottom w:val="0"/>
                      <w:divBdr>
                        <w:top w:val="single" w:sz="2" w:space="0" w:color="D9D9E3"/>
                        <w:left w:val="single" w:sz="2" w:space="0" w:color="D9D9E3"/>
                        <w:bottom w:val="single" w:sz="2" w:space="0" w:color="D9D9E3"/>
                        <w:right w:val="single" w:sz="2" w:space="0" w:color="D9D9E3"/>
                      </w:divBdr>
                      <w:divsChild>
                        <w:div w:id="1822500958">
                          <w:marLeft w:val="0"/>
                          <w:marRight w:val="0"/>
                          <w:marTop w:val="0"/>
                          <w:marBottom w:val="0"/>
                          <w:divBdr>
                            <w:top w:val="single" w:sz="2" w:space="0" w:color="auto"/>
                            <w:left w:val="single" w:sz="2" w:space="0" w:color="auto"/>
                            <w:bottom w:val="single" w:sz="6" w:space="0" w:color="auto"/>
                            <w:right w:val="single" w:sz="2" w:space="0" w:color="auto"/>
                          </w:divBdr>
                          <w:divsChild>
                            <w:div w:id="1083452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364796">
                                  <w:marLeft w:val="0"/>
                                  <w:marRight w:val="0"/>
                                  <w:marTop w:val="0"/>
                                  <w:marBottom w:val="0"/>
                                  <w:divBdr>
                                    <w:top w:val="single" w:sz="2" w:space="0" w:color="D9D9E3"/>
                                    <w:left w:val="single" w:sz="2" w:space="0" w:color="D9D9E3"/>
                                    <w:bottom w:val="single" w:sz="2" w:space="0" w:color="D9D9E3"/>
                                    <w:right w:val="single" w:sz="2" w:space="0" w:color="D9D9E3"/>
                                  </w:divBdr>
                                  <w:divsChild>
                                    <w:div w:id="255867319">
                                      <w:marLeft w:val="0"/>
                                      <w:marRight w:val="0"/>
                                      <w:marTop w:val="0"/>
                                      <w:marBottom w:val="0"/>
                                      <w:divBdr>
                                        <w:top w:val="single" w:sz="2" w:space="0" w:color="D9D9E3"/>
                                        <w:left w:val="single" w:sz="2" w:space="0" w:color="D9D9E3"/>
                                        <w:bottom w:val="single" w:sz="2" w:space="0" w:color="D9D9E3"/>
                                        <w:right w:val="single" w:sz="2" w:space="0" w:color="D9D9E3"/>
                                      </w:divBdr>
                                      <w:divsChild>
                                        <w:div w:id="62148887">
                                          <w:marLeft w:val="0"/>
                                          <w:marRight w:val="0"/>
                                          <w:marTop w:val="0"/>
                                          <w:marBottom w:val="0"/>
                                          <w:divBdr>
                                            <w:top w:val="single" w:sz="2" w:space="0" w:color="D9D9E3"/>
                                            <w:left w:val="single" w:sz="2" w:space="0" w:color="D9D9E3"/>
                                            <w:bottom w:val="single" w:sz="2" w:space="0" w:color="D9D9E3"/>
                                            <w:right w:val="single" w:sz="2" w:space="0" w:color="D9D9E3"/>
                                          </w:divBdr>
                                          <w:divsChild>
                                            <w:div w:id="136212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344714">
          <w:marLeft w:val="0"/>
          <w:marRight w:val="0"/>
          <w:marTop w:val="0"/>
          <w:marBottom w:val="0"/>
          <w:divBdr>
            <w:top w:val="none" w:sz="0" w:space="0" w:color="auto"/>
            <w:left w:val="none" w:sz="0" w:space="0" w:color="auto"/>
            <w:bottom w:val="none" w:sz="0" w:space="0" w:color="auto"/>
            <w:right w:val="none" w:sz="0" w:space="0" w:color="auto"/>
          </w:divBdr>
        </w:div>
      </w:divsChild>
    </w:div>
    <w:div w:id="1231962481">
      <w:bodyDiv w:val="1"/>
      <w:marLeft w:val="0"/>
      <w:marRight w:val="0"/>
      <w:marTop w:val="0"/>
      <w:marBottom w:val="0"/>
      <w:divBdr>
        <w:top w:val="none" w:sz="0" w:space="0" w:color="auto"/>
        <w:left w:val="none" w:sz="0" w:space="0" w:color="auto"/>
        <w:bottom w:val="none" w:sz="0" w:space="0" w:color="auto"/>
        <w:right w:val="none" w:sz="0" w:space="0" w:color="auto"/>
      </w:divBdr>
    </w:div>
    <w:div w:id="1299841874">
      <w:bodyDiv w:val="1"/>
      <w:marLeft w:val="0"/>
      <w:marRight w:val="0"/>
      <w:marTop w:val="0"/>
      <w:marBottom w:val="0"/>
      <w:divBdr>
        <w:top w:val="none" w:sz="0" w:space="0" w:color="auto"/>
        <w:left w:val="none" w:sz="0" w:space="0" w:color="auto"/>
        <w:bottom w:val="none" w:sz="0" w:space="0" w:color="auto"/>
        <w:right w:val="none" w:sz="0" w:space="0" w:color="auto"/>
      </w:divBdr>
      <w:divsChild>
        <w:div w:id="146825404">
          <w:marLeft w:val="0"/>
          <w:marRight w:val="0"/>
          <w:marTop w:val="0"/>
          <w:marBottom w:val="0"/>
          <w:divBdr>
            <w:top w:val="single" w:sz="2" w:space="0" w:color="D9D9E3"/>
            <w:left w:val="single" w:sz="2" w:space="0" w:color="D9D9E3"/>
            <w:bottom w:val="single" w:sz="2" w:space="0" w:color="D9D9E3"/>
            <w:right w:val="single" w:sz="2" w:space="0" w:color="D9D9E3"/>
          </w:divBdr>
          <w:divsChild>
            <w:div w:id="1398895277">
              <w:marLeft w:val="0"/>
              <w:marRight w:val="0"/>
              <w:marTop w:val="0"/>
              <w:marBottom w:val="0"/>
              <w:divBdr>
                <w:top w:val="single" w:sz="2" w:space="0" w:color="D9D9E3"/>
                <w:left w:val="single" w:sz="2" w:space="0" w:color="D9D9E3"/>
                <w:bottom w:val="single" w:sz="2" w:space="0" w:color="D9D9E3"/>
                <w:right w:val="single" w:sz="2" w:space="0" w:color="D9D9E3"/>
              </w:divBdr>
              <w:divsChild>
                <w:div w:id="139612895">
                  <w:marLeft w:val="0"/>
                  <w:marRight w:val="0"/>
                  <w:marTop w:val="0"/>
                  <w:marBottom w:val="0"/>
                  <w:divBdr>
                    <w:top w:val="single" w:sz="2" w:space="0" w:color="D9D9E3"/>
                    <w:left w:val="single" w:sz="2" w:space="0" w:color="D9D9E3"/>
                    <w:bottom w:val="single" w:sz="2" w:space="0" w:color="D9D9E3"/>
                    <w:right w:val="single" w:sz="2" w:space="0" w:color="D9D9E3"/>
                  </w:divBdr>
                  <w:divsChild>
                    <w:div w:id="1825275536">
                      <w:marLeft w:val="0"/>
                      <w:marRight w:val="0"/>
                      <w:marTop w:val="0"/>
                      <w:marBottom w:val="0"/>
                      <w:divBdr>
                        <w:top w:val="single" w:sz="2" w:space="0" w:color="D9D9E3"/>
                        <w:left w:val="single" w:sz="2" w:space="0" w:color="D9D9E3"/>
                        <w:bottom w:val="single" w:sz="2" w:space="0" w:color="D9D9E3"/>
                        <w:right w:val="single" w:sz="2" w:space="0" w:color="D9D9E3"/>
                      </w:divBdr>
                      <w:divsChild>
                        <w:div w:id="1180193787">
                          <w:marLeft w:val="0"/>
                          <w:marRight w:val="0"/>
                          <w:marTop w:val="0"/>
                          <w:marBottom w:val="0"/>
                          <w:divBdr>
                            <w:top w:val="single" w:sz="2" w:space="0" w:color="auto"/>
                            <w:left w:val="single" w:sz="2" w:space="0" w:color="auto"/>
                            <w:bottom w:val="single" w:sz="6" w:space="0" w:color="auto"/>
                            <w:right w:val="single" w:sz="2" w:space="0" w:color="auto"/>
                          </w:divBdr>
                          <w:divsChild>
                            <w:div w:id="453057353">
                              <w:marLeft w:val="0"/>
                              <w:marRight w:val="0"/>
                              <w:marTop w:val="100"/>
                              <w:marBottom w:val="100"/>
                              <w:divBdr>
                                <w:top w:val="single" w:sz="2" w:space="0" w:color="D9D9E3"/>
                                <w:left w:val="single" w:sz="2" w:space="0" w:color="D9D9E3"/>
                                <w:bottom w:val="single" w:sz="2" w:space="0" w:color="D9D9E3"/>
                                <w:right w:val="single" w:sz="2" w:space="0" w:color="D9D9E3"/>
                              </w:divBdr>
                              <w:divsChild>
                                <w:div w:id="329455255">
                                  <w:marLeft w:val="0"/>
                                  <w:marRight w:val="0"/>
                                  <w:marTop w:val="0"/>
                                  <w:marBottom w:val="0"/>
                                  <w:divBdr>
                                    <w:top w:val="single" w:sz="2" w:space="0" w:color="D9D9E3"/>
                                    <w:left w:val="single" w:sz="2" w:space="0" w:color="D9D9E3"/>
                                    <w:bottom w:val="single" w:sz="2" w:space="0" w:color="D9D9E3"/>
                                    <w:right w:val="single" w:sz="2" w:space="0" w:color="D9D9E3"/>
                                  </w:divBdr>
                                  <w:divsChild>
                                    <w:div w:id="932669618">
                                      <w:marLeft w:val="0"/>
                                      <w:marRight w:val="0"/>
                                      <w:marTop w:val="0"/>
                                      <w:marBottom w:val="0"/>
                                      <w:divBdr>
                                        <w:top w:val="single" w:sz="2" w:space="0" w:color="D9D9E3"/>
                                        <w:left w:val="single" w:sz="2" w:space="0" w:color="D9D9E3"/>
                                        <w:bottom w:val="single" w:sz="2" w:space="0" w:color="D9D9E3"/>
                                        <w:right w:val="single" w:sz="2" w:space="0" w:color="D9D9E3"/>
                                      </w:divBdr>
                                      <w:divsChild>
                                        <w:div w:id="704990985">
                                          <w:marLeft w:val="0"/>
                                          <w:marRight w:val="0"/>
                                          <w:marTop w:val="0"/>
                                          <w:marBottom w:val="0"/>
                                          <w:divBdr>
                                            <w:top w:val="single" w:sz="2" w:space="0" w:color="D9D9E3"/>
                                            <w:left w:val="single" w:sz="2" w:space="0" w:color="D9D9E3"/>
                                            <w:bottom w:val="single" w:sz="2" w:space="0" w:color="D9D9E3"/>
                                            <w:right w:val="single" w:sz="2" w:space="0" w:color="D9D9E3"/>
                                          </w:divBdr>
                                          <w:divsChild>
                                            <w:div w:id="80126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8880317">
          <w:marLeft w:val="0"/>
          <w:marRight w:val="0"/>
          <w:marTop w:val="0"/>
          <w:marBottom w:val="0"/>
          <w:divBdr>
            <w:top w:val="none" w:sz="0" w:space="0" w:color="auto"/>
            <w:left w:val="none" w:sz="0" w:space="0" w:color="auto"/>
            <w:bottom w:val="none" w:sz="0" w:space="0" w:color="auto"/>
            <w:right w:val="none" w:sz="0" w:space="0" w:color="auto"/>
          </w:divBdr>
        </w:div>
      </w:divsChild>
    </w:div>
    <w:div w:id="1323655631">
      <w:bodyDiv w:val="1"/>
      <w:marLeft w:val="0"/>
      <w:marRight w:val="0"/>
      <w:marTop w:val="0"/>
      <w:marBottom w:val="0"/>
      <w:divBdr>
        <w:top w:val="none" w:sz="0" w:space="0" w:color="auto"/>
        <w:left w:val="none" w:sz="0" w:space="0" w:color="auto"/>
        <w:bottom w:val="none" w:sz="0" w:space="0" w:color="auto"/>
        <w:right w:val="none" w:sz="0" w:space="0" w:color="auto"/>
      </w:divBdr>
    </w:div>
    <w:div w:id="1399665067">
      <w:bodyDiv w:val="1"/>
      <w:marLeft w:val="0"/>
      <w:marRight w:val="0"/>
      <w:marTop w:val="0"/>
      <w:marBottom w:val="0"/>
      <w:divBdr>
        <w:top w:val="none" w:sz="0" w:space="0" w:color="auto"/>
        <w:left w:val="none" w:sz="0" w:space="0" w:color="auto"/>
        <w:bottom w:val="none" w:sz="0" w:space="0" w:color="auto"/>
        <w:right w:val="none" w:sz="0" w:space="0" w:color="auto"/>
      </w:divBdr>
    </w:div>
    <w:div w:id="1507162102">
      <w:bodyDiv w:val="1"/>
      <w:marLeft w:val="0"/>
      <w:marRight w:val="0"/>
      <w:marTop w:val="0"/>
      <w:marBottom w:val="0"/>
      <w:divBdr>
        <w:top w:val="none" w:sz="0" w:space="0" w:color="auto"/>
        <w:left w:val="none" w:sz="0" w:space="0" w:color="auto"/>
        <w:bottom w:val="none" w:sz="0" w:space="0" w:color="auto"/>
        <w:right w:val="none" w:sz="0" w:space="0" w:color="auto"/>
      </w:divBdr>
    </w:div>
    <w:div w:id="1507597230">
      <w:bodyDiv w:val="1"/>
      <w:marLeft w:val="0"/>
      <w:marRight w:val="0"/>
      <w:marTop w:val="0"/>
      <w:marBottom w:val="0"/>
      <w:divBdr>
        <w:top w:val="none" w:sz="0" w:space="0" w:color="auto"/>
        <w:left w:val="none" w:sz="0" w:space="0" w:color="auto"/>
        <w:bottom w:val="none" w:sz="0" w:space="0" w:color="auto"/>
        <w:right w:val="none" w:sz="0" w:space="0" w:color="auto"/>
      </w:divBdr>
    </w:div>
    <w:div w:id="1692485370">
      <w:bodyDiv w:val="1"/>
      <w:marLeft w:val="0"/>
      <w:marRight w:val="0"/>
      <w:marTop w:val="0"/>
      <w:marBottom w:val="0"/>
      <w:divBdr>
        <w:top w:val="none" w:sz="0" w:space="0" w:color="auto"/>
        <w:left w:val="none" w:sz="0" w:space="0" w:color="auto"/>
        <w:bottom w:val="none" w:sz="0" w:space="0" w:color="auto"/>
        <w:right w:val="none" w:sz="0" w:space="0" w:color="auto"/>
      </w:divBdr>
    </w:div>
    <w:div w:id="1918201035">
      <w:bodyDiv w:val="1"/>
      <w:marLeft w:val="0"/>
      <w:marRight w:val="0"/>
      <w:marTop w:val="0"/>
      <w:marBottom w:val="0"/>
      <w:divBdr>
        <w:top w:val="none" w:sz="0" w:space="0" w:color="auto"/>
        <w:left w:val="none" w:sz="0" w:space="0" w:color="auto"/>
        <w:bottom w:val="none" w:sz="0" w:space="0" w:color="auto"/>
        <w:right w:val="none" w:sz="0" w:space="0" w:color="auto"/>
      </w:divBdr>
    </w:div>
    <w:div w:id="20450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ubernetes.io/docs/concepts/architecture/nodes/" TargetMode="External"/><Relationship Id="rId18" Type="http://schemas.openxmlformats.org/officeDocument/2006/relationships/hyperlink" Target="https://tanzu.vmware.com/kubernetes-vs-docke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kubernetes.io/docs/reference/glossary/?all=tru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vmware.com/topics/glossary/content/container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i-o.io/" TargetMode="External"/><Relationship Id="rId20" Type="http://schemas.openxmlformats.org/officeDocument/2006/relationships/hyperlink" Target="https://kubernetes.io/docs/concepts/workloads/po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ontainerd.io/doc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tanzu.vmware.com/contain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docker.com/engine/" TargetMode="External"/><Relationship Id="rId2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16DF2221-DCA4-4FD8-B26F-EB7520F47CA1%7d\%7b202BC3E3-BBC5-4659-AED5-E967F2011F11%7dtf16392877_win32.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2.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1CB4AF5-E72B-41CE-8181-4482AD11A251}">
  <ds:schemaRefs>
    <ds:schemaRef ds:uri="http://schemas.openxmlformats.org/officeDocument/2006/bibliography"/>
  </ds:schemaRefs>
</ds:datastoreItem>
</file>

<file path=customXml/itemProps4.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{202BC3E3-BBC5-4659-AED5-E967F2011F11}tf16392877_win32.dotx</Template>
  <TotalTime>0</TotalTime>
  <Pages>14</Pages>
  <Words>3825</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2023-05-19T05:34:00Z</dcterms:created>
  <dcterms:modified xsi:type="dcterms:W3CDTF">2023-05-19T13:18:00Z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01144316-b758-4cb5-82e4-c97df880da98</vt:lpwstr>
  </property>
</Properties>
</file>